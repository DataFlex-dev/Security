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BC0CD" w14:textId="2FA60530" w:rsidR="005A25A2" w:rsidRPr="004875BA" w:rsidRDefault="00B22DD5">
      <w:bookmarkStart w:id="0" w:name="_Toc400958878"/>
      <w:bookmarkStart w:id="1" w:name="_Toc400959074"/>
      <w:bookmarkStart w:id="2" w:name="_Toc400959316"/>
      <w:bookmarkStart w:id="3" w:name="_Toc484595952"/>
      <w:r w:rsidRPr="004875BA">
        <w:rPr>
          <w:noProof/>
          <w:lang w:val="nl-NL" w:eastAsia="nl-NL"/>
        </w:rPr>
        <mc:AlternateContent>
          <mc:Choice Requires="wps">
            <w:drawing>
              <wp:anchor distT="182880" distB="91440" distL="182880" distR="182880" simplePos="0" relativeHeight="251677696" behindDoc="1" locked="0" layoutInCell="0" allowOverlap="1" wp14:anchorId="71E6275E" wp14:editId="715A3E63">
                <wp:simplePos x="0" y="0"/>
                <wp:positionH relativeFrom="margin">
                  <wp:posOffset>1045845</wp:posOffset>
                </wp:positionH>
                <wp:positionV relativeFrom="margin">
                  <wp:align>bottom</wp:align>
                </wp:positionV>
                <wp:extent cx="3588385" cy="760730"/>
                <wp:effectExtent l="0" t="0" r="12065" b="1270"/>
                <wp:wrapSquare wrapText="bothSides"/>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8385" cy="760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90B5E3"/>
                              </a:solidFill>
                              <a:miter lim="800000"/>
                              <a:headEnd/>
                              <a:tailEnd/>
                            </a14:hiddenLine>
                          </a:ext>
                        </a:extLst>
                      </wps:spPr>
                      <wps:txbx>
                        <w:txbxContent>
                          <w:p w14:paraId="4D68C49B" w14:textId="77777777" w:rsidR="00DB2DAD" w:rsidRPr="00D1162D" w:rsidRDefault="00DB2DAD" w:rsidP="00B22DD5">
                            <w:pPr>
                              <w:pStyle w:val="NoSpacing"/>
                              <w:jc w:val="center"/>
                              <w:rPr>
                                <w:lang w:val="nl-NL"/>
                              </w:rPr>
                            </w:pPr>
                          </w:p>
                          <w:p w14:paraId="474B5F3A" w14:textId="114A446B" w:rsidR="00DB2DAD" w:rsidRPr="00A50BE0" w:rsidRDefault="00DB2DAD" w:rsidP="00B22DD5">
                            <w:pPr>
                              <w:pStyle w:val="NoSpacing"/>
                              <w:jc w:val="center"/>
                            </w:pPr>
                            <w:r w:rsidRPr="00A50BE0">
                              <w:t>Copyrights © 1998-20</w:t>
                            </w:r>
                            <w:r>
                              <w:t>2</w:t>
                            </w:r>
                            <w:r w:rsidR="00934260">
                              <w:t>4</w:t>
                            </w:r>
                          </w:p>
                          <w:p w14:paraId="319103A5" w14:textId="77777777" w:rsidR="00DB2DAD" w:rsidRPr="00A50BE0" w:rsidRDefault="00DB2DAD" w:rsidP="00B22DD5">
                            <w:pPr>
                              <w:pStyle w:val="NoSpacing"/>
                              <w:jc w:val="center"/>
                            </w:pPr>
                            <w:r w:rsidRPr="00A50BE0">
                              <w:t>Data Access Europe B.V.</w:t>
                            </w:r>
                          </w:p>
                          <w:p w14:paraId="2345A709" w14:textId="77777777" w:rsidR="00DB2DAD" w:rsidRPr="00A50BE0" w:rsidRDefault="00DB2DAD" w:rsidP="00B22DD5">
                            <w:pPr>
                              <w:pStyle w:val="NoSpacing"/>
                              <w:jc w:val="center"/>
                              <w:rPr>
                                <w:color w:val="4F81BD"/>
                              </w:rPr>
                            </w:pPr>
                            <w:r w:rsidRPr="00A50BE0">
                              <w:t>All rights reserved</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1E6275E" id="Rectangle 4" o:spid="_x0000_s1026" style="position:absolute;margin-left:82.35pt;margin-top:0;width:282.55pt;height:59.9pt;z-index:-251638784;visibility:visible;mso-wrap-style:square;mso-width-percent:0;mso-height-percent:0;mso-wrap-distance-left:14.4pt;mso-wrap-distance-top:14.4pt;mso-wrap-distance-right:14.4pt;mso-wrap-distance-bottom:7.2pt;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" o:allowincell="f" filled="f" stroked="f" strokecolor="#90b5e3" strokeweight="6pt">
                <v:textbox inset="0,0,0,0">
                  <w:txbxContent>
                    <w:p w14:paraId="4D68C49B" w14:textId="77777777" w:rsidR="00DB2DAD" w:rsidRPr="00D1162D" w:rsidRDefault="00DB2DAD" w:rsidP="00B22DD5">
                      <w:pPr>
                        <w:pStyle w:val="NoSpacing"/>
                        <w:jc w:val="center"/>
                        <w:rPr>
                          <w:lang w:val="nl-NL"/>
                        </w:rPr>
                      </w:pPr>
                    </w:p>
                    <w:p w14:paraId="474B5F3A" w14:textId="114A446B" w:rsidR="00DB2DAD" w:rsidRPr="00A50BE0" w:rsidRDefault="00DB2DAD" w:rsidP="00B22DD5">
                      <w:pPr>
                        <w:pStyle w:val="NoSpacing"/>
                        <w:jc w:val="center"/>
                      </w:pPr>
                      <w:r w:rsidRPr="00A50BE0">
                        <w:t>Copyrights © 1998-20</w:t>
                      </w:r>
                      <w:r>
                        <w:t>2</w:t>
                      </w:r>
                      <w:r w:rsidR="00934260">
                        <w:t>4</w:t>
                      </w:r>
                    </w:p>
                    <w:p w14:paraId="319103A5" w14:textId="77777777" w:rsidR="00DB2DAD" w:rsidRPr="00A50BE0" w:rsidRDefault="00DB2DAD" w:rsidP="00B22DD5">
                      <w:pPr>
                        <w:pStyle w:val="NoSpacing"/>
                        <w:jc w:val="center"/>
                      </w:pPr>
                      <w:r w:rsidRPr="00A50BE0">
                        <w:t>Data Access Europe B.V.</w:t>
                      </w:r>
                    </w:p>
                    <w:p w14:paraId="2345A709" w14:textId="77777777" w:rsidR="00DB2DAD" w:rsidRPr="00A50BE0" w:rsidRDefault="00DB2DAD" w:rsidP="00B22DD5">
                      <w:pPr>
                        <w:pStyle w:val="NoSpacing"/>
                        <w:jc w:val="center"/>
                        <w:rPr>
                          <w:color w:val="4F81BD"/>
                        </w:rPr>
                      </w:pPr>
                      <w:r w:rsidRPr="00A50BE0">
                        <w:t>All rights reserved</w:t>
                      </w:r>
                    </w:p>
                  </w:txbxContent>
                </v:textbox>
                <w10:wrap type="square" anchorx="margin" anchory="margin"/>
              </v:rect>
            </w:pict>
          </mc:Fallback>
        </mc:AlternateContent>
      </w:r>
      <w:r w:rsidR="00D70EAD" w:rsidRPr="004875BA">
        <w:rPr>
          <w:rFonts w:ascii="Adobe Garamond Pro" w:hAnsi="Adobe Garamond Pro"/>
          <w:noProof/>
          <w:lang w:val="nl-NL" w:eastAsia="nl-NL"/>
        </w:rPr>
        <mc:AlternateContent>
          <mc:Choice Requires="wps">
            <w:drawing>
              <wp:anchor distT="0" distB="0" distL="114300" distR="114300" simplePos="0" relativeHeight="251667456" behindDoc="0" locked="0" layoutInCell="1" allowOverlap="1" wp14:anchorId="43813128" wp14:editId="4E47B3C2">
                <wp:simplePos x="0" y="0"/>
                <wp:positionH relativeFrom="margin">
                  <wp:align>left</wp:align>
                </wp:positionH>
                <wp:positionV relativeFrom="margin">
                  <wp:align>bottom</wp:align>
                </wp:positionV>
                <wp:extent cx="6141085" cy="2486157"/>
                <wp:effectExtent l="0" t="0" r="0"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2486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0ED34" w14:textId="07294942" w:rsidR="00DB2DAD" w:rsidRPr="008C4859" w:rsidRDefault="00DB2DAD" w:rsidP="007A67B2">
                            <w:pPr>
                              <w:pStyle w:val="Title"/>
                              <w:rPr>
                                <w:lang w:val="en-US"/>
                              </w:rPr>
                            </w:pPr>
                            <w:bookmarkStart w:id="4" w:name="_Toc484595954"/>
                            <w:proofErr w:type="spellStart"/>
                            <w:r w:rsidRPr="008C4859">
                              <w:rPr>
                                <w:lang w:val="en-US"/>
                              </w:rPr>
                              <w:t>DataFlex</w:t>
                            </w:r>
                            <w:proofErr w:type="spellEnd"/>
                            <w:r w:rsidRPr="008C4859">
                              <w:rPr>
                                <w:lang w:val="en-US"/>
                              </w:rPr>
                              <w:t xml:space="preserve"> Security library</w:t>
                            </w:r>
                            <w:bookmarkEnd w:id="4"/>
                            <w:r w:rsidRPr="008C4859">
                              <w:rPr>
                                <w:lang w:val="en-US"/>
                              </w:rPr>
                              <w:t xml:space="preserve"> v1.</w:t>
                            </w:r>
                            <w:r w:rsidR="004E79A8">
                              <w:rPr>
                                <w:lang w:val="en-US"/>
                              </w:rPr>
                              <w:t>4</w:t>
                            </w:r>
                            <w:r w:rsidRPr="008C4859">
                              <w:rPr>
                                <w:lang w:val="en-US"/>
                              </w:rPr>
                              <w:t>.</w:t>
                            </w:r>
                            <w:r>
                              <w:rPr>
                                <w:lang w:val="en-US"/>
                              </w:rPr>
                              <w:t>0</w:t>
                            </w:r>
                          </w:p>
                          <w:p w14:paraId="3EE8C61F" w14:textId="77777777" w:rsidR="00DB2DAD" w:rsidRPr="008C4859" w:rsidRDefault="00DB2DAD" w:rsidP="007A67B2">
                            <w:pPr>
                              <w:rPr>
                                <w:rStyle w:val="BookTitle"/>
                              </w:rPr>
                            </w:pPr>
                            <w:bookmarkStart w:id="5" w:name="_Toc484595953"/>
                            <w:r w:rsidRPr="008C4859">
                              <w:rPr>
                                <w:rStyle w:val="BookTitle"/>
                              </w:rPr>
                              <w:t>Data Access Worldwide</w:t>
                            </w:r>
                            <w:bookmarkEnd w:id="5"/>
                          </w:p>
                          <w:p w14:paraId="03057220" w14:textId="77777777" w:rsidR="00DB2DAD" w:rsidRPr="008C4859" w:rsidRDefault="00DB2DAD" w:rsidP="002D24C6">
                            <w:pPr>
                              <w:jc w:val="right"/>
                              <w:rPr>
                                <w:i/>
                                <w:color w:val="595959"/>
                                <w:spacing w:val="20"/>
                                <w:sz w:val="36"/>
                                <w:szCs w:val="28"/>
                              </w:rPr>
                            </w:pPr>
                          </w:p>
                          <w:p w14:paraId="02F7E775" w14:textId="77777777" w:rsidR="00DB2DAD" w:rsidRPr="008C4859" w:rsidRDefault="00DB2DAD" w:rsidP="002D24C6">
                            <w:pPr>
                              <w:jc w:val="right"/>
                              <w:rPr>
                                <w:spacing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813128" id="_x0000_t202" coordsize="21600,21600" o:spt="202" path="m,l,21600r21600,l21600,xe">
                <v:stroke joinstyle="miter"/>
                <v:path gradientshapeok="t" o:connecttype="rect"/>
              </v:shapetype>
              <v:shape id="Text Box 6" o:spid="_x0000_s1027" type="#_x0000_t202" style="position:absolute;margin-left:0;margin-top:0;width:483.55pt;height:195.75pt;z-index:251667456;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" filled="f" stroked="f">
                <v:textbox>
                  <w:txbxContent>
                    <w:p w14:paraId="5C90ED34" w14:textId="07294942" w:rsidR="00DB2DAD" w:rsidRPr="008C4859" w:rsidRDefault="00DB2DAD" w:rsidP="007A67B2">
                      <w:pPr>
                        <w:pStyle w:val="Title"/>
                        <w:rPr>
                          <w:lang w:val="en-US"/>
                        </w:rPr>
                      </w:pPr>
                      <w:bookmarkStart w:id="6" w:name="_Toc484595954"/>
                      <w:proofErr w:type="spellStart"/>
                      <w:r w:rsidRPr="008C4859">
                        <w:rPr>
                          <w:lang w:val="en-US"/>
                        </w:rPr>
                        <w:t>DataFlex</w:t>
                      </w:r>
                      <w:proofErr w:type="spellEnd"/>
                      <w:r w:rsidRPr="008C4859">
                        <w:rPr>
                          <w:lang w:val="en-US"/>
                        </w:rPr>
                        <w:t xml:space="preserve"> Security library</w:t>
                      </w:r>
                      <w:bookmarkEnd w:id="6"/>
                      <w:r w:rsidRPr="008C4859">
                        <w:rPr>
                          <w:lang w:val="en-US"/>
                        </w:rPr>
                        <w:t xml:space="preserve"> v1.</w:t>
                      </w:r>
                      <w:r w:rsidR="004E79A8">
                        <w:rPr>
                          <w:lang w:val="en-US"/>
                        </w:rPr>
                        <w:t>4</w:t>
                      </w:r>
                      <w:r w:rsidRPr="008C4859">
                        <w:rPr>
                          <w:lang w:val="en-US"/>
                        </w:rPr>
                        <w:t>.</w:t>
                      </w:r>
                      <w:r>
                        <w:rPr>
                          <w:lang w:val="en-US"/>
                        </w:rPr>
                        <w:t>0</w:t>
                      </w:r>
                    </w:p>
                    <w:p w14:paraId="3EE8C61F" w14:textId="77777777" w:rsidR="00DB2DAD" w:rsidRPr="008C4859" w:rsidRDefault="00DB2DAD" w:rsidP="007A67B2">
                      <w:pPr>
                        <w:rPr>
                          <w:rStyle w:val="BookTitle"/>
                        </w:rPr>
                      </w:pPr>
                      <w:bookmarkStart w:id="7" w:name="_Toc484595953"/>
                      <w:r w:rsidRPr="008C4859">
                        <w:rPr>
                          <w:rStyle w:val="BookTitle"/>
                        </w:rPr>
                        <w:t>Data Access Worldwide</w:t>
                      </w:r>
                      <w:bookmarkEnd w:id="7"/>
                    </w:p>
                    <w:p w14:paraId="03057220" w14:textId="77777777" w:rsidR="00DB2DAD" w:rsidRPr="008C4859" w:rsidRDefault="00DB2DAD" w:rsidP="002D24C6">
                      <w:pPr>
                        <w:jc w:val="right"/>
                        <w:rPr>
                          <w:i/>
                          <w:color w:val="595959"/>
                          <w:spacing w:val="20"/>
                          <w:sz w:val="36"/>
                          <w:szCs w:val="28"/>
                        </w:rPr>
                      </w:pPr>
                    </w:p>
                    <w:p w14:paraId="02F7E775" w14:textId="77777777" w:rsidR="00DB2DAD" w:rsidRPr="008C4859" w:rsidRDefault="00DB2DAD" w:rsidP="002D24C6">
                      <w:pPr>
                        <w:jc w:val="right"/>
                        <w:rPr>
                          <w:spacing w:val="20"/>
                        </w:rPr>
                      </w:pPr>
                    </w:p>
                  </w:txbxContent>
                </v:textbox>
                <w10:wrap anchorx="margin" anchory="margin"/>
              </v:shape>
            </w:pict>
          </mc:Fallback>
        </mc:AlternateContent>
      </w:r>
      <w:bookmarkStart w:id="8" w:name="_Toc400543764"/>
      <w:bookmarkEnd w:id="0"/>
      <w:bookmarkEnd w:id="1"/>
      <w:bookmarkEnd w:id="2"/>
      <w:bookmarkEnd w:id="3"/>
      <w:r w:rsidR="005A25A2" w:rsidRPr="004875BA">
        <w:br w:type="page"/>
      </w:r>
      <w:bookmarkStart w:id="9" w:name="_Toc119123704"/>
      <w:bookmarkEnd w:id="8"/>
    </w:p>
    <w:p w14:paraId="37FB39D2" w14:textId="51119BEA" w:rsidR="00260DCD" w:rsidRDefault="002A5F53">
      <w:pPr>
        <w:pStyle w:val="TOC1"/>
        <w:rPr>
          <w:rFonts w:asciiTheme="minorHAnsi" w:hAnsiTheme="minorHAnsi"/>
          <w:b w:val="0"/>
          <w:sz w:val="22"/>
          <w:lang w:val="en-GB" w:eastAsia="en-GB"/>
        </w:rPr>
      </w:pPr>
      <w:r>
        <w:rPr>
          <w:lang w:val="en-US"/>
        </w:rPr>
        <w:lastRenderedPageBreak/>
        <w:fldChar w:fldCharType="begin"/>
      </w:r>
      <w:r>
        <w:rPr>
          <w:lang w:val="en-US"/>
        </w:rPr>
        <w:instrText xml:space="preserve"> TOC \h \z \t "Heading 1;1;Heading 2;2" </w:instrText>
      </w:r>
      <w:r>
        <w:rPr>
          <w:lang w:val="en-US"/>
        </w:rPr>
        <w:fldChar w:fldCharType="separate"/>
      </w:r>
      <w:hyperlink w:anchor="_Toc522613679" w:history="1">
        <w:r w:rsidR="00260DCD" w:rsidRPr="00B47799">
          <w:rPr>
            <w:rStyle w:val="Hyperlink"/>
            <w14:scene3d>
              <w14:camera w14:prst="orthographicFront"/>
              <w14:lightRig w14:rig="threePt" w14:dir="t">
                <w14:rot w14:lat="0" w14:lon="0" w14:rev="0"/>
              </w14:lightRig>
            </w14:scene3d>
          </w:rPr>
          <w:t>Chapter 1</w:t>
        </w:r>
        <w:r w:rsidR="00260DCD" w:rsidRPr="00B47799">
          <w:rPr>
            <w:rStyle w:val="Hyperlink"/>
          </w:rPr>
          <w:t xml:space="preserve"> Introduction</w:t>
        </w:r>
        <w:r w:rsidR="00260DCD">
          <w:rPr>
            <w:webHidden/>
          </w:rPr>
          <w:tab/>
        </w:r>
        <w:r w:rsidR="00260DCD">
          <w:rPr>
            <w:webHidden/>
          </w:rPr>
          <w:fldChar w:fldCharType="begin"/>
        </w:r>
        <w:r w:rsidR="00260DCD">
          <w:rPr>
            <w:webHidden/>
          </w:rPr>
          <w:instrText xml:space="preserve"> PAGEREF _Toc522613679 \h </w:instrText>
        </w:r>
        <w:r w:rsidR="00260DCD">
          <w:rPr>
            <w:webHidden/>
          </w:rPr>
        </w:r>
        <w:r w:rsidR="00260DCD">
          <w:rPr>
            <w:webHidden/>
          </w:rPr>
          <w:fldChar w:fldCharType="separate"/>
        </w:r>
        <w:r w:rsidR="00014D74">
          <w:rPr>
            <w:webHidden/>
          </w:rPr>
          <w:t>3</w:t>
        </w:r>
        <w:r w:rsidR="00260DCD">
          <w:rPr>
            <w:webHidden/>
          </w:rPr>
          <w:fldChar w:fldCharType="end"/>
        </w:r>
      </w:hyperlink>
    </w:p>
    <w:p w14:paraId="3BE60C86" w14:textId="26054711" w:rsidR="00260DCD" w:rsidRDefault="00260DCD" w:rsidP="00F52B8A">
      <w:pPr>
        <w:pStyle w:val="TOC2"/>
        <w:rPr>
          <w:rFonts w:asciiTheme="minorHAnsi" w:hAnsiTheme="minorHAnsi"/>
          <w:sz w:val="22"/>
          <w:szCs w:val="22"/>
          <w:lang w:val="en-GB" w:eastAsia="en-GB"/>
        </w:rPr>
      </w:pPr>
      <w:hyperlink w:anchor="_Toc522613680" w:history="1">
        <w:r w:rsidRPr="00B47799">
          <w:rPr>
            <w:rStyle w:val="Hyperlink"/>
          </w:rPr>
          <w:t>Design goals</w:t>
        </w:r>
        <w:r>
          <w:rPr>
            <w:webHidden/>
          </w:rPr>
          <w:tab/>
        </w:r>
        <w:r>
          <w:rPr>
            <w:webHidden/>
          </w:rPr>
          <w:fldChar w:fldCharType="begin"/>
        </w:r>
        <w:r>
          <w:rPr>
            <w:webHidden/>
          </w:rPr>
          <w:instrText xml:space="preserve"> PAGEREF _Toc522613680 \h </w:instrText>
        </w:r>
        <w:r>
          <w:rPr>
            <w:webHidden/>
          </w:rPr>
        </w:r>
        <w:r>
          <w:rPr>
            <w:webHidden/>
          </w:rPr>
          <w:fldChar w:fldCharType="separate"/>
        </w:r>
        <w:r w:rsidR="00014D74">
          <w:rPr>
            <w:webHidden/>
          </w:rPr>
          <w:t>3</w:t>
        </w:r>
        <w:r>
          <w:rPr>
            <w:webHidden/>
          </w:rPr>
          <w:fldChar w:fldCharType="end"/>
        </w:r>
      </w:hyperlink>
    </w:p>
    <w:p w14:paraId="037B455A" w14:textId="6EAD16E7" w:rsidR="00260DCD" w:rsidRDefault="00260DCD" w:rsidP="00F52B8A">
      <w:pPr>
        <w:pStyle w:val="TOC2"/>
        <w:rPr>
          <w:rFonts w:asciiTheme="minorHAnsi" w:hAnsiTheme="minorHAnsi"/>
          <w:sz w:val="22"/>
          <w:szCs w:val="22"/>
          <w:lang w:val="en-GB" w:eastAsia="en-GB"/>
        </w:rPr>
      </w:pPr>
      <w:hyperlink w:anchor="_Toc522613681" w:history="1">
        <w:r w:rsidRPr="00B47799">
          <w:rPr>
            <w:rStyle w:val="Hyperlink"/>
          </w:rPr>
          <w:t>Before you begin</w:t>
        </w:r>
        <w:r>
          <w:rPr>
            <w:webHidden/>
          </w:rPr>
          <w:tab/>
        </w:r>
        <w:r>
          <w:rPr>
            <w:webHidden/>
          </w:rPr>
          <w:fldChar w:fldCharType="begin"/>
        </w:r>
        <w:r>
          <w:rPr>
            <w:webHidden/>
          </w:rPr>
          <w:instrText xml:space="preserve"> PAGEREF _Toc522613681 \h </w:instrText>
        </w:r>
        <w:r>
          <w:rPr>
            <w:webHidden/>
          </w:rPr>
        </w:r>
        <w:r>
          <w:rPr>
            <w:webHidden/>
          </w:rPr>
          <w:fldChar w:fldCharType="separate"/>
        </w:r>
        <w:r w:rsidR="00014D74">
          <w:rPr>
            <w:webHidden/>
          </w:rPr>
          <w:t>3</w:t>
        </w:r>
        <w:r>
          <w:rPr>
            <w:webHidden/>
          </w:rPr>
          <w:fldChar w:fldCharType="end"/>
        </w:r>
      </w:hyperlink>
    </w:p>
    <w:p w14:paraId="2B204AEA" w14:textId="2366C07F" w:rsidR="00260DCD" w:rsidRDefault="00260DCD">
      <w:pPr>
        <w:pStyle w:val="TOC1"/>
        <w:rPr>
          <w:rFonts w:asciiTheme="minorHAnsi" w:hAnsiTheme="minorHAnsi"/>
          <w:b w:val="0"/>
          <w:sz w:val="22"/>
          <w:lang w:val="en-GB" w:eastAsia="en-GB"/>
        </w:rPr>
      </w:pPr>
      <w:hyperlink w:anchor="_Toc522613682" w:history="1">
        <w:r w:rsidRPr="00B47799">
          <w:rPr>
            <w:rStyle w:val="Hyperlink"/>
            <w14:scene3d>
              <w14:camera w14:prst="orthographicFront"/>
              <w14:lightRig w14:rig="threePt" w14:dir="t">
                <w14:rot w14:lat="0" w14:lon="0" w14:rev="0"/>
              </w14:lightRig>
            </w14:scene3d>
          </w:rPr>
          <w:t>Chapter 2</w:t>
        </w:r>
        <w:r w:rsidRPr="00B47799">
          <w:rPr>
            <w:rStyle w:val="Hyperlink"/>
          </w:rPr>
          <w:t xml:space="preserve"> Adding the library to your workspace</w:t>
        </w:r>
        <w:r>
          <w:rPr>
            <w:webHidden/>
          </w:rPr>
          <w:tab/>
        </w:r>
        <w:r>
          <w:rPr>
            <w:webHidden/>
          </w:rPr>
          <w:fldChar w:fldCharType="begin"/>
        </w:r>
        <w:r>
          <w:rPr>
            <w:webHidden/>
          </w:rPr>
          <w:instrText xml:space="preserve"> PAGEREF _Toc522613682 \h </w:instrText>
        </w:r>
        <w:r>
          <w:rPr>
            <w:webHidden/>
          </w:rPr>
        </w:r>
        <w:r>
          <w:rPr>
            <w:webHidden/>
          </w:rPr>
          <w:fldChar w:fldCharType="separate"/>
        </w:r>
        <w:r w:rsidR="00014D74">
          <w:rPr>
            <w:webHidden/>
          </w:rPr>
          <w:t>5</w:t>
        </w:r>
        <w:r>
          <w:rPr>
            <w:webHidden/>
          </w:rPr>
          <w:fldChar w:fldCharType="end"/>
        </w:r>
      </w:hyperlink>
    </w:p>
    <w:p w14:paraId="10E6B5D9" w14:textId="16A8875F" w:rsidR="00260DCD" w:rsidRDefault="00260DCD">
      <w:pPr>
        <w:pStyle w:val="TOC1"/>
        <w:rPr>
          <w:rFonts w:asciiTheme="minorHAnsi" w:hAnsiTheme="minorHAnsi"/>
          <w:b w:val="0"/>
          <w:sz w:val="22"/>
          <w:lang w:val="en-GB" w:eastAsia="en-GB"/>
        </w:rPr>
      </w:pPr>
      <w:hyperlink w:anchor="_Toc522613683" w:history="1">
        <w:r w:rsidRPr="00B47799">
          <w:rPr>
            <w:rStyle w:val="Hyperlink"/>
            <w14:scene3d>
              <w14:camera w14:prst="orthographicFront"/>
              <w14:lightRig w14:rig="threePt" w14:dir="t">
                <w14:rot w14:lat="0" w14:lon="0" w14:rev="0"/>
              </w14:lightRig>
            </w14:scene3d>
          </w:rPr>
          <w:t>Chapter 3</w:t>
        </w:r>
        <w:r w:rsidRPr="00B47799">
          <w:rPr>
            <w:rStyle w:val="Hyperlink"/>
          </w:rPr>
          <w:t xml:space="preserve"> First steps - generic hashes</w:t>
        </w:r>
        <w:r>
          <w:rPr>
            <w:webHidden/>
          </w:rPr>
          <w:tab/>
        </w:r>
        <w:r>
          <w:rPr>
            <w:webHidden/>
          </w:rPr>
          <w:fldChar w:fldCharType="begin"/>
        </w:r>
        <w:r>
          <w:rPr>
            <w:webHidden/>
          </w:rPr>
          <w:instrText xml:space="preserve"> PAGEREF _Toc522613683 \h </w:instrText>
        </w:r>
        <w:r>
          <w:rPr>
            <w:webHidden/>
          </w:rPr>
        </w:r>
        <w:r>
          <w:rPr>
            <w:webHidden/>
          </w:rPr>
          <w:fldChar w:fldCharType="separate"/>
        </w:r>
        <w:r w:rsidR="00014D74">
          <w:rPr>
            <w:webHidden/>
          </w:rPr>
          <w:t>6</w:t>
        </w:r>
        <w:r>
          <w:rPr>
            <w:webHidden/>
          </w:rPr>
          <w:fldChar w:fldCharType="end"/>
        </w:r>
      </w:hyperlink>
    </w:p>
    <w:p w14:paraId="7DDAFA34" w14:textId="6230708E" w:rsidR="00260DCD" w:rsidRDefault="00260DCD" w:rsidP="00F52B8A">
      <w:pPr>
        <w:pStyle w:val="TOC2"/>
        <w:rPr>
          <w:rFonts w:asciiTheme="minorHAnsi" w:hAnsiTheme="minorHAnsi"/>
          <w:sz w:val="22"/>
          <w:szCs w:val="22"/>
          <w:lang w:val="en-GB" w:eastAsia="en-GB"/>
        </w:rPr>
      </w:pPr>
      <w:hyperlink w:anchor="_Toc522613684" w:history="1">
        <w:r w:rsidRPr="00B47799">
          <w:rPr>
            <w:rStyle w:val="Hyperlink"/>
          </w:rPr>
          <w:t>Generic hashes</w:t>
        </w:r>
        <w:r>
          <w:rPr>
            <w:webHidden/>
          </w:rPr>
          <w:tab/>
        </w:r>
        <w:r>
          <w:rPr>
            <w:webHidden/>
          </w:rPr>
          <w:fldChar w:fldCharType="begin"/>
        </w:r>
        <w:r>
          <w:rPr>
            <w:webHidden/>
          </w:rPr>
          <w:instrText xml:space="preserve"> PAGEREF _Toc522613684 \h </w:instrText>
        </w:r>
        <w:r>
          <w:rPr>
            <w:webHidden/>
          </w:rPr>
        </w:r>
        <w:r>
          <w:rPr>
            <w:webHidden/>
          </w:rPr>
          <w:fldChar w:fldCharType="separate"/>
        </w:r>
        <w:r w:rsidR="00014D74">
          <w:rPr>
            <w:webHidden/>
          </w:rPr>
          <w:t>6</w:t>
        </w:r>
        <w:r>
          <w:rPr>
            <w:webHidden/>
          </w:rPr>
          <w:fldChar w:fldCharType="end"/>
        </w:r>
      </w:hyperlink>
    </w:p>
    <w:p w14:paraId="54BD9BD1" w14:textId="74C495E0" w:rsidR="00260DCD" w:rsidRDefault="00260DCD" w:rsidP="00F52B8A">
      <w:pPr>
        <w:pStyle w:val="TOC2"/>
        <w:rPr>
          <w:rFonts w:asciiTheme="minorHAnsi" w:hAnsiTheme="minorHAnsi"/>
          <w:sz w:val="22"/>
          <w:szCs w:val="22"/>
          <w:lang w:val="en-GB" w:eastAsia="en-GB"/>
        </w:rPr>
      </w:pPr>
      <w:hyperlink w:anchor="_Toc522613685" w:history="1">
        <w:r w:rsidRPr="00B47799">
          <w:rPr>
            <w:rStyle w:val="Hyperlink"/>
          </w:rPr>
          <w:t>Design choice – static or dynamic objects?</w:t>
        </w:r>
        <w:r>
          <w:rPr>
            <w:webHidden/>
          </w:rPr>
          <w:tab/>
        </w:r>
        <w:r>
          <w:rPr>
            <w:webHidden/>
          </w:rPr>
          <w:fldChar w:fldCharType="begin"/>
        </w:r>
        <w:r>
          <w:rPr>
            <w:webHidden/>
          </w:rPr>
          <w:instrText xml:space="preserve"> PAGEREF _Toc522613685 \h </w:instrText>
        </w:r>
        <w:r>
          <w:rPr>
            <w:webHidden/>
          </w:rPr>
        </w:r>
        <w:r>
          <w:rPr>
            <w:webHidden/>
          </w:rPr>
          <w:fldChar w:fldCharType="separate"/>
        </w:r>
        <w:r w:rsidR="00014D74">
          <w:rPr>
            <w:webHidden/>
          </w:rPr>
          <w:t>6</w:t>
        </w:r>
        <w:r>
          <w:rPr>
            <w:webHidden/>
          </w:rPr>
          <w:fldChar w:fldCharType="end"/>
        </w:r>
      </w:hyperlink>
    </w:p>
    <w:p w14:paraId="090F95BE" w14:textId="5E77FA53" w:rsidR="00260DCD" w:rsidRDefault="00260DCD" w:rsidP="00F52B8A">
      <w:pPr>
        <w:pStyle w:val="TOC2"/>
        <w:rPr>
          <w:rFonts w:asciiTheme="minorHAnsi" w:hAnsiTheme="minorHAnsi"/>
          <w:sz w:val="22"/>
          <w:szCs w:val="22"/>
          <w:lang w:val="en-GB" w:eastAsia="en-GB"/>
        </w:rPr>
      </w:pPr>
      <w:hyperlink w:anchor="_Toc522613686" w:history="1">
        <w:r w:rsidRPr="00B47799">
          <w:rPr>
            <w:rStyle w:val="Hyperlink"/>
          </w:rPr>
          <w:t>Generating a file hash (static object approach)</w:t>
        </w:r>
        <w:r>
          <w:rPr>
            <w:webHidden/>
          </w:rPr>
          <w:tab/>
        </w:r>
        <w:r>
          <w:rPr>
            <w:webHidden/>
          </w:rPr>
          <w:fldChar w:fldCharType="begin"/>
        </w:r>
        <w:r>
          <w:rPr>
            <w:webHidden/>
          </w:rPr>
          <w:instrText xml:space="preserve"> PAGEREF _Toc522613686 \h </w:instrText>
        </w:r>
        <w:r>
          <w:rPr>
            <w:webHidden/>
          </w:rPr>
        </w:r>
        <w:r>
          <w:rPr>
            <w:webHidden/>
          </w:rPr>
          <w:fldChar w:fldCharType="separate"/>
        </w:r>
        <w:r w:rsidR="00014D74">
          <w:rPr>
            <w:webHidden/>
          </w:rPr>
          <w:t>6</w:t>
        </w:r>
        <w:r>
          <w:rPr>
            <w:webHidden/>
          </w:rPr>
          <w:fldChar w:fldCharType="end"/>
        </w:r>
      </w:hyperlink>
    </w:p>
    <w:p w14:paraId="35F05452" w14:textId="7AC40805" w:rsidR="00260DCD" w:rsidRDefault="00260DCD" w:rsidP="00F52B8A">
      <w:pPr>
        <w:pStyle w:val="TOC2"/>
        <w:rPr>
          <w:rFonts w:asciiTheme="minorHAnsi" w:hAnsiTheme="minorHAnsi"/>
          <w:sz w:val="22"/>
          <w:szCs w:val="22"/>
          <w:lang w:val="en-GB" w:eastAsia="en-GB"/>
        </w:rPr>
      </w:pPr>
      <w:hyperlink w:anchor="_Toc522613687" w:history="1">
        <w:r w:rsidRPr="00B47799">
          <w:rPr>
            <w:rStyle w:val="Hyperlink"/>
          </w:rPr>
          <w:t>Generating a file hash (dynamic object approach)</w:t>
        </w:r>
        <w:r>
          <w:rPr>
            <w:webHidden/>
          </w:rPr>
          <w:tab/>
        </w:r>
        <w:r>
          <w:rPr>
            <w:webHidden/>
          </w:rPr>
          <w:fldChar w:fldCharType="begin"/>
        </w:r>
        <w:r>
          <w:rPr>
            <w:webHidden/>
          </w:rPr>
          <w:instrText xml:space="preserve"> PAGEREF _Toc522613687 \h </w:instrText>
        </w:r>
        <w:r>
          <w:rPr>
            <w:webHidden/>
          </w:rPr>
        </w:r>
        <w:r>
          <w:rPr>
            <w:webHidden/>
          </w:rPr>
          <w:fldChar w:fldCharType="separate"/>
        </w:r>
        <w:r w:rsidR="00014D74">
          <w:rPr>
            <w:webHidden/>
          </w:rPr>
          <w:t>8</w:t>
        </w:r>
        <w:r>
          <w:rPr>
            <w:webHidden/>
          </w:rPr>
          <w:fldChar w:fldCharType="end"/>
        </w:r>
      </w:hyperlink>
    </w:p>
    <w:p w14:paraId="5FDF8D67" w14:textId="0CEED5B5" w:rsidR="00260DCD" w:rsidRDefault="00260DCD">
      <w:pPr>
        <w:pStyle w:val="TOC1"/>
        <w:rPr>
          <w:rFonts w:asciiTheme="minorHAnsi" w:hAnsiTheme="minorHAnsi"/>
          <w:b w:val="0"/>
          <w:sz w:val="22"/>
          <w:lang w:val="en-GB" w:eastAsia="en-GB"/>
        </w:rPr>
      </w:pPr>
      <w:hyperlink w:anchor="_Toc522613688" w:history="1">
        <w:r w:rsidRPr="00B47799">
          <w:rPr>
            <w:rStyle w:val="Hyperlink"/>
            <w14:scene3d>
              <w14:camera w14:prst="orthographicFront"/>
              <w14:lightRig w14:rig="threePt" w14:dir="t">
                <w14:rot w14:lat="0" w14:lon="0" w14:rev="0"/>
              </w14:lightRig>
            </w14:scene3d>
          </w:rPr>
          <w:t>Chapter 4</w:t>
        </w:r>
        <w:r w:rsidRPr="00B47799">
          <w:rPr>
            <w:rStyle w:val="Hyperlink"/>
          </w:rPr>
          <w:t xml:space="preserve"> Keyed hashes</w:t>
        </w:r>
        <w:r>
          <w:rPr>
            <w:webHidden/>
          </w:rPr>
          <w:tab/>
        </w:r>
        <w:r>
          <w:rPr>
            <w:webHidden/>
          </w:rPr>
          <w:fldChar w:fldCharType="begin"/>
        </w:r>
        <w:r>
          <w:rPr>
            <w:webHidden/>
          </w:rPr>
          <w:instrText xml:space="preserve"> PAGEREF _Toc522613688 \h </w:instrText>
        </w:r>
        <w:r>
          <w:rPr>
            <w:webHidden/>
          </w:rPr>
        </w:r>
        <w:r>
          <w:rPr>
            <w:webHidden/>
          </w:rPr>
          <w:fldChar w:fldCharType="separate"/>
        </w:r>
        <w:r w:rsidR="00014D74">
          <w:rPr>
            <w:webHidden/>
          </w:rPr>
          <w:t>9</w:t>
        </w:r>
        <w:r>
          <w:rPr>
            <w:webHidden/>
          </w:rPr>
          <w:fldChar w:fldCharType="end"/>
        </w:r>
      </w:hyperlink>
    </w:p>
    <w:p w14:paraId="1E408A6D" w14:textId="45B4437B" w:rsidR="00260DCD" w:rsidRDefault="00260DCD" w:rsidP="00F52B8A">
      <w:pPr>
        <w:pStyle w:val="TOC2"/>
        <w:rPr>
          <w:rFonts w:asciiTheme="minorHAnsi" w:hAnsiTheme="minorHAnsi"/>
          <w:sz w:val="22"/>
          <w:szCs w:val="22"/>
          <w:lang w:val="en-GB" w:eastAsia="en-GB"/>
        </w:rPr>
      </w:pPr>
      <w:hyperlink w:anchor="_Toc522613689" w:history="1">
        <w:r w:rsidRPr="00B47799">
          <w:rPr>
            <w:rStyle w:val="Hyperlink"/>
          </w:rPr>
          <w:t>Generating a keyed hash (static object approach)</w:t>
        </w:r>
        <w:r>
          <w:rPr>
            <w:webHidden/>
          </w:rPr>
          <w:tab/>
        </w:r>
        <w:r>
          <w:rPr>
            <w:webHidden/>
          </w:rPr>
          <w:fldChar w:fldCharType="begin"/>
        </w:r>
        <w:r>
          <w:rPr>
            <w:webHidden/>
          </w:rPr>
          <w:instrText xml:space="preserve"> PAGEREF _Toc522613689 \h </w:instrText>
        </w:r>
        <w:r>
          <w:rPr>
            <w:webHidden/>
          </w:rPr>
        </w:r>
        <w:r>
          <w:rPr>
            <w:webHidden/>
          </w:rPr>
          <w:fldChar w:fldCharType="separate"/>
        </w:r>
        <w:r w:rsidR="00014D74">
          <w:rPr>
            <w:webHidden/>
          </w:rPr>
          <w:t>9</w:t>
        </w:r>
        <w:r>
          <w:rPr>
            <w:webHidden/>
          </w:rPr>
          <w:fldChar w:fldCharType="end"/>
        </w:r>
      </w:hyperlink>
    </w:p>
    <w:p w14:paraId="2D0B418E" w14:textId="64B825AC" w:rsidR="00260DCD" w:rsidRDefault="00260DCD" w:rsidP="00F52B8A">
      <w:pPr>
        <w:pStyle w:val="TOC2"/>
        <w:rPr>
          <w:rFonts w:asciiTheme="minorHAnsi" w:hAnsiTheme="minorHAnsi"/>
          <w:sz w:val="22"/>
          <w:szCs w:val="22"/>
          <w:lang w:val="en-GB" w:eastAsia="en-GB"/>
        </w:rPr>
      </w:pPr>
      <w:hyperlink w:anchor="_Toc522613690" w:history="1">
        <w:r w:rsidRPr="00B47799">
          <w:rPr>
            <w:rStyle w:val="Hyperlink"/>
          </w:rPr>
          <w:t>Generating a keyed hash (dynamic object approach)</w:t>
        </w:r>
        <w:r>
          <w:rPr>
            <w:webHidden/>
          </w:rPr>
          <w:tab/>
        </w:r>
        <w:r>
          <w:rPr>
            <w:webHidden/>
          </w:rPr>
          <w:fldChar w:fldCharType="begin"/>
        </w:r>
        <w:r>
          <w:rPr>
            <w:webHidden/>
          </w:rPr>
          <w:instrText xml:space="preserve"> PAGEREF _Toc522613690 \h </w:instrText>
        </w:r>
        <w:r>
          <w:rPr>
            <w:webHidden/>
          </w:rPr>
        </w:r>
        <w:r>
          <w:rPr>
            <w:webHidden/>
          </w:rPr>
          <w:fldChar w:fldCharType="separate"/>
        </w:r>
        <w:r w:rsidR="00014D74">
          <w:rPr>
            <w:webHidden/>
          </w:rPr>
          <w:t>10</w:t>
        </w:r>
        <w:r>
          <w:rPr>
            <w:webHidden/>
          </w:rPr>
          <w:fldChar w:fldCharType="end"/>
        </w:r>
      </w:hyperlink>
    </w:p>
    <w:p w14:paraId="23DEA2C7" w14:textId="59BB6CCF" w:rsidR="00260DCD" w:rsidRDefault="00260DCD">
      <w:pPr>
        <w:pStyle w:val="TOC1"/>
        <w:rPr>
          <w:rFonts w:asciiTheme="minorHAnsi" w:hAnsiTheme="minorHAnsi"/>
          <w:b w:val="0"/>
          <w:sz w:val="22"/>
          <w:lang w:val="en-GB" w:eastAsia="en-GB"/>
        </w:rPr>
      </w:pPr>
      <w:hyperlink w:anchor="_Toc522613691" w:history="1">
        <w:r w:rsidRPr="00B47799">
          <w:rPr>
            <w:rStyle w:val="Hyperlink"/>
            <w14:scene3d>
              <w14:camera w14:prst="orthographicFront"/>
              <w14:lightRig w14:rig="threePt" w14:dir="t">
                <w14:rot w14:lat="0" w14:lon="0" w14:rev="0"/>
              </w14:lightRig>
            </w14:scene3d>
          </w:rPr>
          <w:t>Chapter 5</w:t>
        </w:r>
        <w:r w:rsidRPr="00B47799">
          <w:rPr>
            <w:rStyle w:val="Hyperlink"/>
          </w:rPr>
          <w:t xml:space="preserve"> Passcode storage methods</w:t>
        </w:r>
        <w:r>
          <w:rPr>
            <w:webHidden/>
          </w:rPr>
          <w:tab/>
        </w:r>
        <w:r>
          <w:rPr>
            <w:webHidden/>
          </w:rPr>
          <w:fldChar w:fldCharType="begin"/>
        </w:r>
        <w:r>
          <w:rPr>
            <w:webHidden/>
          </w:rPr>
          <w:instrText xml:space="preserve"> PAGEREF _Toc522613691 \h </w:instrText>
        </w:r>
        <w:r>
          <w:rPr>
            <w:webHidden/>
          </w:rPr>
        </w:r>
        <w:r>
          <w:rPr>
            <w:webHidden/>
          </w:rPr>
          <w:fldChar w:fldCharType="separate"/>
        </w:r>
        <w:r w:rsidR="00014D74">
          <w:rPr>
            <w:webHidden/>
          </w:rPr>
          <w:t>11</w:t>
        </w:r>
        <w:r>
          <w:rPr>
            <w:webHidden/>
          </w:rPr>
          <w:fldChar w:fldCharType="end"/>
        </w:r>
      </w:hyperlink>
    </w:p>
    <w:p w14:paraId="2F177CFE" w14:textId="6837CF8C" w:rsidR="00260DCD" w:rsidRDefault="00260DCD" w:rsidP="00F52B8A">
      <w:pPr>
        <w:pStyle w:val="TOC2"/>
        <w:rPr>
          <w:rFonts w:asciiTheme="minorHAnsi" w:hAnsiTheme="minorHAnsi"/>
          <w:sz w:val="22"/>
          <w:szCs w:val="22"/>
          <w:lang w:val="en-GB" w:eastAsia="en-GB"/>
        </w:rPr>
      </w:pPr>
      <w:hyperlink w:anchor="_Toc522613692" w:history="1">
        <w:r w:rsidRPr="00B47799">
          <w:rPr>
            <w:rStyle w:val="Hyperlink"/>
          </w:rPr>
          <w:t>Basic passcode storage method usage</w:t>
        </w:r>
        <w:r>
          <w:rPr>
            <w:webHidden/>
          </w:rPr>
          <w:tab/>
        </w:r>
        <w:r>
          <w:rPr>
            <w:webHidden/>
          </w:rPr>
          <w:fldChar w:fldCharType="begin"/>
        </w:r>
        <w:r>
          <w:rPr>
            <w:webHidden/>
          </w:rPr>
          <w:instrText xml:space="preserve"> PAGEREF _Toc522613692 \h </w:instrText>
        </w:r>
        <w:r>
          <w:rPr>
            <w:webHidden/>
          </w:rPr>
        </w:r>
        <w:r>
          <w:rPr>
            <w:webHidden/>
          </w:rPr>
          <w:fldChar w:fldCharType="separate"/>
        </w:r>
        <w:r w:rsidR="00014D74">
          <w:rPr>
            <w:webHidden/>
          </w:rPr>
          <w:t>12</w:t>
        </w:r>
        <w:r>
          <w:rPr>
            <w:webHidden/>
          </w:rPr>
          <w:fldChar w:fldCharType="end"/>
        </w:r>
      </w:hyperlink>
    </w:p>
    <w:p w14:paraId="3322E7CD" w14:textId="775FAF3C" w:rsidR="00260DCD" w:rsidRDefault="00260DCD" w:rsidP="00F52B8A">
      <w:pPr>
        <w:pStyle w:val="TOC2"/>
        <w:rPr>
          <w:rFonts w:asciiTheme="minorHAnsi" w:hAnsiTheme="minorHAnsi"/>
          <w:sz w:val="22"/>
          <w:szCs w:val="22"/>
          <w:lang w:val="en-GB" w:eastAsia="en-GB"/>
        </w:rPr>
      </w:pPr>
      <w:hyperlink w:anchor="_Toc522613693" w:history="1">
        <w:r w:rsidRPr="00B47799">
          <w:rPr>
            <w:rStyle w:val="Hyperlink"/>
          </w:rPr>
          <w:t>WebApp integration</w:t>
        </w:r>
        <w:r>
          <w:rPr>
            <w:webHidden/>
          </w:rPr>
          <w:tab/>
        </w:r>
        <w:r>
          <w:rPr>
            <w:webHidden/>
          </w:rPr>
          <w:fldChar w:fldCharType="begin"/>
        </w:r>
        <w:r>
          <w:rPr>
            <w:webHidden/>
          </w:rPr>
          <w:instrText xml:space="preserve"> PAGEREF _Toc522613693 \h </w:instrText>
        </w:r>
        <w:r>
          <w:rPr>
            <w:webHidden/>
          </w:rPr>
        </w:r>
        <w:r>
          <w:rPr>
            <w:webHidden/>
          </w:rPr>
          <w:fldChar w:fldCharType="separate"/>
        </w:r>
        <w:r w:rsidR="00014D74">
          <w:rPr>
            <w:webHidden/>
          </w:rPr>
          <w:t>13</w:t>
        </w:r>
        <w:r>
          <w:rPr>
            <w:webHidden/>
          </w:rPr>
          <w:fldChar w:fldCharType="end"/>
        </w:r>
      </w:hyperlink>
    </w:p>
    <w:p w14:paraId="5D2380E8" w14:textId="2536DCFE" w:rsidR="00260DCD" w:rsidRDefault="00260DCD">
      <w:pPr>
        <w:pStyle w:val="TOC1"/>
        <w:rPr>
          <w:rFonts w:asciiTheme="minorHAnsi" w:hAnsiTheme="minorHAnsi"/>
          <w:b w:val="0"/>
          <w:sz w:val="22"/>
          <w:lang w:val="en-GB" w:eastAsia="en-GB"/>
        </w:rPr>
      </w:pPr>
      <w:hyperlink w:anchor="_Toc522613694" w:history="1">
        <w:r w:rsidRPr="00B47799">
          <w:rPr>
            <w:rStyle w:val="Hyperlink"/>
            <w14:scene3d>
              <w14:camera w14:prst="orthographicFront"/>
              <w14:lightRig w14:rig="threePt" w14:dir="t">
                <w14:rot w14:lat="0" w14:lon="0" w14:rev="0"/>
              </w14:lightRig>
            </w14:scene3d>
          </w:rPr>
          <w:t>Chapter 6</w:t>
        </w:r>
        <w:r w:rsidRPr="00B47799">
          <w:rPr>
            <w:rStyle w:val="Hyperlink"/>
          </w:rPr>
          <w:t xml:space="preserve"> One-Time Passwords</w:t>
        </w:r>
        <w:r>
          <w:rPr>
            <w:webHidden/>
          </w:rPr>
          <w:tab/>
        </w:r>
        <w:r>
          <w:rPr>
            <w:webHidden/>
          </w:rPr>
          <w:fldChar w:fldCharType="begin"/>
        </w:r>
        <w:r>
          <w:rPr>
            <w:webHidden/>
          </w:rPr>
          <w:instrText xml:space="preserve"> PAGEREF _Toc522613694 \h </w:instrText>
        </w:r>
        <w:r>
          <w:rPr>
            <w:webHidden/>
          </w:rPr>
        </w:r>
        <w:r>
          <w:rPr>
            <w:webHidden/>
          </w:rPr>
          <w:fldChar w:fldCharType="separate"/>
        </w:r>
        <w:r w:rsidR="00014D74">
          <w:rPr>
            <w:webHidden/>
          </w:rPr>
          <w:t>15</w:t>
        </w:r>
        <w:r>
          <w:rPr>
            <w:webHidden/>
          </w:rPr>
          <w:fldChar w:fldCharType="end"/>
        </w:r>
      </w:hyperlink>
    </w:p>
    <w:p w14:paraId="36153187" w14:textId="6572233C" w:rsidR="00260DCD" w:rsidRDefault="00260DCD" w:rsidP="00F52B8A">
      <w:pPr>
        <w:pStyle w:val="TOC2"/>
        <w:rPr>
          <w:rFonts w:asciiTheme="minorHAnsi" w:hAnsiTheme="minorHAnsi"/>
          <w:sz w:val="22"/>
          <w:szCs w:val="22"/>
          <w:lang w:val="en-GB" w:eastAsia="en-GB"/>
        </w:rPr>
      </w:pPr>
      <w:hyperlink w:anchor="_Toc522613695" w:history="1">
        <w:r w:rsidRPr="00B47799">
          <w:rPr>
            <w:rStyle w:val="Hyperlink"/>
          </w:rPr>
          <w:t>Usability considerations</w:t>
        </w:r>
        <w:r>
          <w:rPr>
            <w:webHidden/>
          </w:rPr>
          <w:tab/>
        </w:r>
        <w:r>
          <w:rPr>
            <w:webHidden/>
          </w:rPr>
          <w:fldChar w:fldCharType="begin"/>
        </w:r>
        <w:r>
          <w:rPr>
            <w:webHidden/>
          </w:rPr>
          <w:instrText xml:space="preserve"> PAGEREF _Toc522613695 \h </w:instrText>
        </w:r>
        <w:r>
          <w:rPr>
            <w:webHidden/>
          </w:rPr>
        </w:r>
        <w:r>
          <w:rPr>
            <w:webHidden/>
          </w:rPr>
          <w:fldChar w:fldCharType="separate"/>
        </w:r>
        <w:r w:rsidR="00014D74">
          <w:rPr>
            <w:webHidden/>
          </w:rPr>
          <w:t>15</w:t>
        </w:r>
        <w:r>
          <w:rPr>
            <w:webHidden/>
          </w:rPr>
          <w:fldChar w:fldCharType="end"/>
        </w:r>
      </w:hyperlink>
    </w:p>
    <w:p w14:paraId="6619DB70" w14:textId="39F997CA" w:rsidR="00260DCD" w:rsidRDefault="00260DCD" w:rsidP="00F52B8A">
      <w:pPr>
        <w:pStyle w:val="TOC2"/>
        <w:rPr>
          <w:rFonts w:asciiTheme="minorHAnsi" w:hAnsiTheme="minorHAnsi"/>
          <w:sz w:val="22"/>
          <w:szCs w:val="22"/>
          <w:lang w:val="en-GB" w:eastAsia="en-GB"/>
        </w:rPr>
      </w:pPr>
      <w:hyperlink w:anchor="_Toc522613696" w:history="1">
        <w:r w:rsidRPr="00B47799">
          <w:rPr>
            <w:rStyle w:val="Hyperlink"/>
          </w:rPr>
          <w:t>Security considerations</w:t>
        </w:r>
        <w:r>
          <w:rPr>
            <w:webHidden/>
          </w:rPr>
          <w:tab/>
        </w:r>
        <w:r>
          <w:rPr>
            <w:webHidden/>
          </w:rPr>
          <w:fldChar w:fldCharType="begin"/>
        </w:r>
        <w:r>
          <w:rPr>
            <w:webHidden/>
          </w:rPr>
          <w:instrText xml:space="preserve"> PAGEREF _Toc522613696 \h </w:instrText>
        </w:r>
        <w:r>
          <w:rPr>
            <w:webHidden/>
          </w:rPr>
        </w:r>
        <w:r>
          <w:rPr>
            <w:webHidden/>
          </w:rPr>
          <w:fldChar w:fldCharType="separate"/>
        </w:r>
        <w:r w:rsidR="00014D74">
          <w:rPr>
            <w:webHidden/>
          </w:rPr>
          <w:t>15</w:t>
        </w:r>
        <w:r>
          <w:rPr>
            <w:webHidden/>
          </w:rPr>
          <w:fldChar w:fldCharType="end"/>
        </w:r>
      </w:hyperlink>
    </w:p>
    <w:p w14:paraId="090437E6" w14:textId="51C0DA68" w:rsidR="00260DCD" w:rsidRDefault="00260DCD" w:rsidP="00F52B8A">
      <w:pPr>
        <w:pStyle w:val="TOC2"/>
        <w:rPr>
          <w:rFonts w:asciiTheme="minorHAnsi" w:hAnsiTheme="minorHAnsi"/>
          <w:sz w:val="22"/>
          <w:szCs w:val="22"/>
          <w:lang w:val="en-GB" w:eastAsia="en-GB"/>
        </w:rPr>
      </w:pPr>
      <w:hyperlink w:anchor="_Toc522613697" w:history="1">
        <w:r w:rsidRPr="00B47799">
          <w:rPr>
            <w:rStyle w:val="Hyperlink"/>
          </w:rPr>
          <w:t>WebApp integration</w:t>
        </w:r>
        <w:r>
          <w:rPr>
            <w:webHidden/>
          </w:rPr>
          <w:tab/>
        </w:r>
        <w:r>
          <w:rPr>
            <w:webHidden/>
          </w:rPr>
          <w:fldChar w:fldCharType="begin"/>
        </w:r>
        <w:r>
          <w:rPr>
            <w:webHidden/>
          </w:rPr>
          <w:instrText xml:space="preserve"> PAGEREF _Toc522613697 \h </w:instrText>
        </w:r>
        <w:r>
          <w:rPr>
            <w:webHidden/>
          </w:rPr>
        </w:r>
        <w:r>
          <w:rPr>
            <w:webHidden/>
          </w:rPr>
          <w:fldChar w:fldCharType="separate"/>
        </w:r>
        <w:r w:rsidR="00014D74">
          <w:rPr>
            <w:webHidden/>
          </w:rPr>
          <w:t>15</w:t>
        </w:r>
        <w:r>
          <w:rPr>
            <w:webHidden/>
          </w:rPr>
          <w:fldChar w:fldCharType="end"/>
        </w:r>
      </w:hyperlink>
    </w:p>
    <w:p w14:paraId="01E12EBA" w14:textId="643083DB" w:rsidR="00260DCD" w:rsidRDefault="00260DCD">
      <w:pPr>
        <w:pStyle w:val="TOC1"/>
        <w:rPr>
          <w:rFonts w:asciiTheme="minorHAnsi" w:hAnsiTheme="minorHAnsi"/>
          <w:b w:val="0"/>
          <w:sz w:val="22"/>
          <w:lang w:val="en-GB" w:eastAsia="en-GB"/>
        </w:rPr>
      </w:pPr>
      <w:hyperlink w:anchor="_Toc522613698" w:history="1">
        <w:r w:rsidRPr="00B47799">
          <w:rPr>
            <w:rStyle w:val="Hyperlink"/>
            <w14:scene3d>
              <w14:camera w14:prst="orthographicFront"/>
              <w14:lightRig w14:rig="threePt" w14:dir="t">
                <w14:rot w14:lat="0" w14:lon="0" w14:rev="0"/>
              </w14:lightRig>
            </w14:scene3d>
          </w:rPr>
          <w:t>Chapter 7</w:t>
        </w:r>
        <w:r w:rsidRPr="00B47799">
          <w:rPr>
            <w:rStyle w:val="Hyperlink"/>
          </w:rPr>
          <w:t xml:space="preserve"> Encryption</w:t>
        </w:r>
        <w:r>
          <w:rPr>
            <w:webHidden/>
          </w:rPr>
          <w:tab/>
        </w:r>
        <w:r>
          <w:rPr>
            <w:webHidden/>
          </w:rPr>
          <w:fldChar w:fldCharType="begin"/>
        </w:r>
        <w:r>
          <w:rPr>
            <w:webHidden/>
          </w:rPr>
          <w:instrText xml:space="preserve"> PAGEREF _Toc522613698 \h </w:instrText>
        </w:r>
        <w:r>
          <w:rPr>
            <w:webHidden/>
          </w:rPr>
        </w:r>
        <w:r>
          <w:rPr>
            <w:webHidden/>
          </w:rPr>
          <w:fldChar w:fldCharType="separate"/>
        </w:r>
        <w:r w:rsidR="00014D74">
          <w:rPr>
            <w:webHidden/>
          </w:rPr>
          <w:t>17</w:t>
        </w:r>
        <w:r>
          <w:rPr>
            <w:webHidden/>
          </w:rPr>
          <w:fldChar w:fldCharType="end"/>
        </w:r>
      </w:hyperlink>
    </w:p>
    <w:p w14:paraId="36CA4394" w14:textId="7AE00958" w:rsidR="00260DCD" w:rsidRDefault="00260DCD" w:rsidP="00F52B8A">
      <w:pPr>
        <w:pStyle w:val="TOC2"/>
        <w:rPr>
          <w:rFonts w:asciiTheme="minorHAnsi" w:hAnsiTheme="minorHAnsi"/>
          <w:sz w:val="22"/>
          <w:szCs w:val="22"/>
          <w:lang w:val="en-GB" w:eastAsia="en-GB"/>
        </w:rPr>
      </w:pPr>
      <w:hyperlink w:anchor="_Toc522613699" w:history="1">
        <w:r w:rsidRPr="00B47799">
          <w:rPr>
            <w:rStyle w:val="Hyperlink"/>
          </w:rPr>
          <w:t>Terminology</w:t>
        </w:r>
        <w:r>
          <w:rPr>
            <w:webHidden/>
          </w:rPr>
          <w:tab/>
        </w:r>
        <w:r>
          <w:rPr>
            <w:webHidden/>
          </w:rPr>
          <w:fldChar w:fldCharType="begin"/>
        </w:r>
        <w:r>
          <w:rPr>
            <w:webHidden/>
          </w:rPr>
          <w:instrText xml:space="preserve"> PAGEREF _Toc522613699 \h </w:instrText>
        </w:r>
        <w:r>
          <w:rPr>
            <w:webHidden/>
          </w:rPr>
        </w:r>
        <w:r>
          <w:rPr>
            <w:webHidden/>
          </w:rPr>
          <w:fldChar w:fldCharType="separate"/>
        </w:r>
        <w:r w:rsidR="00014D74">
          <w:rPr>
            <w:webHidden/>
          </w:rPr>
          <w:t>17</w:t>
        </w:r>
        <w:r>
          <w:rPr>
            <w:webHidden/>
          </w:rPr>
          <w:fldChar w:fldCharType="end"/>
        </w:r>
      </w:hyperlink>
    </w:p>
    <w:p w14:paraId="088F4C7A" w14:textId="6B96C982" w:rsidR="00260DCD" w:rsidRDefault="00260DCD" w:rsidP="00F52B8A">
      <w:pPr>
        <w:pStyle w:val="TOC2"/>
        <w:rPr>
          <w:rFonts w:asciiTheme="minorHAnsi" w:hAnsiTheme="minorHAnsi"/>
          <w:sz w:val="22"/>
          <w:szCs w:val="22"/>
          <w:lang w:val="en-GB" w:eastAsia="en-GB"/>
        </w:rPr>
      </w:pPr>
      <w:hyperlink w:anchor="_Toc522613700" w:history="1">
        <w:r w:rsidRPr="00B47799">
          <w:rPr>
            <w:rStyle w:val="Hyperlink"/>
          </w:rPr>
          <w:t>Encrypting data using AES-CBC</w:t>
        </w:r>
        <w:r>
          <w:rPr>
            <w:webHidden/>
          </w:rPr>
          <w:tab/>
        </w:r>
        <w:r>
          <w:rPr>
            <w:webHidden/>
          </w:rPr>
          <w:fldChar w:fldCharType="begin"/>
        </w:r>
        <w:r>
          <w:rPr>
            <w:webHidden/>
          </w:rPr>
          <w:instrText xml:space="preserve"> PAGEREF _Toc522613700 \h </w:instrText>
        </w:r>
        <w:r>
          <w:rPr>
            <w:webHidden/>
          </w:rPr>
        </w:r>
        <w:r>
          <w:rPr>
            <w:webHidden/>
          </w:rPr>
          <w:fldChar w:fldCharType="separate"/>
        </w:r>
        <w:r w:rsidR="00014D74">
          <w:rPr>
            <w:webHidden/>
          </w:rPr>
          <w:t>17</w:t>
        </w:r>
        <w:r>
          <w:rPr>
            <w:webHidden/>
          </w:rPr>
          <w:fldChar w:fldCharType="end"/>
        </w:r>
      </w:hyperlink>
    </w:p>
    <w:p w14:paraId="7C75A847" w14:textId="09739F0B" w:rsidR="00260DCD" w:rsidRDefault="00260DCD" w:rsidP="00F52B8A">
      <w:pPr>
        <w:pStyle w:val="TOC2"/>
        <w:rPr>
          <w:rFonts w:asciiTheme="minorHAnsi" w:hAnsiTheme="minorHAnsi"/>
          <w:sz w:val="22"/>
          <w:szCs w:val="22"/>
          <w:lang w:val="en-GB" w:eastAsia="en-GB"/>
        </w:rPr>
      </w:pPr>
      <w:hyperlink w:anchor="_Toc522613701" w:history="1">
        <w:r w:rsidRPr="00B47799">
          <w:rPr>
            <w:rStyle w:val="Hyperlink"/>
          </w:rPr>
          <w:t>Encrypting data using AES-GCM</w:t>
        </w:r>
        <w:r>
          <w:rPr>
            <w:webHidden/>
          </w:rPr>
          <w:tab/>
        </w:r>
        <w:r>
          <w:rPr>
            <w:webHidden/>
          </w:rPr>
          <w:fldChar w:fldCharType="begin"/>
        </w:r>
        <w:r>
          <w:rPr>
            <w:webHidden/>
          </w:rPr>
          <w:instrText xml:space="preserve"> PAGEREF _Toc522613701 \h </w:instrText>
        </w:r>
        <w:r>
          <w:rPr>
            <w:webHidden/>
          </w:rPr>
        </w:r>
        <w:r>
          <w:rPr>
            <w:webHidden/>
          </w:rPr>
          <w:fldChar w:fldCharType="separate"/>
        </w:r>
        <w:r w:rsidR="00014D74">
          <w:rPr>
            <w:webHidden/>
          </w:rPr>
          <w:t>19</w:t>
        </w:r>
        <w:r>
          <w:rPr>
            <w:webHidden/>
          </w:rPr>
          <w:fldChar w:fldCharType="end"/>
        </w:r>
      </w:hyperlink>
    </w:p>
    <w:p w14:paraId="48C5A254" w14:textId="77351C77" w:rsidR="00260DCD" w:rsidRDefault="00260DCD" w:rsidP="00F52B8A">
      <w:pPr>
        <w:pStyle w:val="TOC2"/>
        <w:rPr>
          <w:rFonts w:asciiTheme="minorHAnsi" w:hAnsiTheme="minorHAnsi"/>
          <w:sz w:val="22"/>
          <w:szCs w:val="22"/>
          <w:lang w:val="en-GB" w:eastAsia="en-GB"/>
        </w:rPr>
      </w:pPr>
      <w:hyperlink w:anchor="_Toc522613702" w:history="1">
        <w:r w:rsidRPr="00B47799">
          <w:rPr>
            <w:rStyle w:val="Hyperlink"/>
          </w:rPr>
          <w:t>Additional authenticated data (AAD)</w:t>
        </w:r>
        <w:r>
          <w:rPr>
            <w:webHidden/>
          </w:rPr>
          <w:tab/>
        </w:r>
        <w:r>
          <w:rPr>
            <w:webHidden/>
          </w:rPr>
          <w:fldChar w:fldCharType="begin"/>
        </w:r>
        <w:r>
          <w:rPr>
            <w:webHidden/>
          </w:rPr>
          <w:instrText xml:space="preserve"> PAGEREF _Toc522613702 \h </w:instrText>
        </w:r>
        <w:r>
          <w:rPr>
            <w:webHidden/>
          </w:rPr>
        </w:r>
        <w:r>
          <w:rPr>
            <w:webHidden/>
          </w:rPr>
          <w:fldChar w:fldCharType="separate"/>
        </w:r>
        <w:r w:rsidR="00014D74">
          <w:rPr>
            <w:webHidden/>
          </w:rPr>
          <w:t>20</w:t>
        </w:r>
        <w:r>
          <w:rPr>
            <w:webHidden/>
          </w:rPr>
          <w:fldChar w:fldCharType="end"/>
        </w:r>
      </w:hyperlink>
    </w:p>
    <w:p w14:paraId="60F15824" w14:textId="3AFA74E6" w:rsidR="00260DCD" w:rsidRDefault="00260DCD">
      <w:pPr>
        <w:pStyle w:val="TOC1"/>
        <w:rPr>
          <w:rFonts w:asciiTheme="minorHAnsi" w:hAnsiTheme="minorHAnsi"/>
          <w:b w:val="0"/>
          <w:sz w:val="22"/>
          <w:lang w:val="en-GB" w:eastAsia="en-GB"/>
        </w:rPr>
      </w:pPr>
      <w:hyperlink w:anchor="_Toc522613703" w:history="1">
        <w:r w:rsidRPr="00B47799">
          <w:rPr>
            <w:rStyle w:val="Hyperlink"/>
            <w14:scene3d>
              <w14:camera w14:prst="orthographicFront"/>
              <w14:lightRig w14:rig="threePt" w14:dir="t">
                <w14:rot w14:lat="0" w14:lon="0" w14:rev="0"/>
              </w14:lightRig>
            </w14:scene3d>
          </w:rPr>
          <w:t>Chapter 8</w:t>
        </w:r>
        <w:r w:rsidRPr="00B47799">
          <w:rPr>
            <w:rStyle w:val="Hyperlink"/>
          </w:rPr>
          <w:t xml:space="preserve"> Supported algorithms</w:t>
        </w:r>
        <w:r>
          <w:rPr>
            <w:webHidden/>
          </w:rPr>
          <w:tab/>
        </w:r>
        <w:r>
          <w:rPr>
            <w:webHidden/>
          </w:rPr>
          <w:fldChar w:fldCharType="begin"/>
        </w:r>
        <w:r>
          <w:rPr>
            <w:webHidden/>
          </w:rPr>
          <w:instrText xml:space="preserve"> PAGEREF _Toc522613703 \h </w:instrText>
        </w:r>
        <w:r>
          <w:rPr>
            <w:webHidden/>
          </w:rPr>
        </w:r>
        <w:r>
          <w:rPr>
            <w:webHidden/>
          </w:rPr>
          <w:fldChar w:fldCharType="separate"/>
        </w:r>
        <w:r w:rsidR="00014D74">
          <w:rPr>
            <w:webHidden/>
          </w:rPr>
          <w:t>21</w:t>
        </w:r>
        <w:r>
          <w:rPr>
            <w:webHidden/>
          </w:rPr>
          <w:fldChar w:fldCharType="end"/>
        </w:r>
      </w:hyperlink>
    </w:p>
    <w:p w14:paraId="25CF3EF0" w14:textId="408AB8AB" w:rsidR="00260DCD" w:rsidRDefault="00260DCD" w:rsidP="00F52B8A">
      <w:pPr>
        <w:pStyle w:val="TOC2"/>
        <w:rPr>
          <w:rFonts w:asciiTheme="minorHAnsi" w:hAnsiTheme="minorHAnsi"/>
          <w:sz w:val="22"/>
          <w:szCs w:val="22"/>
          <w:lang w:val="en-GB" w:eastAsia="en-GB"/>
        </w:rPr>
      </w:pPr>
      <w:hyperlink w:anchor="_Toc522613704" w:history="1">
        <w:r w:rsidRPr="00B47799">
          <w:rPr>
            <w:rStyle w:val="Hyperlink"/>
          </w:rPr>
          <w:t>Generic hash algorithms</w:t>
        </w:r>
        <w:r>
          <w:rPr>
            <w:webHidden/>
          </w:rPr>
          <w:tab/>
        </w:r>
        <w:r>
          <w:rPr>
            <w:webHidden/>
          </w:rPr>
          <w:fldChar w:fldCharType="begin"/>
        </w:r>
        <w:r>
          <w:rPr>
            <w:webHidden/>
          </w:rPr>
          <w:instrText xml:space="preserve"> PAGEREF _Toc522613704 \h </w:instrText>
        </w:r>
        <w:r>
          <w:rPr>
            <w:webHidden/>
          </w:rPr>
        </w:r>
        <w:r>
          <w:rPr>
            <w:webHidden/>
          </w:rPr>
          <w:fldChar w:fldCharType="separate"/>
        </w:r>
        <w:r w:rsidR="00014D74">
          <w:rPr>
            <w:webHidden/>
          </w:rPr>
          <w:t>21</w:t>
        </w:r>
        <w:r>
          <w:rPr>
            <w:webHidden/>
          </w:rPr>
          <w:fldChar w:fldCharType="end"/>
        </w:r>
      </w:hyperlink>
    </w:p>
    <w:p w14:paraId="1AAE3935" w14:textId="0EB2E739" w:rsidR="00260DCD" w:rsidRDefault="00260DCD" w:rsidP="00F52B8A">
      <w:pPr>
        <w:pStyle w:val="TOC2"/>
        <w:rPr>
          <w:rFonts w:asciiTheme="minorHAnsi" w:hAnsiTheme="minorHAnsi"/>
          <w:sz w:val="22"/>
          <w:szCs w:val="22"/>
          <w:lang w:val="en-GB" w:eastAsia="en-GB"/>
        </w:rPr>
      </w:pPr>
      <w:hyperlink w:anchor="_Toc522613705" w:history="1">
        <w:r w:rsidRPr="00B47799">
          <w:rPr>
            <w:rStyle w:val="Hyperlink"/>
          </w:rPr>
          <w:t>Keyed hash algorithms</w:t>
        </w:r>
        <w:r>
          <w:rPr>
            <w:webHidden/>
          </w:rPr>
          <w:tab/>
        </w:r>
        <w:r>
          <w:rPr>
            <w:webHidden/>
          </w:rPr>
          <w:fldChar w:fldCharType="begin"/>
        </w:r>
        <w:r>
          <w:rPr>
            <w:webHidden/>
          </w:rPr>
          <w:instrText xml:space="preserve"> PAGEREF _Toc522613705 \h </w:instrText>
        </w:r>
        <w:r>
          <w:rPr>
            <w:webHidden/>
          </w:rPr>
        </w:r>
        <w:r>
          <w:rPr>
            <w:webHidden/>
          </w:rPr>
          <w:fldChar w:fldCharType="separate"/>
        </w:r>
        <w:r w:rsidR="00014D74">
          <w:rPr>
            <w:webHidden/>
          </w:rPr>
          <w:t>21</w:t>
        </w:r>
        <w:r>
          <w:rPr>
            <w:webHidden/>
          </w:rPr>
          <w:fldChar w:fldCharType="end"/>
        </w:r>
      </w:hyperlink>
    </w:p>
    <w:p w14:paraId="28D56CB0" w14:textId="0F3E760E" w:rsidR="00260DCD" w:rsidRDefault="00260DCD" w:rsidP="00F52B8A">
      <w:pPr>
        <w:pStyle w:val="TOC2"/>
        <w:rPr>
          <w:rFonts w:asciiTheme="minorHAnsi" w:hAnsiTheme="minorHAnsi"/>
          <w:sz w:val="22"/>
          <w:szCs w:val="22"/>
          <w:lang w:val="en-GB" w:eastAsia="en-GB"/>
        </w:rPr>
      </w:pPr>
      <w:hyperlink w:anchor="_Toc522613706" w:history="1">
        <w:r w:rsidRPr="00B47799">
          <w:rPr>
            <w:rStyle w:val="Hyperlink"/>
          </w:rPr>
          <w:t>Passcode storage method algorithms</w:t>
        </w:r>
        <w:r>
          <w:rPr>
            <w:webHidden/>
          </w:rPr>
          <w:tab/>
        </w:r>
        <w:r>
          <w:rPr>
            <w:webHidden/>
          </w:rPr>
          <w:fldChar w:fldCharType="begin"/>
        </w:r>
        <w:r>
          <w:rPr>
            <w:webHidden/>
          </w:rPr>
          <w:instrText xml:space="preserve"> PAGEREF _Toc522613706 \h </w:instrText>
        </w:r>
        <w:r>
          <w:rPr>
            <w:webHidden/>
          </w:rPr>
        </w:r>
        <w:r>
          <w:rPr>
            <w:webHidden/>
          </w:rPr>
          <w:fldChar w:fldCharType="separate"/>
        </w:r>
        <w:r w:rsidR="00014D74">
          <w:rPr>
            <w:webHidden/>
          </w:rPr>
          <w:t>21</w:t>
        </w:r>
        <w:r>
          <w:rPr>
            <w:webHidden/>
          </w:rPr>
          <w:fldChar w:fldCharType="end"/>
        </w:r>
      </w:hyperlink>
    </w:p>
    <w:p w14:paraId="1EB76BE3" w14:textId="401BA00D" w:rsidR="00260DCD" w:rsidRDefault="00260DCD" w:rsidP="00F52B8A">
      <w:pPr>
        <w:pStyle w:val="TOC2"/>
        <w:rPr>
          <w:rFonts w:asciiTheme="minorHAnsi" w:hAnsiTheme="minorHAnsi"/>
          <w:sz w:val="22"/>
          <w:szCs w:val="22"/>
          <w:lang w:val="en-GB" w:eastAsia="en-GB"/>
        </w:rPr>
      </w:pPr>
      <w:hyperlink w:anchor="_Toc522613707" w:history="1">
        <w:r w:rsidRPr="00B47799">
          <w:rPr>
            <w:rStyle w:val="Hyperlink"/>
          </w:rPr>
          <w:t>Encryption algorithms</w:t>
        </w:r>
        <w:r>
          <w:rPr>
            <w:webHidden/>
          </w:rPr>
          <w:tab/>
        </w:r>
        <w:r>
          <w:rPr>
            <w:webHidden/>
          </w:rPr>
          <w:fldChar w:fldCharType="begin"/>
        </w:r>
        <w:r>
          <w:rPr>
            <w:webHidden/>
          </w:rPr>
          <w:instrText xml:space="preserve"> PAGEREF _Toc522613707 \h </w:instrText>
        </w:r>
        <w:r>
          <w:rPr>
            <w:webHidden/>
          </w:rPr>
        </w:r>
        <w:r>
          <w:rPr>
            <w:webHidden/>
          </w:rPr>
          <w:fldChar w:fldCharType="separate"/>
        </w:r>
        <w:r w:rsidR="00014D74">
          <w:rPr>
            <w:webHidden/>
          </w:rPr>
          <w:t>22</w:t>
        </w:r>
        <w:r>
          <w:rPr>
            <w:webHidden/>
          </w:rPr>
          <w:fldChar w:fldCharType="end"/>
        </w:r>
      </w:hyperlink>
    </w:p>
    <w:p w14:paraId="595D8D6C" w14:textId="009B2BB7" w:rsidR="00141EB8" w:rsidRPr="003857D5" w:rsidRDefault="002A5F53" w:rsidP="00F52B8A">
      <w:pPr>
        <w:pStyle w:val="TOCHeading"/>
        <w:numPr>
          <w:ilvl w:val="0"/>
          <w:numId w:val="0"/>
        </w:numPr>
        <w:rPr>
          <w:lang w:val="en-US"/>
        </w:rPr>
      </w:pPr>
      <w:r>
        <w:rPr>
          <w:rFonts w:eastAsiaTheme="minorEastAsia" w:cstheme="minorBidi"/>
          <w:noProof/>
          <w:color w:val="auto"/>
          <w:szCs w:val="22"/>
          <w:lang w:val="en-US"/>
        </w:rPr>
        <w:lastRenderedPageBreak/>
        <w:fldChar w:fldCharType="end"/>
      </w:r>
      <w:bookmarkStart w:id="10" w:name="_Toc484595955"/>
      <w:bookmarkStart w:id="11" w:name="_Toc522613679"/>
      <w:bookmarkStart w:id="12" w:name="_Toc400543761"/>
      <w:bookmarkEnd w:id="9"/>
      <w:r w:rsidR="004875BA" w:rsidRPr="003857D5">
        <w:rPr>
          <w:lang w:val="en-US"/>
        </w:rPr>
        <w:t>Introduction</w:t>
      </w:r>
      <w:bookmarkEnd w:id="10"/>
      <w:bookmarkEnd w:id="11"/>
    </w:p>
    <w:p w14:paraId="33AFC2F6" w14:textId="14F36C2E" w:rsidR="00F567CC" w:rsidRDefault="00F567CC" w:rsidP="00F567CC">
      <w:r>
        <w:t xml:space="preserve">During the last few years numerous cyberattacks have made the headlines: ransomware, DDOS attacks, and election manipulation is becoming more popular every day. The people at Data Access saw this happening and took their time to create a library that has everything on board to improve security of </w:t>
      </w:r>
      <w:proofErr w:type="spellStart"/>
      <w:r>
        <w:t>DataFlex</w:t>
      </w:r>
      <w:proofErr w:type="spellEnd"/>
      <w:r>
        <w:t xml:space="preserve"> applications drastically.</w:t>
      </w:r>
    </w:p>
    <w:p w14:paraId="5989D250" w14:textId="47574C63" w:rsidR="00F567CC" w:rsidRDefault="00F567CC" w:rsidP="00F567CC">
      <w:r>
        <w:t xml:space="preserve">This manual is intended for </w:t>
      </w:r>
      <w:proofErr w:type="spellStart"/>
      <w:r>
        <w:t>DataFlex</w:t>
      </w:r>
      <w:proofErr w:type="spellEnd"/>
      <w:r>
        <w:t xml:space="preserve"> developers. Prior knowledge of security or encryption </w:t>
      </w:r>
      <w:proofErr w:type="gramStart"/>
      <w:r>
        <w:t>are</w:t>
      </w:r>
      <w:proofErr w:type="gramEnd"/>
      <w:r>
        <w:t xml:space="preserve"> useful, but not necessary to implement better security. That said, we strongly encourage you to read more on the subject. Good security is not only about techniques, but mostly about making the right decision for </w:t>
      </w:r>
      <w:r w:rsidR="00EE108B">
        <w:t>each</w:t>
      </w:r>
      <w:r>
        <w:t xml:space="preserve"> specific scenario. Even though this library can make your applications secure, it is the way you apply the functionality that makes or breaks your security. Data Access </w:t>
      </w:r>
      <w:proofErr w:type="gramStart"/>
      <w:r>
        <w:t>can</w:t>
      </w:r>
      <w:proofErr w:type="gramEnd"/>
      <w:r>
        <w:t xml:space="preserve"> </w:t>
      </w:r>
      <w:proofErr w:type="gramStart"/>
      <w:r>
        <w:t>therefore not</w:t>
      </w:r>
      <w:proofErr w:type="gramEnd"/>
      <w:r>
        <w:t xml:space="preserve"> take any responsibility for the implementation choices you make, nor for any bugs or security holes present in the library.</w:t>
      </w:r>
    </w:p>
    <w:p w14:paraId="361F1ACE" w14:textId="77777777" w:rsidR="00502E2C" w:rsidRDefault="00502E2C" w:rsidP="00502E2C">
      <w:pPr>
        <w:pStyle w:val="Heading2"/>
      </w:pPr>
      <w:bookmarkStart w:id="13" w:name="_Toc522613680"/>
      <w:r>
        <w:t>Design goals</w:t>
      </w:r>
      <w:bookmarkEnd w:id="13"/>
    </w:p>
    <w:p w14:paraId="62540F8D" w14:textId="77777777" w:rsidR="003250F2" w:rsidRDefault="003250F2" w:rsidP="003250F2">
      <w:r>
        <w:t xml:space="preserve">During the last few years Data Access has gained significant experience </w:t>
      </w:r>
      <w:proofErr w:type="gramStart"/>
      <w:r>
        <w:t>on</w:t>
      </w:r>
      <w:proofErr w:type="gramEnd"/>
      <w:r>
        <w:t xml:space="preserve"> security in software, which has resulted in the release of the </w:t>
      </w:r>
      <w:proofErr w:type="spellStart"/>
      <w:r>
        <w:t>DataFlex</w:t>
      </w:r>
      <w:proofErr w:type="spellEnd"/>
      <w:r>
        <w:t xml:space="preserve"> Security </w:t>
      </w:r>
      <w:r w:rsidR="00B901CE">
        <w:t>l</w:t>
      </w:r>
      <w:r>
        <w:t>ibrary (</w:t>
      </w:r>
      <w:proofErr w:type="spellStart"/>
      <w:r>
        <w:t>DFSecurity</w:t>
      </w:r>
      <w:proofErr w:type="spellEnd"/>
      <w:r>
        <w:t xml:space="preserve">). This library has a </w:t>
      </w:r>
      <w:proofErr w:type="gramStart"/>
      <w:r>
        <w:t>solid</w:t>
      </w:r>
      <w:proofErr w:type="gramEnd"/>
      <w:r>
        <w:t xml:space="preserve"> yet flexible design based on </w:t>
      </w:r>
      <w:proofErr w:type="gramStart"/>
      <w:r>
        <w:t>a number of</w:t>
      </w:r>
      <w:proofErr w:type="gramEnd"/>
      <w:r>
        <w:t xml:space="preserve"> core values.</w:t>
      </w:r>
    </w:p>
    <w:p w14:paraId="4DE56F56" w14:textId="77777777" w:rsidR="003250F2" w:rsidRDefault="003250F2" w:rsidP="00502E2C">
      <w:pPr>
        <w:pStyle w:val="Heading3"/>
      </w:pPr>
      <w:bookmarkStart w:id="14" w:name="_Toc484595956"/>
      <w:r>
        <w:t>Simplicity</w:t>
      </w:r>
      <w:bookmarkEnd w:id="14"/>
    </w:p>
    <w:p w14:paraId="75ED0B48" w14:textId="7F1F45BA" w:rsidR="003250F2" w:rsidRDefault="003250F2" w:rsidP="003250F2">
      <w:r>
        <w:t xml:space="preserve">The library’s public interface was designed to be </w:t>
      </w:r>
      <w:r w:rsidR="004B27A2">
        <w:t>very easy to use. Data Access realized that many software developers do not have intimate knowledge of security, nor should they need to. The library contains all the functionality you need, and this manual will guide you to the right class to use for your use case.</w:t>
      </w:r>
    </w:p>
    <w:p w14:paraId="21D6CF94" w14:textId="77777777" w:rsidR="004B27A2" w:rsidRDefault="004B27A2" w:rsidP="00502E2C">
      <w:pPr>
        <w:pStyle w:val="Heading3"/>
      </w:pPr>
      <w:bookmarkStart w:id="15" w:name="_Toc484595957"/>
      <w:r>
        <w:t>Flexibility</w:t>
      </w:r>
      <w:bookmarkEnd w:id="15"/>
    </w:p>
    <w:p w14:paraId="48E63582" w14:textId="77777777" w:rsidR="004B27A2" w:rsidRDefault="004B27A2" w:rsidP="004B27A2">
      <w:r>
        <w:t xml:space="preserve">The world of cyber-security continually evolves at an astonishing rate. The encryption algorithms of today may no longer be sufficiently secure tomorrow. Computers become faster, bugs are discovered in software libraries, and weaknesses are found in algorithms. The security library was designed to be flexible and enable you to upgrade your software to stronger parameters, </w:t>
      </w:r>
      <w:r w:rsidR="00045045">
        <w:t xml:space="preserve">better </w:t>
      </w:r>
      <w:r>
        <w:t>algorithms, or even different security engines without any significant changes to your code.</w:t>
      </w:r>
    </w:p>
    <w:p w14:paraId="429FA6C6" w14:textId="77777777" w:rsidR="00045045" w:rsidRDefault="00045045" w:rsidP="00502E2C">
      <w:pPr>
        <w:pStyle w:val="Heading3"/>
      </w:pPr>
      <w:bookmarkStart w:id="16" w:name="_Toc484595958"/>
      <w:r>
        <w:t>Stability</w:t>
      </w:r>
      <w:bookmarkEnd w:id="16"/>
    </w:p>
    <w:p w14:paraId="01CDDF03" w14:textId="7F9837F0" w:rsidR="00045045" w:rsidRDefault="00A9722B" w:rsidP="00045045">
      <w:proofErr w:type="gramStart"/>
      <w:r>
        <w:t>A</w:t>
      </w:r>
      <w:r w:rsidR="00045045">
        <w:t xml:space="preserve"> </w:t>
      </w:r>
      <w:r>
        <w:t>large</w:t>
      </w:r>
      <w:r w:rsidR="00045045">
        <w:t xml:space="preserve"> number of</w:t>
      </w:r>
      <w:proofErr w:type="gramEnd"/>
      <w:r w:rsidR="00045045">
        <w:t xml:space="preserve"> automated unit tests </w:t>
      </w:r>
      <w:r>
        <w:t xml:space="preserve">assure </w:t>
      </w:r>
      <w:r w:rsidR="00045045" w:rsidRPr="00045045">
        <w:rPr>
          <w:rStyle w:val="Emphasis"/>
        </w:rPr>
        <w:t>every</w:t>
      </w:r>
      <w:r w:rsidR="00045045">
        <w:t xml:space="preserve"> function the library exposes</w:t>
      </w:r>
      <w:r>
        <w:t xml:space="preserve"> is tested before release</w:t>
      </w:r>
      <w:r w:rsidR="00045045">
        <w:t xml:space="preserve">. This ensures correct implementation of each hashing or encryption </w:t>
      </w:r>
      <w:proofErr w:type="gramStart"/>
      <w:r w:rsidR="00045045">
        <w:t>algorithm, and</w:t>
      </w:r>
      <w:proofErr w:type="gramEnd"/>
      <w:r w:rsidR="00045045">
        <w:t xml:space="preserve"> prevents code from breaking after an update.</w:t>
      </w:r>
    </w:p>
    <w:p w14:paraId="51F12AD7" w14:textId="77777777" w:rsidR="00502E2C" w:rsidRDefault="00502E2C" w:rsidP="00502E2C">
      <w:pPr>
        <w:pStyle w:val="Heading2"/>
      </w:pPr>
      <w:bookmarkStart w:id="17" w:name="_Toc522613681"/>
      <w:r>
        <w:t>Before you begin</w:t>
      </w:r>
      <w:bookmarkEnd w:id="17"/>
    </w:p>
    <w:p w14:paraId="0DC1CE48" w14:textId="6B460DD4" w:rsidR="00F567CC" w:rsidRPr="00F567CC" w:rsidRDefault="00F567CC" w:rsidP="00F567CC">
      <w:r>
        <w:t>It is useful to know a few concepts on security – this will help you understand the design choices made.</w:t>
      </w:r>
    </w:p>
    <w:p w14:paraId="2C054F27" w14:textId="13D21D4B" w:rsidR="006F4707" w:rsidRDefault="00EE108B" w:rsidP="006F4707">
      <w:r>
        <w:t>Cryptographic algorithms act</w:t>
      </w:r>
      <w:r w:rsidR="006F4707">
        <w:t xml:space="preserve"> on raw binary data. In </w:t>
      </w:r>
      <w:proofErr w:type="spellStart"/>
      <w:r w:rsidR="006F4707">
        <w:t>DataFlex</w:t>
      </w:r>
      <w:proofErr w:type="spellEnd"/>
      <w:r w:rsidR="006F4707">
        <w:t xml:space="preserve"> this is best represented by the UChar array data type and the </w:t>
      </w:r>
      <w:proofErr w:type="spellStart"/>
      <w:r w:rsidR="006F4707">
        <w:t>DFSecurity</w:t>
      </w:r>
      <w:proofErr w:type="spellEnd"/>
      <w:r w:rsidR="006F4707">
        <w:t xml:space="preserve"> library uses this data type a lot. If you need to store such binary data somewhere, you may want to convert it to a string value using base64</w:t>
      </w:r>
      <w:r w:rsidR="00F567CC">
        <w:t xml:space="preserve"> or base32</w:t>
      </w:r>
      <w:r w:rsidR="006F4707">
        <w:t xml:space="preserve"> </w:t>
      </w:r>
      <w:r w:rsidR="00E14C87">
        <w:t>encoding</w:t>
      </w:r>
      <w:r w:rsidR="006F4707">
        <w:t>.</w:t>
      </w:r>
      <w:r>
        <w:t xml:space="preserve"> The security library’s global object </w:t>
      </w:r>
      <w:proofErr w:type="spellStart"/>
      <w:r>
        <w:t>ghoSecurity</w:t>
      </w:r>
      <w:proofErr w:type="spellEnd"/>
      <w:r>
        <w:t xml:space="preserve"> provides methods for this.</w:t>
      </w:r>
    </w:p>
    <w:p w14:paraId="62BA5BDD" w14:textId="53F7821B" w:rsidR="00502E2C" w:rsidRDefault="00502E2C" w:rsidP="00502E2C">
      <w:r>
        <w:lastRenderedPageBreak/>
        <w:t xml:space="preserve">The code samples in this document have been simplified for clarity. Error handling is kept to a minimum, </w:t>
      </w:r>
      <w:r w:rsidR="006F4707">
        <w:t xml:space="preserve">unless </w:t>
      </w:r>
      <w:r>
        <w:t xml:space="preserve">it is needed to illustrate the </w:t>
      </w:r>
      <w:r w:rsidR="006F4707">
        <w:t>current</w:t>
      </w:r>
      <w:r>
        <w:t xml:space="preserve"> topic.</w:t>
      </w:r>
    </w:p>
    <w:p w14:paraId="22631F2E" w14:textId="77777777" w:rsidR="00502E2C" w:rsidRPr="00502E2C" w:rsidRDefault="00502E2C" w:rsidP="00502E2C">
      <w:r>
        <w:t xml:space="preserve">Make sure you have the latest </w:t>
      </w:r>
      <w:proofErr w:type="spellStart"/>
      <w:r>
        <w:t>DataFlex</w:t>
      </w:r>
      <w:proofErr w:type="spellEnd"/>
      <w:r>
        <w:t xml:space="preserve"> Studio installed on your system, and that you can run the Order Entry example application without any issues. Web Application samples additionally require IIS to be installed, and the </w:t>
      </w:r>
      <w:proofErr w:type="spellStart"/>
      <w:r>
        <w:t>WebOrderMobile</w:t>
      </w:r>
      <w:proofErr w:type="spellEnd"/>
      <w:r>
        <w:t xml:space="preserve"> example workspace is a good one to test all technical requirements.</w:t>
      </w:r>
    </w:p>
    <w:p w14:paraId="4FAFDEC8" w14:textId="77777777" w:rsidR="009839DB" w:rsidRDefault="00B901CE" w:rsidP="009839DB">
      <w:pPr>
        <w:pStyle w:val="Heading1"/>
      </w:pPr>
      <w:bookmarkStart w:id="18" w:name="_Toc522613682"/>
      <w:r>
        <w:lastRenderedPageBreak/>
        <w:t>Adding the library to your workspace</w:t>
      </w:r>
      <w:bookmarkEnd w:id="18"/>
    </w:p>
    <w:p w14:paraId="29028BE7" w14:textId="3D7E3226" w:rsidR="00276461" w:rsidRDefault="00E14C87" w:rsidP="00B901CE">
      <w:r>
        <w:t xml:space="preserve">As mentioned before, </w:t>
      </w:r>
      <w:r w:rsidR="00B901CE">
        <w:t xml:space="preserve">the </w:t>
      </w:r>
      <w:proofErr w:type="spellStart"/>
      <w:r w:rsidR="00B901CE">
        <w:t>DataFlex</w:t>
      </w:r>
      <w:proofErr w:type="spellEnd"/>
      <w:r w:rsidR="00B901CE">
        <w:t xml:space="preserve"> Security library has been designed to be both easy to use and flexible. These principles are already apparent when you add </w:t>
      </w:r>
      <w:proofErr w:type="gramStart"/>
      <w:r w:rsidR="00B901CE">
        <w:t>it</w:t>
      </w:r>
      <w:proofErr w:type="gramEnd"/>
      <w:r w:rsidR="00B901CE">
        <w:t xml:space="preserve"> to your workspace.</w:t>
      </w:r>
      <w:r w:rsidR="00276461">
        <w:t xml:space="preserve"> </w:t>
      </w:r>
      <w:r w:rsidR="00B901CE">
        <w:t xml:space="preserve">The </w:t>
      </w:r>
      <w:proofErr w:type="spellStart"/>
      <w:r w:rsidR="00276461">
        <w:t>DFSecurity</w:t>
      </w:r>
      <w:proofErr w:type="spellEnd"/>
      <w:r w:rsidR="00276461">
        <w:t xml:space="preserve"> </w:t>
      </w:r>
      <w:r>
        <w:t xml:space="preserve">Core library </w:t>
      </w:r>
      <w:r w:rsidR="00B901CE">
        <w:t xml:space="preserve">should be added to your workspace using the </w:t>
      </w:r>
      <w:r w:rsidR="00B901CE" w:rsidRPr="00276461">
        <w:rPr>
          <w:rStyle w:val="Menuoption"/>
        </w:rPr>
        <w:t>Maintain Libraries…</w:t>
      </w:r>
      <w:r w:rsidR="00B901CE">
        <w:t xml:space="preserve"> option in the </w:t>
      </w:r>
      <w:r w:rsidR="00B901CE" w:rsidRPr="00276461">
        <w:rPr>
          <w:rStyle w:val="Menuoption"/>
        </w:rPr>
        <w:t>Tools</w:t>
      </w:r>
      <w:r w:rsidR="00B901CE">
        <w:t xml:space="preserve"> menu of the </w:t>
      </w:r>
      <w:proofErr w:type="spellStart"/>
      <w:r w:rsidR="00B901CE">
        <w:t>DataFlex</w:t>
      </w:r>
      <w:proofErr w:type="spellEnd"/>
      <w:r w:rsidR="00B901CE">
        <w:t xml:space="preserve"> Studio.</w:t>
      </w:r>
    </w:p>
    <w:p w14:paraId="61BDF050" w14:textId="32F01A66" w:rsidR="00276461" w:rsidRDefault="00276461" w:rsidP="00B901CE">
      <w:r>
        <w:t xml:space="preserve">Once the library is added to the workspace you can use the </w:t>
      </w:r>
      <w:proofErr w:type="spellStart"/>
      <w:r>
        <w:t>DFSecurity</w:t>
      </w:r>
      <w:proofErr w:type="spellEnd"/>
      <w:r>
        <w:t xml:space="preserve"> base classes, but there is no real functionality yet. The library does not include any direct support for any </w:t>
      </w:r>
      <w:r w:rsidR="004A1D58">
        <w:t>security</w:t>
      </w:r>
      <w:r>
        <w:t xml:space="preserve"> engine – you need to add one or more additional libraries. The reason for this choice is simple: flexibility.</w:t>
      </w:r>
    </w:p>
    <w:p w14:paraId="4EB90D45" w14:textId="773E1A9C" w:rsidR="00276461" w:rsidRDefault="00276461" w:rsidP="00B901CE">
      <w:r>
        <w:t xml:space="preserve">Currently, </w:t>
      </w:r>
      <w:r w:rsidR="004A1D58">
        <w:t>two</w:t>
      </w:r>
      <w:r>
        <w:t xml:space="preserve"> cryptography engines are </w:t>
      </w:r>
      <w:r w:rsidR="00E14C87">
        <w:t xml:space="preserve">available and </w:t>
      </w:r>
      <w:r>
        <w:t>supported:</w:t>
      </w:r>
    </w:p>
    <w:p w14:paraId="05EDABF5" w14:textId="4BA3A2A7" w:rsidR="000D5A3B" w:rsidRDefault="000D5A3B" w:rsidP="009C710C">
      <w:pPr>
        <w:pStyle w:val="ListParagraph"/>
        <w:numPr>
          <w:ilvl w:val="0"/>
          <w:numId w:val="4"/>
        </w:numPr>
      </w:pPr>
      <w:r>
        <w:t>CNG – the Microsoft Cryptography API: Next Generation</w:t>
      </w:r>
      <w:r>
        <w:rPr>
          <w:rStyle w:val="FootnoteReference"/>
        </w:rPr>
        <w:footnoteReference w:id="1"/>
      </w:r>
      <w:r w:rsidR="004A1D58">
        <w:t xml:space="preserve"> (CNG)</w:t>
      </w:r>
      <w:r>
        <w:t xml:space="preserve">. This engine is the successor to </w:t>
      </w:r>
      <w:r w:rsidR="004A1D58">
        <w:t xml:space="preserve">the original </w:t>
      </w:r>
      <w:proofErr w:type="spellStart"/>
      <w:r w:rsidR="004A1D58">
        <w:t>CryptAPI</w:t>
      </w:r>
      <w:proofErr w:type="spellEnd"/>
      <w:r w:rsidR="004A1D58">
        <w:t xml:space="preserve"> (</w:t>
      </w:r>
      <w:proofErr w:type="spellStart"/>
      <w:r>
        <w:t>wincrypt</w:t>
      </w:r>
      <w:proofErr w:type="spellEnd"/>
      <w:r w:rsidR="004A1D58">
        <w:t>)</w:t>
      </w:r>
      <w:r>
        <w:t xml:space="preserve">, and is </w:t>
      </w:r>
      <w:r w:rsidR="00502E2C">
        <w:t xml:space="preserve">also </w:t>
      </w:r>
      <w:r>
        <w:t>readily available in Windows</w:t>
      </w:r>
      <w:r w:rsidR="00502E2C">
        <w:t>,</w:t>
      </w:r>
      <w:r>
        <w:t xml:space="preserve"> since Vista and Server 2008. It contains </w:t>
      </w:r>
      <w:proofErr w:type="gramStart"/>
      <w:r>
        <w:t>a number of</w:t>
      </w:r>
      <w:proofErr w:type="gramEnd"/>
      <w:r>
        <w:t xml:space="preserve"> stronger algorithms, which </w:t>
      </w:r>
      <w:r w:rsidR="00E14C87">
        <w:t xml:space="preserve">usually </w:t>
      </w:r>
      <w:r>
        <w:t xml:space="preserve">makes it a better choice than </w:t>
      </w:r>
      <w:proofErr w:type="spellStart"/>
      <w:r>
        <w:t>wincrypt</w:t>
      </w:r>
      <w:proofErr w:type="spellEnd"/>
      <w:r>
        <w:t>.</w:t>
      </w:r>
    </w:p>
    <w:p w14:paraId="09EA775A" w14:textId="1F51613D" w:rsidR="000D5A3B" w:rsidRDefault="000D5A3B" w:rsidP="009C710C">
      <w:pPr>
        <w:pStyle w:val="ListParagraph"/>
        <w:numPr>
          <w:ilvl w:val="0"/>
          <w:numId w:val="4"/>
        </w:numPr>
      </w:pPr>
      <w:proofErr w:type="spellStart"/>
      <w:r>
        <w:t>Lib</w:t>
      </w:r>
      <w:r w:rsidR="00E14C87">
        <w:t>s</w:t>
      </w:r>
      <w:r>
        <w:t>odium</w:t>
      </w:r>
      <w:proofErr w:type="spellEnd"/>
      <w:r>
        <w:t xml:space="preserve"> – a cross-platform</w:t>
      </w:r>
      <w:r w:rsidR="00E14C87">
        <w:t xml:space="preserve"> </w:t>
      </w:r>
      <w:r w:rsidR="004A1D58">
        <w:t xml:space="preserve">free and </w:t>
      </w:r>
      <w:r w:rsidR="00E14C87">
        <w:t>open-source</w:t>
      </w:r>
      <w:r>
        <w:t xml:space="preserve"> library (DLL) supporting </w:t>
      </w:r>
      <w:proofErr w:type="gramStart"/>
      <w:r>
        <w:t>a number of</w:t>
      </w:r>
      <w:proofErr w:type="gramEnd"/>
      <w:r>
        <w:t xml:space="preserve"> </w:t>
      </w:r>
      <w:r w:rsidR="00A72AC3">
        <w:t xml:space="preserve">highly </w:t>
      </w:r>
      <w:r>
        <w:t>secure and modern algorith</w:t>
      </w:r>
      <w:r w:rsidR="00A72AC3">
        <w:t xml:space="preserve">ms. If you are free </w:t>
      </w:r>
      <w:proofErr w:type="gramStart"/>
      <w:r w:rsidR="00A72AC3">
        <w:t>in choosing</w:t>
      </w:r>
      <w:proofErr w:type="gramEnd"/>
      <w:r w:rsidR="00A72AC3">
        <w:t xml:space="preserve"> your algorithms</w:t>
      </w:r>
      <w:r w:rsidR="00E14C87">
        <w:t>,</w:t>
      </w:r>
      <w:r w:rsidR="00A72AC3">
        <w:t xml:space="preserve"> this engine is a good choice.</w:t>
      </w:r>
    </w:p>
    <w:p w14:paraId="02F164A8" w14:textId="58E7A5EC" w:rsidR="00A72AC3" w:rsidRDefault="004A1D58" w:rsidP="004A1D58">
      <w:r>
        <w:t xml:space="preserve">It is advisable to use the best algorithm you can when implementing new functionality, </w:t>
      </w:r>
      <w:r w:rsidR="00A72AC3">
        <w:t xml:space="preserve">but sometimes software needs to communicate with other software and the required algorithms for that are </w:t>
      </w:r>
      <w:r w:rsidR="00502E2C">
        <w:t xml:space="preserve">not </w:t>
      </w:r>
      <w:r w:rsidR="00A72AC3">
        <w:t xml:space="preserve">available. Luckily </w:t>
      </w:r>
      <w:proofErr w:type="spellStart"/>
      <w:r w:rsidR="00A72AC3">
        <w:t>DFSecurity</w:t>
      </w:r>
      <w:proofErr w:type="spellEnd"/>
      <w:r w:rsidR="00A72AC3">
        <w:t xml:space="preserve"> supports the usage of multiple engines</w:t>
      </w:r>
      <w:r>
        <w:t xml:space="preserve"> in parallel</w:t>
      </w:r>
      <w:r w:rsidR="00A72AC3">
        <w:t xml:space="preserve">, so </w:t>
      </w:r>
      <w:r>
        <w:t xml:space="preserve">you can add </w:t>
      </w:r>
      <w:r w:rsidR="00A72AC3">
        <w:t xml:space="preserve">support </w:t>
      </w:r>
      <w:r>
        <w:t>for any algorithm needed by adding multiple libraries to your workspace.</w:t>
      </w:r>
    </w:p>
    <w:p w14:paraId="01AF33E9" w14:textId="22E86FF3" w:rsidR="00A72AC3" w:rsidRDefault="00E14C87" w:rsidP="00A72AC3">
      <w:pPr>
        <w:pStyle w:val="Heading1"/>
      </w:pPr>
      <w:bookmarkStart w:id="19" w:name="_Toc522613683"/>
      <w:r>
        <w:lastRenderedPageBreak/>
        <w:t>First steps - g</w:t>
      </w:r>
      <w:r w:rsidR="00A72AC3">
        <w:t>eneric hashes</w:t>
      </w:r>
      <w:bookmarkEnd w:id="19"/>
    </w:p>
    <w:p w14:paraId="396731F0" w14:textId="73DA4913" w:rsidR="00A72AC3" w:rsidRDefault="00765CA7" w:rsidP="00765CA7">
      <w:r>
        <w:t>We will gently introduce the various ideas and concepts of the library to you step by step.</w:t>
      </w:r>
      <w:r w:rsidR="0035274F">
        <w:t xml:space="preserve"> This chapter fully discusses the simple generic has</w:t>
      </w:r>
      <w:r>
        <w:t>hes and how to use them.</w:t>
      </w:r>
    </w:p>
    <w:p w14:paraId="1A06465F" w14:textId="7DC6701E" w:rsidR="00AE358D" w:rsidRDefault="00AE358D" w:rsidP="00AE358D">
      <w:pPr>
        <w:pStyle w:val="Heading2"/>
      </w:pPr>
      <w:bookmarkStart w:id="20" w:name="_Toc522613684"/>
      <w:r>
        <w:t>Generic hashes</w:t>
      </w:r>
      <w:bookmarkEnd w:id="20"/>
    </w:p>
    <w:p w14:paraId="29022A06" w14:textId="2CFC6285" w:rsidR="0035274F" w:rsidRDefault="0035274F" w:rsidP="0035274F">
      <w:r>
        <w:t>Generic hashes are fixed-length fingerprints for an arbitrary long message.</w:t>
      </w:r>
      <w:r w:rsidR="0094732C">
        <w:t xml:space="preserve"> A</w:t>
      </w:r>
      <w:r>
        <w:t xml:space="preserve"> tiny change to the message (even a single bit) will result in a massively different hash value</w:t>
      </w:r>
      <w:r w:rsidR="00D14411">
        <w:t>. When using a good algorithm</w:t>
      </w:r>
      <w:r>
        <w:t>, it is virtually impossible to change a message without changing the hash</w:t>
      </w:r>
      <w:r w:rsidR="00D14411">
        <w:rPr>
          <w:rStyle w:val="FootnoteReference"/>
        </w:rPr>
        <w:footnoteReference w:id="2"/>
      </w:r>
      <w:r>
        <w:t>.</w:t>
      </w:r>
    </w:p>
    <w:p w14:paraId="3EC39562" w14:textId="340CB264" w:rsidR="0035274F" w:rsidRDefault="0035274F" w:rsidP="0035274F">
      <w:r>
        <w:t xml:space="preserve">Generic hashes are mainly used for file integrity </w:t>
      </w:r>
      <w:proofErr w:type="gramStart"/>
      <w:r>
        <w:t>checking, or</w:t>
      </w:r>
      <w:proofErr w:type="gramEnd"/>
      <w:r>
        <w:t xml:space="preserve"> creating un</w:t>
      </w:r>
      <w:r w:rsidR="007C2F43">
        <w:t>ique identifiers to index data.</w:t>
      </w:r>
    </w:p>
    <w:p w14:paraId="5C525286" w14:textId="4D2CBA3E" w:rsidR="0094732C" w:rsidRDefault="0094732C" w:rsidP="0094732C">
      <w:pPr>
        <w:pStyle w:val="Heading3"/>
      </w:pPr>
      <w:r>
        <w:t>Security theory</w:t>
      </w:r>
    </w:p>
    <w:p w14:paraId="5D34C9C0" w14:textId="19604592" w:rsidR="0094732C" w:rsidRPr="0094732C" w:rsidRDefault="0094732C" w:rsidP="0094732C">
      <w:r>
        <w:t xml:space="preserve">Hashes are generated from a </w:t>
      </w:r>
      <w:r w:rsidRPr="007C2F43">
        <w:rPr>
          <w:rStyle w:val="Emphasis"/>
        </w:rPr>
        <w:t>message</w:t>
      </w:r>
      <w:r>
        <w:t xml:space="preserve">. It is not possible to directly recover the message from a hash. </w:t>
      </w:r>
      <w:proofErr w:type="gramStart"/>
      <w:r>
        <w:t>Unfortunately</w:t>
      </w:r>
      <w:proofErr w:type="gramEnd"/>
      <w:r>
        <w:t xml:space="preserve"> this is not entirely true for every application. Using generic hashes for storing pass</w:t>
      </w:r>
      <w:r w:rsidR="00CD0886">
        <w:t>code</w:t>
      </w:r>
      <w:r>
        <w:t xml:space="preserve">s for </w:t>
      </w:r>
      <w:proofErr w:type="gramStart"/>
      <w:r>
        <w:t>instance,</w:t>
      </w:r>
      <w:proofErr w:type="gramEnd"/>
      <w:r>
        <w:t xml:space="preserve"> is a very bad idea. Modern computers can calculate millions of hashes per second</w:t>
      </w:r>
      <w:r w:rsidR="006D4BEB">
        <w:t>, so rainbow tables</w:t>
      </w:r>
      <w:r w:rsidR="007C2F43">
        <w:rPr>
          <w:rStyle w:val="FootnoteReference"/>
        </w:rPr>
        <w:footnoteReference w:id="3"/>
      </w:r>
      <w:r w:rsidR="006D4BEB">
        <w:t xml:space="preserve"> or a dictionary attack will allow a hacker to find a lot of matches</w:t>
      </w:r>
      <w:r w:rsidR="007C2F43">
        <w:t xml:space="preserve"> with little effort</w:t>
      </w:r>
      <w:r w:rsidR="006D4BEB">
        <w:t>.</w:t>
      </w:r>
    </w:p>
    <w:p w14:paraId="40C82549" w14:textId="719DBEB1" w:rsidR="00AE358D" w:rsidRDefault="00AE358D" w:rsidP="00AE358D">
      <w:pPr>
        <w:pStyle w:val="Heading2"/>
      </w:pPr>
      <w:bookmarkStart w:id="21" w:name="_Toc522613685"/>
      <w:r>
        <w:t>Design choice – static or dynamic objects?</w:t>
      </w:r>
      <w:bookmarkEnd w:id="21"/>
    </w:p>
    <w:p w14:paraId="459587E6" w14:textId="58799970" w:rsidR="00AE358D" w:rsidRPr="00AE358D" w:rsidRDefault="00AE358D" w:rsidP="00AE358D">
      <w:r>
        <w:t xml:space="preserve">Historically it is very common in </w:t>
      </w:r>
      <w:proofErr w:type="spellStart"/>
      <w:r>
        <w:t>Da</w:t>
      </w:r>
      <w:r w:rsidR="00765CA7">
        <w:t>taFlex</w:t>
      </w:r>
      <w:proofErr w:type="spellEnd"/>
      <w:r w:rsidR="00765CA7">
        <w:t xml:space="preserve"> to use statically defined</w:t>
      </w:r>
      <w:r>
        <w:t xml:space="preserve"> objects. This means an object </w:t>
      </w:r>
      <w:r w:rsidR="00765CA7">
        <w:t xml:space="preserve">is defined </w:t>
      </w:r>
      <w:r>
        <w:t xml:space="preserve">in code with an </w:t>
      </w:r>
      <w:r>
        <w:rPr>
          <w:rStyle w:val="Emphasis"/>
        </w:rPr>
        <w:t>O</w:t>
      </w:r>
      <w:r w:rsidRPr="00AE358D">
        <w:rPr>
          <w:rStyle w:val="Emphasis"/>
        </w:rPr>
        <w:t>bject</w:t>
      </w:r>
      <w:r>
        <w:t xml:space="preserve"> command, and </w:t>
      </w:r>
      <w:r w:rsidR="00765CA7">
        <w:t xml:space="preserve">it </w:t>
      </w:r>
      <w:r>
        <w:t xml:space="preserve">can </w:t>
      </w:r>
      <w:r w:rsidR="00765CA7">
        <w:t xml:space="preserve">be </w:t>
      </w:r>
      <w:r>
        <w:t>reference</w:t>
      </w:r>
      <w:r w:rsidR="00765CA7">
        <w:t>d</w:t>
      </w:r>
      <w:r>
        <w:t xml:space="preserve"> by its name. </w:t>
      </w:r>
      <w:proofErr w:type="spellStart"/>
      <w:r>
        <w:t>DataFlex</w:t>
      </w:r>
      <w:proofErr w:type="spellEnd"/>
      <w:r>
        <w:t xml:space="preserve"> also supports dynamic objects, </w:t>
      </w:r>
      <w:r w:rsidR="00765CA7">
        <w:t>instantiated</w:t>
      </w:r>
      <w:r>
        <w:t xml:space="preserve"> by the </w:t>
      </w:r>
      <w:r w:rsidRPr="00AE358D">
        <w:rPr>
          <w:rStyle w:val="Emphasis"/>
        </w:rPr>
        <w:t>Create</w:t>
      </w:r>
      <w:r>
        <w:t xml:space="preserve"> and </w:t>
      </w:r>
      <w:proofErr w:type="spellStart"/>
      <w:r w:rsidRPr="00AE358D">
        <w:rPr>
          <w:rStyle w:val="Emphasis"/>
        </w:rPr>
        <w:t>CreateNamed</w:t>
      </w:r>
      <w:proofErr w:type="spellEnd"/>
      <w:r>
        <w:t xml:space="preserve"> methods. These return an object handle that can </w:t>
      </w:r>
      <w:r w:rsidR="00765CA7">
        <w:t xml:space="preserve">be </w:t>
      </w:r>
      <w:r>
        <w:t>use</w:t>
      </w:r>
      <w:r w:rsidR="00765CA7">
        <w:t>d</w:t>
      </w:r>
      <w:r>
        <w:t xml:space="preserve"> to reference it, and the object </w:t>
      </w:r>
      <w:r w:rsidR="00765CA7">
        <w:t xml:space="preserve">must be destroyed manually as well </w:t>
      </w:r>
      <w:r>
        <w:t>(</w:t>
      </w:r>
      <w:r w:rsidR="00765CA7">
        <w:t xml:space="preserve">using the </w:t>
      </w:r>
      <w:r w:rsidRPr="00AE358D">
        <w:rPr>
          <w:rStyle w:val="Emphasis"/>
        </w:rPr>
        <w:t>destroy</w:t>
      </w:r>
      <w:r>
        <w:t xml:space="preserve"> method). The Security library aims to </w:t>
      </w:r>
      <w:proofErr w:type="gramStart"/>
      <w:r>
        <w:t>supports</w:t>
      </w:r>
      <w:proofErr w:type="gramEnd"/>
      <w:r>
        <w:t xml:space="preserve"> both syntaxes for every public class, and the generic hashes are a very good example </w:t>
      </w:r>
      <w:r w:rsidR="00C0238B">
        <w:t>illustrating</w:t>
      </w:r>
      <w:r>
        <w:t xml:space="preserve"> the reasons behind that decision.</w:t>
      </w:r>
    </w:p>
    <w:p w14:paraId="46F388D1" w14:textId="6E4B7893" w:rsidR="0070564D" w:rsidRDefault="0070564D" w:rsidP="0070564D">
      <w:pPr>
        <w:pStyle w:val="Heading2"/>
      </w:pPr>
      <w:bookmarkStart w:id="22" w:name="_Toc522613686"/>
      <w:r>
        <w:t xml:space="preserve">Generating a file hash </w:t>
      </w:r>
      <w:r w:rsidR="00BA6B3E">
        <w:t>(</w:t>
      </w:r>
      <w:r>
        <w:t>static</w:t>
      </w:r>
      <w:r w:rsidR="00BA6B3E">
        <w:t xml:space="preserve"> object approach)</w:t>
      </w:r>
      <w:bookmarkEnd w:id="22"/>
    </w:p>
    <w:p w14:paraId="07D49AD0" w14:textId="6A2A4FC6" w:rsidR="0070564D" w:rsidRDefault="0070564D" w:rsidP="0070564D">
      <w:r>
        <w:t xml:space="preserve">One common use case for </w:t>
      </w:r>
      <w:proofErr w:type="gramStart"/>
      <w:r w:rsidR="00894C15">
        <w:t>a generic</w:t>
      </w:r>
      <w:proofErr w:type="gramEnd"/>
      <w:r w:rsidR="00894C15">
        <w:t xml:space="preserve"> hash</w:t>
      </w:r>
      <w:r>
        <w:t xml:space="preserve"> is a file hash. Minor changes to </w:t>
      </w:r>
      <w:r w:rsidR="00C32D45">
        <w:t>a</w:t>
      </w:r>
      <w:r>
        <w:t xml:space="preserve"> file will result in </w:t>
      </w:r>
      <w:proofErr w:type="gramStart"/>
      <w:r>
        <w:t>a completely</w:t>
      </w:r>
      <w:proofErr w:type="gramEnd"/>
      <w:r>
        <w:t xml:space="preserve"> different hash, so this hash can be used to check </w:t>
      </w:r>
      <w:r w:rsidR="00C32D45">
        <w:t xml:space="preserve">a </w:t>
      </w:r>
      <w:r>
        <w:t>file</w:t>
      </w:r>
      <w:r w:rsidR="00C32D45">
        <w:t>’s</w:t>
      </w:r>
      <w:r>
        <w:t xml:space="preserve"> integrity.</w:t>
      </w:r>
      <w:r w:rsidR="006938AA">
        <w:t xml:space="preserve"> The code below is a simple example of this.</w:t>
      </w:r>
    </w:p>
    <w:p w14:paraId="0243CBB9" w14:textId="5BBA6BC7" w:rsidR="0070564D" w:rsidRPr="004875BA" w:rsidRDefault="0070564D" w:rsidP="009C710C">
      <w:pPr>
        <w:pStyle w:val="ListParagraph"/>
        <w:keepNext/>
        <w:keepLines/>
        <w:numPr>
          <w:ilvl w:val="0"/>
          <w:numId w:val="3"/>
        </w:numPr>
        <w:spacing w:before="40" w:after="0"/>
        <w:contextualSpacing w:val="0"/>
        <w:outlineLvl w:val="1"/>
        <w:rPr>
          <w:rFonts w:eastAsiaTheme="majorEastAsia" w:cstheme="majorBidi"/>
          <w:b/>
          <w:vanish/>
          <w:color w:val="4F4C4D"/>
          <w:sz w:val="28"/>
          <w:szCs w:val="26"/>
        </w:rPr>
      </w:pPr>
      <w:bookmarkStart w:id="23" w:name="_Toc484594548"/>
      <w:bookmarkStart w:id="24" w:name="_Toc484595937"/>
      <w:bookmarkStart w:id="25" w:name="_Toc484595959"/>
      <w:bookmarkStart w:id="26" w:name="_Toc400958894"/>
      <w:bookmarkStart w:id="27" w:name="_Toc400959091"/>
      <w:bookmarkEnd w:id="23"/>
      <w:bookmarkEnd w:id="24"/>
      <w:bookmarkEnd w:id="25"/>
    </w:p>
    <w:p w14:paraId="7DEB277C" w14:textId="77777777" w:rsidR="0070564D" w:rsidRPr="004875BA" w:rsidRDefault="0070564D" w:rsidP="009C710C">
      <w:pPr>
        <w:pStyle w:val="ListParagraph"/>
        <w:keepNext/>
        <w:keepLines/>
        <w:numPr>
          <w:ilvl w:val="0"/>
          <w:numId w:val="3"/>
        </w:numPr>
        <w:spacing w:before="40" w:after="0"/>
        <w:contextualSpacing w:val="0"/>
        <w:outlineLvl w:val="1"/>
        <w:rPr>
          <w:rFonts w:eastAsiaTheme="majorEastAsia" w:cstheme="majorBidi"/>
          <w:b/>
          <w:vanish/>
          <w:color w:val="4F4C4D"/>
          <w:sz w:val="28"/>
          <w:szCs w:val="26"/>
        </w:rPr>
      </w:pPr>
      <w:bookmarkStart w:id="28" w:name="_Toc484594549"/>
      <w:bookmarkStart w:id="29" w:name="_Toc484595938"/>
      <w:bookmarkStart w:id="30" w:name="_Toc484595960"/>
      <w:bookmarkEnd w:id="28"/>
      <w:bookmarkEnd w:id="29"/>
      <w:bookmarkEnd w:id="30"/>
    </w:p>
    <w:p w14:paraId="4156B17E" w14:textId="77777777" w:rsidR="0070564D" w:rsidRPr="004875BA" w:rsidRDefault="0070564D" w:rsidP="009C710C">
      <w:pPr>
        <w:pStyle w:val="ListParagraph"/>
        <w:keepNext/>
        <w:keepLines/>
        <w:numPr>
          <w:ilvl w:val="0"/>
          <w:numId w:val="3"/>
        </w:numPr>
        <w:spacing w:before="40" w:after="0"/>
        <w:contextualSpacing w:val="0"/>
        <w:outlineLvl w:val="1"/>
        <w:rPr>
          <w:rFonts w:eastAsiaTheme="majorEastAsia" w:cstheme="majorBidi"/>
          <w:b/>
          <w:vanish/>
          <w:color w:val="4F4C4D"/>
          <w:sz w:val="28"/>
          <w:szCs w:val="26"/>
        </w:rPr>
      </w:pPr>
      <w:bookmarkStart w:id="31" w:name="_Toc484594550"/>
      <w:bookmarkEnd w:id="26"/>
      <w:bookmarkEnd w:id="27"/>
      <w:bookmarkEnd w:id="31"/>
    </w:p>
    <w:p w14:paraId="35E3F97A" w14:textId="77777777" w:rsidR="007C6C31" w:rsidRDefault="007C6C31" w:rsidP="007C6C31">
      <w:r>
        <w:t xml:space="preserve">The </w:t>
      </w:r>
      <w:proofErr w:type="spellStart"/>
      <w:r w:rsidRPr="00C32D45">
        <w:rPr>
          <w:rStyle w:val="Emphasis"/>
        </w:rPr>
        <w:t>cSecureHash</w:t>
      </w:r>
      <w:proofErr w:type="spellEnd"/>
      <w:r>
        <w:t xml:space="preserve"> class exposes </w:t>
      </w:r>
      <w:proofErr w:type="gramStart"/>
      <w:r>
        <w:t>the generic</w:t>
      </w:r>
      <w:proofErr w:type="gramEnd"/>
      <w:r>
        <w:t xml:space="preserve"> hashing functionality. Generating a hash consists of three phases:</w:t>
      </w:r>
    </w:p>
    <w:p w14:paraId="05E69AD6" w14:textId="77777777" w:rsidR="007C6C31" w:rsidRDefault="007C6C31" w:rsidP="009C710C">
      <w:pPr>
        <w:pStyle w:val="ListParagraph"/>
        <w:numPr>
          <w:ilvl w:val="0"/>
          <w:numId w:val="5"/>
        </w:numPr>
      </w:pPr>
      <w:r>
        <w:t xml:space="preserve">Initialize the engine and set it up for the desired </w:t>
      </w:r>
      <w:r w:rsidR="006F4707">
        <w:t>algorithm</w:t>
      </w:r>
      <w:r>
        <w:t>.</w:t>
      </w:r>
    </w:p>
    <w:p w14:paraId="7ACEAB3A" w14:textId="2C248514" w:rsidR="006F4707" w:rsidRDefault="006F4707" w:rsidP="009C710C">
      <w:pPr>
        <w:pStyle w:val="ListParagraph"/>
        <w:numPr>
          <w:ilvl w:val="0"/>
          <w:numId w:val="5"/>
        </w:numPr>
      </w:pPr>
      <w:r>
        <w:t>Feed raw data to the hash object.</w:t>
      </w:r>
      <w:r w:rsidR="0010396B">
        <w:t xml:space="preserve"> This can be done multiple times.</w:t>
      </w:r>
    </w:p>
    <w:p w14:paraId="658BC5B5" w14:textId="50B5D24F" w:rsidR="006F4707" w:rsidRDefault="006F4707" w:rsidP="009C710C">
      <w:pPr>
        <w:pStyle w:val="ListParagraph"/>
        <w:numPr>
          <w:ilvl w:val="0"/>
          <w:numId w:val="5"/>
        </w:numPr>
      </w:pPr>
      <w:r>
        <w:t>Finalize the hash and get the resulting value.</w:t>
      </w:r>
    </w:p>
    <w:p w14:paraId="3E2C917D" w14:textId="21FCF216" w:rsidR="007C6C31" w:rsidRDefault="006938AA" w:rsidP="0010396B">
      <w:r>
        <w:rPr>
          <w:noProof/>
          <w:lang w:val="nl-NL" w:eastAsia="nl-NL"/>
        </w:rPr>
        <w:lastRenderedPageBreak/>
        <mc:AlternateContent>
          <mc:Choice Requires="wps">
            <w:drawing>
              <wp:anchor distT="45720" distB="144145" distL="114300" distR="114300" simplePos="0" relativeHeight="251669504" behindDoc="0" locked="0" layoutInCell="1" allowOverlap="1" wp14:anchorId="65253086" wp14:editId="6FD36532">
                <wp:simplePos x="0" y="0"/>
                <wp:positionH relativeFrom="margin">
                  <wp:align>left</wp:align>
                </wp:positionH>
                <wp:positionV relativeFrom="paragraph">
                  <wp:posOffset>111760</wp:posOffset>
                </wp:positionV>
                <wp:extent cx="5756275" cy="1404620"/>
                <wp:effectExtent l="0" t="0" r="15875" b="2603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04620"/>
                        </a:xfrm>
                        <a:prstGeom prst="rect">
                          <a:avLst/>
                        </a:prstGeom>
                        <a:solidFill>
                          <a:srgbClr val="FFFFFF"/>
                        </a:solidFill>
                        <a:ln w="9525">
                          <a:solidFill>
                            <a:srgbClr val="000000"/>
                          </a:solidFill>
                          <a:miter lim="800000"/>
                          <a:headEnd/>
                          <a:tailEnd/>
                        </a:ln>
                      </wps:spPr>
                      <wps:txbx>
                        <w:txbxContent>
                          <w:p w14:paraId="731F721F" w14:textId="77777777" w:rsidR="00DB2DAD" w:rsidRDefault="00DB2DAD" w:rsidP="00894C15">
                            <w:pPr>
                              <w:pStyle w:val="DFCode"/>
                            </w:pPr>
                            <w:r>
                              <w:t xml:space="preserve">Use </w:t>
                            </w:r>
                            <w:r w:rsidRPr="00BB2271">
                              <w:t>DFSecurity_CNG.pkg</w:t>
                            </w:r>
                          </w:p>
                          <w:p w14:paraId="186A0F2B" w14:textId="77777777" w:rsidR="00DB2DAD" w:rsidRDefault="00DB2DAD" w:rsidP="00894C15">
                            <w:pPr>
                              <w:pStyle w:val="DFCode"/>
                            </w:pPr>
                          </w:p>
                          <w:p w14:paraId="37D49A7F" w14:textId="77777777" w:rsidR="00DB2DAD" w:rsidRDefault="00DB2DAD" w:rsidP="00894C15">
                            <w:pPr>
                              <w:pStyle w:val="DFCode"/>
                            </w:pPr>
                            <w:r>
                              <w:t>Object oFileHash is a cSecureHash</w:t>
                            </w:r>
                          </w:p>
                          <w:p w14:paraId="7237C49D" w14:textId="77777777" w:rsidR="00DB2DAD" w:rsidRDefault="00DB2DAD" w:rsidP="00894C15">
                            <w:pPr>
                              <w:pStyle w:val="DFCode"/>
                            </w:pPr>
                            <w:r>
                              <w:t xml:space="preserve">  Set </w:t>
                            </w:r>
                            <w:r w:rsidRPr="00BB2271">
                              <w:t>piHashImplementation</w:t>
                            </w:r>
                            <w:r>
                              <w:t xml:space="preserve"> to </w:t>
                            </w:r>
                            <w:r w:rsidRPr="00BB2271">
                              <w:t>C_SEC_HASH_CNG_SHA256</w:t>
                            </w:r>
                          </w:p>
                          <w:p w14:paraId="607EAA01" w14:textId="77777777" w:rsidR="00DB2DAD" w:rsidRDefault="00DB2DAD" w:rsidP="00F13D27">
                            <w:pPr>
                              <w:pStyle w:val="DFCode"/>
                            </w:pPr>
                            <w:r>
                              <w:t xml:space="preserve">  Send Initialize</w:t>
                            </w:r>
                          </w:p>
                          <w:p w14:paraId="764CC2A6" w14:textId="77777777" w:rsidR="00DB2DAD" w:rsidRDefault="00DB2DAD" w:rsidP="00894C15">
                            <w:pPr>
                              <w:pStyle w:val="DFCode"/>
                            </w:pPr>
                          </w:p>
                          <w:p w14:paraId="79D455C9" w14:textId="77777777" w:rsidR="00DB2DAD" w:rsidRDefault="00DB2DAD" w:rsidP="00894C15">
                            <w:pPr>
                              <w:pStyle w:val="DFCode"/>
                            </w:pPr>
                            <w:r>
                              <w:t xml:space="preserve">  Function HashForFile String sPathAndFileName Returns UChar[]</w:t>
                            </w:r>
                          </w:p>
                          <w:p w14:paraId="0DB79F69" w14:textId="77777777" w:rsidR="00DB2DAD" w:rsidRDefault="00DB2DAD" w:rsidP="00894C15">
                            <w:pPr>
                              <w:pStyle w:val="DFCode"/>
                            </w:pPr>
                            <w:r>
                              <w:t xml:space="preserve">    UChar[] ucaData</w:t>
                            </w:r>
                          </w:p>
                          <w:p w14:paraId="61EBE70B" w14:textId="476A1E5A" w:rsidR="00DB2DAD" w:rsidRDefault="00DB2DAD" w:rsidP="00894C15">
                            <w:pPr>
                              <w:pStyle w:val="DFCode"/>
                            </w:pPr>
                            <w:r>
                              <w:t xml:space="preserve">    UChar[] ucaHash</w:t>
                            </w:r>
                          </w:p>
                          <w:p w14:paraId="320B87E9" w14:textId="77777777" w:rsidR="00DB2DAD" w:rsidRDefault="00DB2DAD" w:rsidP="00894C15">
                            <w:pPr>
                              <w:pStyle w:val="DFCode"/>
                            </w:pPr>
                          </w:p>
                          <w:p w14:paraId="7F69B33B" w14:textId="77777777" w:rsidR="00DB2DAD" w:rsidRDefault="00DB2DAD" w:rsidP="00894C15">
                            <w:pPr>
                              <w:pStyle w:val="DFCode"/>
                            </w:pPr>
                            <w:r>
                              <w:t xml:space="preserve">    Direct_Input sPathAndFileName</w:t>
                            </w:r>
                          </w:p>
                          <w:p w14:paraId="150DEA7A" w14:textId="77777777" w:rsidR="00DB2DAD" w:rsidRDefault="00DB2DAD" w:rsidP="00894C15">
                            <w:pPr>
                              <w:pStyle w:val="DFCode"/>
                            </w:pPr>
                            <w:r>
                              <w:t xml:space="preserve">    While (not(SeqEOF))</w:t>
                            </w:r>
                          </w:p>
                          <w:p w14:paraId="51E91087" w14:textId="77777777" w:rsidR="00DB2DAD" w:rsidRDefault="00DB2DAD" w:rsidP="00894C15">
                            <w:pPr>
                              <w:pStyle w:val="DFCode"/>
                            </w:pPr>
                            <w:r>
                              <w:t xml:space="preserve">      Read_Block ucaData 4096</w:t>
                            </w:r>
                          </w:p>
                          <w:p w14:paraId="752BEC72" w14:textId="77777777" w:rsidR="00DB2DAD" w:rsidRDefault="00DB2DAD" w:rsidP="00894C15">
                            <w:pPr>
                              <w:pStyle w:val="DFCode"/>
                            </w:pPr>
                            <w:r>
                              <w:t xml:space="preserve">      Send Update ucaData</w:t>
                            </w:r>
                          </w:p>
                          <w:p w14:paraId="311AD6B6" w14:textId="77777777" w:rsidR="00DB2DAD" w:rsidRDefault="00DB2DAD" w:rsidP="00894C15">
                            <w:pPr>
                              <w:pStyle w:val="DFCode"/>
                            </w:pPr>
                            <w:r>
                              <w:t xml:space="preserve">    Loop</w:t>
                            </w:r>
                          </w:p>
                          <w:p w14:paraId="6DABE359" w14:textId="77777777" w:rsidR="00DB2DAD" w:rsidRDefault="00DB2DAD" w:rsidP="00894C15">
                            <w:pPr>
                              <w:pStyle w:val="DFCode"/>
                            </w:pPr>
                            <w:r>
                              <w:t xml:space="preserve">    Close_Input</w:t>
                            </w:r>
                          </w:p>
                          <w:p w14:paraId="763DC85C" w14:textId="77777777" w:rsidR="00DB2DAD" w:rsidRDefault="00DB2DAD" w:rsidP="00894C15">
                            <w:pPr>
                              <w:pStyle w:val="DFCode"/>
                            </w:pPr>
                          </w:p>
                          <w:p w14:paraId="3B3C7B84" w14:textId="77777777" w:rsidR="00DB2DAD" w:rsidRDefault="00DB2DAD" w:rsidP="00894C15">
                            <w:pPr>
                              <w:pStyle w:val="DFCode"/>
                            </w:pPr>
                            <w:r>
                              <w:t xml:space="preserve">    Get Finalize to ucaHash</w:t>
                            </w:r>
                          </w:p>
                          <w:p w14:paraId="1A5B47CE" w14:textId="77777777" w:rsidR="00DB2DAD" w:rsidRDefault="00DB2DAD" w:rsidP="00894C15">
                            <w:pPr>
                              <w:pStyle w:val="DFCode"/>
                            </w:pPr>
                          </w:p>
                          <w:p w14:paraId="3ADE5CF0" w14:textId="77777777" w:rsidR="00DB2DAD" w:rsidRDefault="00DB2DAD" w:rsidP="00894C15">
                            <w:pPr>
                              <w:pStyle w:val="DFCode"/>
                            </w:pPr>
                            <w:r>
                              <w:t xml:space="preserve">    Function_Return ucaHash</w:t>
                            </w:r>
                          </w:p>
                          <w:p w14:paraId="7FA03861" w14:textId="77777777" w:rsidR="00DB2DAD" w:rsidRDefault="00DB2DAD" w:rsidP="00894C15">
                            <w:pPr>
                              <w:pStyle w:val="DFCode"/>
                            </w:pPr>
                            <w:r>
                              <w:t xml:space="preserve">  End_Function</w:t>
                            </w:r>
                          </w:p>
                          <w:p w14:paraId="409FCF3C" w14:textId="77777777" w:rsidR="00DB2DAD" w:rsidRDefault="00DB2DAD" w:rsidP="00894C15">
                            <w:pPr>
                              <w:pStyle w:val="DFCode"/>
                            </w:pPr>
                          </w:p>
                          <w:p w14:paraId="4DDDFD26" w14:textId="77777777" w:rsidR="00DB2DAD" w:rsidRDefault="00DB2DAD" w:rsidP="00894C15">
                            <w:pPr>
                              <w:pStyle w:val="DFCode"/>
                            </w:pPr>
                            <w:r>
                              <w:t>End_Object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253086" id="Text Box 2" o:spid="_x0000_s1028" type="#_x0000_t202" style="position:absolute;margin-left:0;margin-top:8.8pt;width:453.25pt;height:110.6pt;z-index:251669504;visibility:visible;mso-wrap-style:square;mso-width-percent:0;mso-height-percent:200;mso-wrap-distance-left:9pt;mso-wrap-distance-top:3.6pt;mso-wrap-distance-right:9pt;mso-wrap-distance-bottom:11.35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">
                <v:textbox style="mso-fit-shape-to-text:t">
                  <w:txbxContent>
                    <w:p w14:paraId="731F721F" w14:textId="77777777" w:rsidR="00DB2DAD" w:rsidRDefault="00DB2DAD" w:rsidP="00894C15">
                      <w:pPr>
                        <w:pStyle w:val="DFCode"/>
                      </w:pPr>
                      <w:r>
                        <w:t xml:space="preserve">Use </w:t>
                      </w:r>
                      <w:r w:rsidRPr="00BB2271">
                        <w:t>DFSecurity_CNG.pkg</w:t>
                      </w:r>
                    </w:p>
                    <w:p w14:paraId="186A0F2B" w14:textId="77777777" w:rsidR="00DB2DAD" w:rsidRDefault="00DB2DAD" w:rsidP="00894C15">
                      <w:pPr>
                        <w:pStyle w:val="DFCode"/>
                      </w:pPr>
                    </w:p>
                    <w:p w14:paraId="37D49A7F" w14:textId="77777777" w:rsidR="00DB2DAD" w:rsidRDefault="00DB2DAD" w:rsidP="00894C15">
                      <w:pPr>
                        <w:pStyle w:val="DFCode"/>
                      </w:pPr>
                      <w:r>
                        <w:t>Object oFileHash is a cSecureHash</w:t>
                      </w:r>
                    </w:p>
                    <w:p w14:paraId="7237C49D" w14:textId="77777777" w:rsidR="00DB2DAD" w:rsidRDefault="00DB2DAD" w:rsidP="00894C15">
                      <w:pPr>
                        <w:pStyle w:val="DFCode"/>
                      </w:pPr>
                      <w:r>
                        <w:t xml:space="preserve">  Set </w:t>
                      </w:r>
                      <w:r w:rsidRPr="00BB2271">
                        <w:t>piHashImplementation</w:t>
                      </w:r>
                      <w:r>
                        <w:t xml:space="preserve"> to </w:t>
                      </w:r>
                      <w:r w:rsidRPr="00BB2271">
                        <w:t>C_SEC_HASH_CNG_SHA256</w:t>
                      </w:r>
                    </w:p>
                    <w:p w14:paraId="607EAA01" w14:textId="77777777" w:rsidR="00DB2DAD" w:rsidRDefault="00DB2DAD" w:rsidP="00F13D27">
                      <w:pPr>
                        <w:pStyle w:val="DFCode"/>
                      </w:pPr>
                      <w:r>
                        <w:t xml:space="preserve">  Send Initialize</w:t>
                      </w:r>
                    </w:p>
                    <w:p w14:paraId="764CC2A6" w14:textId="77777777" w:rsidR="00DB2DAD" w:rsidRDefault="00DB2DAD" w:rsidP="00894C15">
                      <w:pPr>
                        <w:pStyle w:val="DFCode"/>
                      </w:pPr>
                    </w:p>
                    <w:p w14:paraId="79D455C9" w14:textId="77777777" w:rsidR="00DB2DAD" w:rsidRDefault="00DB2DAD" w:rsidP="00894C15">
                      <w:pPr>
                        <w:pStyle w:val="DFCode"/>
                      </w:pPr>
                      <w:r>
                        <w:t xml:space="preserve">  Function HashForFile String sPathAndFileName Returns UChar[]</w:t>
                      </w:r>
                    </w:p>
                    <w:p w14:paraId="0DB79F69" w14:textId="77777777" w:rsidR="00DB2DAD" w:rsidRDefault="00DB2DAD" w:rsidP="00894C15">
                      <w:pPr>
                        <w:pStyle w:val="DFCode"/>
                      </w:pPr>
                      <w:r>
                        <w:t xml:space="preserve">    UChar[] ucaData</w:t>
                      </w:r>
                    </w:p>
                    <w:p w14:paraId="61EBE70B" w14:textId="476A1E5A" w:rsidR="00DB2DAD" w:rsidRDefault="00DB2DAD" w:rsidP="00894C15">
                      <w:pPr>
                        <w:pStyle w:val="DFCode"/>
                      </w:pPr>
                      <w:r>
                        <w:t xml:space="preserve">    UChar[] ucaHash</w:t>
                      </w:r>
                    </w:p>
                    <w:p w14:paraId="320B87E9" w14:textId="77777777" w:rsidR="00DB2DAD" w:rsidRDefault="00DB2DAD" w:rsidP="00894C15">
                      <w:pPr>
                        <w:pStyle w:val="DFCode"/>
                      </w:pPr>
                    </w:p>
                    <w:p w14:paraId="7F69B33B" w14:textId="77777777" w:rsidR="00DB2DAD" w:rsidRDefault="00DB2DAD" w:rsidP="00894C15">
                      <w:pPr>
                        <w:pStyle w:val="DFCode"/>
                      </w:pPr>
                      <w:r>
                        <w:t xml:space="preserve">    Direct_Input sPathAndFileName</w:t>
                      </w:r>
                    </w:p>
                    <w:p w14:paraId="150DEA7A" w14:textId="77777777" w:rsidR="00DB2DAD" w:rsidRDefault="00DB2DAD" w:rsidP="00894C15">
                      <w:pPr>
                        <w:pStyle w:val="DFCode"/>
                      </w:pPr>
                      <w:r>
                        <w:t xml:space="preserve">    While (not(SeqEOF))</w:t>
                      </w:r>
                    </w:p>
                    <w:p w14:paraId="51E91087" w14:textId="77777777" w:rsidR="00DB2DAD" w:rsidRDefault="00DB2DAD" w:rsidP="00894C15">
                      <w:pPr>
                        <w:pStyle w:val="DFCode"/>
                      </w:pPr>
                      <w:r>
                        <w:t xml:space="preserve">      Read_Block ucaData 4096</w:t>
                      </w:r>
                    </w:p>
                    <w:p w14:paraId="752BEC72" w14:textId="77777777" w:rsidR="00DB2DAD" w:rsidRDefault="00DB2DAD" w:rsidP="00894C15">
                      <w:pPr>
                        <w:pStyle w:val="DFCode"/>
                      </w:pPr>
                      <w:r>
                        <w:t xml:space="preserve">      Send Update ucaData</w:t>
                      </w:r>
                    </w:p>
                    <w:p w14:paraId="311AD6B6" w14:textId="77777777" w:rsidR="00DB2DAD" w:rsidRDefault="00DB2DAD" w:rsidP="00894C15">
                      <w:pPr>
                        <w:pStyle w:val="DFCode"/>
                      </w:pPr>
                      <w:r>
                        <w:t xml:space="preserve">    Loop</w:t>
                      </w:r>
                    </w:p>
                    <w:p w14:paraId="6DABE359" w14:textId="77777777" w:rsidR="00DB2DAD" w:rsidRDefault="00DB2DAD" w:rsidP="00894C15">
                      <w:pPr>
                        <w:pStyle w:val="DFCode"/>
                      </w:pPr>
                      <w:r>
                        <w:t xml:space="preserve">    Close_Input</w:t>
                      </w:r>
                    </w:p>
                    <w:p w14:paraId="763DC85C" w14:textId="77777777" w:rsidR="00DB2DAD" w:rsidRDefault="00DB2DAD" w:rsidP="00894C15">
                      <w:pPr>
                        <w:pStyle w:val="DFCode"/>
                      </w:pPr>
                    </w:p>
                    <w:p w14:paraId="3B3C7B84" w14:textId="77777777" w:rsidR="00DB2DAD" w:rsidRDefault="00DB2DAD" w:rsidP="00894C15">
                      <w:pPr>
                        <w:pStyle w:val="DFCode"/>
                      </w:pPr>
                      <w:r>
                        <w:t xml:space="preserve">    Get Finalize to ucaHash</w:t>
                      </w:r>
                    </w:p>
                    <w:p w14:paraId="1A5B47CE" w14:textId="77777777" w:rsidR="00DB2DAD" w:rsidRDefault="00DB2DAD" w:rsidP="00894C15">
                      <w:pPr>
                        <w:pStyle w:val="DFCode"/>
                      </w:pPr>
                    </w:p>
                    <w:p w14:paraId="3ADE5CF0" w14:textId="77777777" w:rsidR="00DB2DAD" w:rsidRDefault="00DB2DAD" w:rsidP="00894C15">
                      <w:pPr>
                        <w:pStyle w:val="DFCode"/>
                      </w:pPr>
                      <w:r>
                        <w:t xml:space="preserve">    Function_Return ucaHash</w:t>
                      </w:r>
                    </w:p>
                    <w:p w14:paraId="7FA03861" w14:textId="77777777" w:rsidR="00DB2DAD" w:rsidRDefault="00DB2DAD" w:rsidP="00894C15">
                      <w:pPr>
                        <w:pStyle w:val="DFCode"/>
                      </w:pPr>
                      <w:r>
                        <w:t xml:space="preserve">  End_Function</w:t>
                      </w:r>
                    </w:p>
                    <w:p w14:paraId="409FCF3C" w14:textId="77777777" w:rsidR="00DB2DAD" w:rsidRDefault="00DB2DAD" w:rsidP="00894C15">
                      <w:pPr>
                        <w:pStyle w:val="DFCode"/>
                      </w:pPr>
                    </w:p>
                    <w:p w14:paraId="4DDDFD26" w14:textId="77777777" w:rsidR="00DB2DAD" w:rsidRDefault="00DB2DAD" w:rsidP="00894C15">
                      <w:pPr>
                        <w:pStyle w:val="DFCode"/>
                      </w:pPr>
                      <w:r>
                        <w:t>End_Object</w:t>
                      </w:r>
                    </w:p>
                  </w:txbxContent>
                </v:textbox>
                <w10:wrap type="topAndBottom" anchorx="margin"/>
              </v:shape>
            </w:pict>
          </mc:Fallback>
        </mc:AlternateContent>
      </w:r>
      <w:r w:rsidR="0010396B">
        <w:t xml:space="preserve">In this example </w:t>
      </w:r>
      <w:r w:rsidR="007C6C31">
        <w:t xml:space="preserve">the </w:t>
      </w:r>
      <w:r w:rsidR="0010396B">
        <w:t xml:space="preserve">chosen </w:t>
      </w:r>
      <w:r w:rsidR="007C6C31">
        <w:t>hash algorithm is SHA256 and the CNG engine is used.</w:t>
      </w:r>
      <w:r w:rsidR="0010396B">
        <w:t xml:space="preserve"> This is clearly defined by the </w:t>
      </w:r>
      <w:proofErr w:type="spellStart"/>
      <w:r w:rsidR="0010396B" w:rsidRPr="0010396B">
        <w:rPr>
          <w:rStyle w:val="Menuoption"/>
        </w:rPr>
        <w:t>piHashImplementation</w:t>
      </w:r>
      <w:proofErr w:type="spellEnd"/>
      <w:r w:rsidR="0010396B">
        <w:t xml:space="preserve"> property which is set to a </w:t>
      </w:r>
      <w:r w:rsidR="0010396B" w:rsidRPr="0010396B">
        <w:rPr>
          <w:rStyle w:val="Menuoption"/>
        </w:rPr>
        <w:t>C_SEC_HASH_*</w:t>
      </w:r>
      <w:r w:rsidR="0010396B">
        <w:t xml:space="preserve"> constant. These constants are provided by the various engine libraries, so depending on which</w:t>
      </w:r>
      <w:r w:rsidR="00C32D45">
        <w:t xml:space="preserve"> engine </w:t>
      </w:r>
      <w:r w:rsidR="0010396B">
        <w:t xml:space="preserve">libraries you use </w:t>
      </w:r>
      <w:r w:rsidR="00C32D45">
        <w:t>additional</w:t>
      </w:r>
      <w:r w:rsidR="0010396B">
        <w:t xml:space="preserve"> constants may </w:t>
      </w:r>
      <w:r w:rsidR="00C32D45">
        <w:t>be available</w:t>
      </w:r>
      <w:r w:rsidR="0010396B">
        <w:t xml:space="preserve">. The object is initialized at object creation, which means that you cannot change the </w:t>
      </w:r>
      <w:proofErr w:type="spellStart"/>
      <w:r w:rsidR="0010396B" w:rsidRPr="0010396B">
        <w:rPr>
          <w:rStyle w:val="Menuoption"/>
        </w:rPr>
        <w:t>piHashImplementation</w:t>
      </w:r>
      <w:proofErr w:type="spellEnd"/>
      <w:r w:rsidR="0010396B">
        <w:t xml:space="preserve"> or </w:t>
      </w:r>
      <w:r w:rsidR="00E870FB">
        <w:t>other properties</w:t>
      </w:r>
      <w:r w:rsidR="0010396B">
        <w:t xml:space="preserve"> </w:t>
      </w:r>
      <w:proofErr w:type="gramStart"/>
      <w:r w:rsidR="00C32D45">
        <w:t>later on</w:t>
      </w:r>
      <w:proofErr w:type="gramEnd"/>
      <w:r w:rsidR="0010396B">
        <w:t>.</w:t>
      </w:r>
    </w:p>
    <w:p w14:paraId="16573F4F" w14:textId="6ED6D13D" w:rsidR="0010396B" w:rsidRDefault="0010396B" w:rsidP="0010396B">
      <w:r>
        <w:t xml:space="preserve">Once the hash object is initialized, </w:t>
      </w:r>
      <w:r w:rsidR="00C32D45">
        <w:t xml:space="preserve">the </w:t>
      </w:r>
      <w:r w:rsidRPr="0010396B">
        <w:rPr>
          <w:rStyle w:val="Menuoption"/>
        </w:rPr>
        <w:t>Update</w:t>
      </w:r>
      <w:r>
        <w:t xml:space="preserve"> </w:t>
      </w:r>
      <w:r w:rsidR="00C32D45">
        <w:t xml:space="preserve">method </w:t>
      </w:r>
      <w:r>
        <w:t>adds data to the current hash</w:t>
      </w:r>
      <w:r w:rsidR="00C32D45">
        <w:t xml:space="preserve"> calculation</w:t>
      </w:r>
      <w:r>
        <w:t>. This means that a single hash object can gene</w:t>
      </w:r>
      <w:r w:rsidR="00B63422">
        <w:t xml:space="preserve">rate a single hash at any time, until it is finalized. You can call </w:t>
      </w:r>
      <w:r w:rsidR="00B63422" w:rsidRPr="00B63422">
        <w:rPr>
          <w:rStyle w:val="Menuoption"/>
        </w:rPr>
        <w:t>Update</w:t>
      </w:r>
      <w:r w:rsidR="00B63422">
        <w:t xml:space="preserve"> once or multiple times, depending on your needs. This </w:t>
      </w:r>
      <w:r w:rsidR="00C32D45">
        <w:t>can save some memory, or you can provide a “Cancel” option somehow</w:t>
      </w:r>
      <w:r w:rsidR="00B63422">
        <w:t>.</w:t>
      </w:r>
    </w:p>
    <w:p w14:paraId="0737FB1B" w14:textId="19C0AC02" w:rsidR="00B63422" w:rsidRDefault="00B63422" w:rsidP="0010396B">
      <w:r>
        <w:t>When all the data has been fed to the hash object</w:t>
      </w:r>
      <w:r w:rsidR="00C32D45">
        <w:t>,</w:t>
      </w:r>
      <w:r>
        <w:t xml:space="preserve"> </w:t>
      </w:r>
      <w:r w:rsidRPr="00B63422">
        <w:rPr>
          <w:rStyle w:val="Menuoption"/>
        </w:rPr>
        <w:t>Finalize</w:t>
      </w:r>
      <w:r>
        <w:t xml:space="preserve"> will return the resulting hash value. The size of this hash value is dependent on the algorithm used: SHA256 will return 256 bits (32 bytes), but </w:t>
      </w:r>
      <w:r w:rsidR="00E870FB">
        <w:t xml:space="preserve">for example </w:t>
      </w:r>
      <w:r>
        <w:t xml:space="preserve">MD5 will return only 16 bytes. </w:t>
      </w:r>
      <w:proofErr w:type="spellStart"/>
      <w:r>
        <w:t>Lib</w:t>
      </w:r>
      <w:r w:rsidR="00E870FB">
        <w:t>s</w:t>
      </w:r>
      <w:r>
        <w:t>odium</w:t>
      </w:r>
      <w:proofErr w:type="spellEnd"/>
      <w:r>
        <w:t xml:space="preserve"> supports the blake2b algorithm, which can be configured to return at least 16 and at most 64 bytes. The </w:t>
      </w:r>
      <w:proofErr w:type="spellStart"/>
      <w:r w:rsidRPr="00B63422">
        <w:rPr>
          <w:rStyle w:val="Menuoption"/>
        </w:rPr>
        <w:t>cSecureHash</w:t>
      </w:r>
      <w:proofErr w:type="spellEnd"/>
      <w:r>
        <w:t xml:space="preserve"> class has a </w:t>
      </w:r>
      <w:proofErr w:type="spellStart"/>
      <w:r w:rsidRPr="00B63422">
        <w:rPr>
          <w:rStyle w:val="Menuoption"/>
        </w:rPr>
        <w:t>piOutputBytes</w:t>
      </w:r>
      <w:proofErr w:type="spellEnd"/>
      <w:r>
        <w:t xml:space="preserve"> property that can be used to configure this.</w:t>
      </w:r>
    </w:p>
    <w:p w14:paraId="535F403F" w14:textId="47BFE4D5" w:rsidR="00B63422" w:rsidRDefault="00B63422" w:rsidP="00B63422">
      <w:pPr>
        <w:pStyle w:val="Heading3"/>
      </w:pPr>
      <w:r>
        <w:t>Hash object reuse</w:t>
      </w:r>
    </w:p>
    <w:p w14:paraId="0830808A" w14:textId="6CD61033" w:rsidR="00B63422" w:rsidRDefault="00B63422" w:rsidP="00B63422">
      <w:r>
        <w:t xml:space="preserve">When you have finalized the hash, the object is immediately available for reuse. The next call to </w:t>
      </w:r>
      <w:r w:rsidRPr="00B63422">
        <w:rPr>
          <w:rStyle w:val="Menuoption"/>
        </w:rPr>
        <w:t>Update</w:t>
      </w:r>
      <w:r>
        <w:t xml:space="preserve"> will start a new hash. Some engines do not natively support this, but the </w:t>
      </w:r>
      <w:proofErr w:type="spellStart"/>
      <w:r>
        <w:t>DFSecurity</w:t>
      </w:r>
      <w:proofErr w:type="spellEnd"/>
      <w:r>
        <w:t xml:space="preserve"> engine wrappers </w:t>
      </w:r>
      <w:r w:rsidR="00C32D45">
        <w:t>work around such limitations</w:t>
      </w:r>
      <w:r>
        <w:t>.</w:t>
      </w:r>
    </w:p>
    <w:p w14:paraId="1A81D740" w14:textId="70440712" w:rsidR="007734E8" w:rsidRDefault="007734E8" w:rsidP="00B63422">
      <w:r>
        <w:t xml:space="preserve">Reuse is only supported with the same settings, such as the engine and algorithm. It is bad practice to use a single hash object for different types because it can easily lead to </w:t>
      </w:r>
      <w:r w:rsidR="00C32D45">
        <w:t>confusion</w:t>
      </w:r>
      <w:r>
        <w:t xml:space="preserve">. If you need to be flexible it is better to create and destroy </w:t>
      </w:r>
      <w:r w:rsidR="00E870FB">
        <w:t>objects</w:t>
      </w:r>
      <w:r>
        <w:t xml:space="preserve"> dynamically</w:t>
      </w:r>
      <w:r w:rsidR="00415175">
        <w:t>.</w:t>
      </w:r>
    </w:p>
    <w:p w14:paraId="09D5A42A" w14:textId="79D35CB4" w:rsidR="00A72AC3" w:rsidRDefault="00953173" w:rsidP="0070564D">
      <w:pPr>
        <w:pStyle w:val="Heading2"/>
      </w:pPr>
      <w:bookmarkStart w:id="32" w:name="_Toc522613687"/>
      <w:r>
        <w:lastRenderedPageBreak/>
        <w:t xml:space="preserve">Generating a file hash </w:t>
      </w:r>
      <w:r w:rsidR="00BA6B3E">
        <w:t>(</w:t>
      </w:r>
      <w:r w:rsidR="00A72AC3">
        <w:t>dynamic</w:t>
      </w:r>
      <w:r w:rsidR="00BA6B3E">
        <w:t xml:space="preserve"> object approach)</w:t>
      </w:r>
      <w:bookmarkEnd w:id="32"/>
    </w:p>
    <w:p w14:paraId="64078339" w14:textId="5CDECA49" w:rsidR="0070564D" w:rsidRPr="006938AA" w:rsidRDefault="00C35FF6" w:rsidP="0070564D">
      <w:r>
        <w:rPr>
          <w:noProof/>
          <w:lang w:val="nl-NL" w:eastAsia="nl-NL"/>
        </w:rPr>
        <mc:AlternateContent>
          <mc:Choice Requires="wps">
            <w:drawing>
              <wp:anchor distT="45720" distB="144145" distL="114300" distR="114300" simplePos="0" relativeHeight="251671552" behindDoc="0" locked="0" layoutInCell="1" allowOverlap="1" wp14:anchorId="0983952E" wp14:editId="6E4B9B87">
                <wp:simplePos x="0" y="0"/>
                <wp:positionH relativeFrom="margin">
                  <wp:align>left</wp:align>
                </wp:positionH>
                <wp:positionV relativeFrom="paragraph">
                  <wp:posOffset>475063</wp:posOffset>
                </wp:positionV>
                <wp:extent cx="5756400" cy="1404620"/>
                <wp:effectExtent l="0" t="0" r="15875" b="1714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400" cy="1404620"/>
                        </a:xfrm>
                        <a:prstGeom prst="rect">
                          <a:avLst/>
                        </a:prstGeom>
                        <a:solidFill>
                          <a:srgbClr val="FFFFFF"/>
                        </a:solidFill>
                        <a:ln w="9525">
                          <a:solidFill>
                            <a:srgbClr val="000000"/>
                          </a:solidFill>
                          <a:miter lim="800000"/>
                          <a:headEnd/>
                          <a:tailEnd/>
                        </a:ln>
                      </wps:spPr>
                      <wps:txbx>
                        <w:txbxContent>
                          <w:p w14:paraId="7C1FC988" w14:textId="77777777" w:rsidR="00DB2DAD" w:rsidRDefault="00DB2DAD" w:rsidP="00796514">
                            <w:pPr>
                              <w:pStyle w:val="DFCode"/>
                            </w:pPr>
                            <w:r>
                              <w:t xml:space="preserve">Use </w:t>
                            </w:r>
                            <w:r w:rsidRPr="00BB2271">
                              <w:t>DFSecurity_CNG.pkg</w:t>
                            </w:r>
                          </w:p>
                          <w:p w14:paraId="6A836449" w14:textId="77777777" w:rsidR="00DB2DAD" w:rsidRDefault="00DB2DAD" w:rsidP="00796514">
                            <w:pPr>
                              <w:pStyle w:val="DFCode"/>
                            </w:pPr>
                          </w:p>
                          <w:p w14:paraId="4DAB245A" w14:textId="7C7A67B6" w:rsidR="00DB2DAD" w:rsidRDefault="00DB2DAD" w:rsidP="00796514">
                            <w:pPr>
                              <w:pStyle w:val="DFCode"/>
                            </w:pPr>
                            <w:r>
                              <w:t>Function HashForFile String sPathAndFileName Integer iHashImpl Returns UChar[]</w:t>
                            </w:r>
                          </w:p>
                          <w:p w14:paraId="399E76C0" w14:textId="77777777" w:rsidR="00DB2DAD" w:rsidRDefault="00DB2DAD" w:rsidP="00796514">
                            <w:pPr>
                              <w:pStyle w:val="DFCode"/>
                            </w:pPr>
                            <w:r>
                              <w:t xml:space="preserve">  Handle  hoHash</w:t>
                            </w:r>
                          </w:p>
                          <w:p w14:paraId="611E556B" w14:textId="77777777" w:rsidR="00DB2DAD" w:rsidRDefault="00DB2DAD" w:rsidP="00796514">
                            <w:pPr>
                              <w:pStyle w:val="DFCode"/>
                            </w:pPr>
                            <w:r>
                              <w:t xml:space="preserve">  UChar[] ucaData</w:t>
                            </w:r>
                          </w:p>
                          <w:p w14:paraId="0F3E665D" w14:textId="72C86AD7" w:rsidR="00DB2DAD" w:rsidRPr="006938AA" w:rsidRDefault="00DB2DAD" w:rsidP="006938AA">
                            <w:pPr>
                              <w:pStyle w:val="DFCode"/>
                              <w:rPr>
                                <w:rStyle w:val="Emphasis"/>
                                <w:i w:val="0"/>
                                <w:iCs w:val="0"/>
                              </w:rPr>
                            </w:pPr>
                            <w:r>
                              <w:t xml:space="preserve">  </w:t>
                            </w:r>
                            <w:r w:rsidRPr="006938AA">
                              <w:rPr>
                                <w:rStyle w:val="Emphasis"/>
                                <w:i w:val="0"/>
                                <w:iCs w:val="0"/>
                              </w:rPr>
                              <w:t>UChar[] ucaHash</w:t>
                            </w:r>
                          </w:p>
                          <w:p w14:paraId="67E9C39E" w14:textId="77777777" w:rsidR="00DB2DAD" w:rsidRPr="006938AA" w:rsidRDefault="00DB2DAD" w:rsidP="006938AA">
                            <w:pPr>
                              <w:pStyle w:val="DFCode"/>
                              <w:rPr>
                                <w:rStyle w:val="Emphasis"/>
                                <w:i w:val="0"/>
                                <w:iCs w:val="0"/>
                              </w:rPr>
                            </w:pPr>
                          </w:p>
                          <w:p w14:paraId="0E026955" w14:textId="77777777" w:rsidR="00DB2DAD" w:rsidRPr="006938AA" w:rsidRDefault="00DB2DAD" w:rsidP="006938AA">
                            <w:pPr>
                              <w:pStyle w:val="DFCode"/>
                              <w:rPr>
                                <w:rStyle w:val="Emphasis"/>
                                <w:i w:val="0"/>
                                <w:iCs w:val="0"/>
                              </w:rPr>
                            </w:pPr>
                            <w:r w:rsidRPr="006938AA">
                              <w:rPr>
                                <w:rStyle w:val="Emphasis"/>
                                <w:i w:val="0"/>
                                <w:iCs w:val="0"/>
                              </w:rPr>
                              <w:t xml:space="preserve">  Get Create (RefClass(cSecureHash)) to hoHash</w:t>
                            </w:r>
                          </w:p>
                          <w:p w14:paraId="0D8F88B2" w14:textId="3F37F77D" w:rsidR="00DB2DAD" w:rsidRPr="006938AA" w:rsidRDefault="00DB2DAD" w:rsidP="006938AA">
                            <w:pPr>
                              <w:pStyle w:val="DFCode"/>
                              <w:rPr>
                                <w:rStyle w:val="Emphasis"/>
                                <w:i w:val="0"/>
                                <w:iCs w:val="0"/>
                              </w:rPr>
                            </w:pPr>
                            <w:r w:rsidRPr="006938AA">
                              <w:rPr>
                                <w:rStyle w:val="Emphasis"/>
                                <w:i w:val="0"/>
                                <w:iCs w:val="0"/>
                              </w:rPr>
                              <w:t xml:space="preserve">  Set piHashImplementation of hoHash to iHashImpl</w:t>
                            </w:r>
                          </w:p>
                          <w:p w14:paraId="567BCB96" w14:textId="77777777" w:rsidR="00DB2DAD" w:rsidRPr="006938AA" w:rsidRDefault="00DB2DAD" w:rsidP="006938AA">
                            <w:pPr>
                              <w:pStyle w:val="DFCode"/>
                              <w:rPr>
                                <w:rStyle w:val="Emphasis"/>
                                <w:i w:val="0"/>
                                <w:iCs w:val="0"/>
                              </w:rPr>
                            </w:pPr>
                            <w:r w:rsidRPr="006938AA">
                              <w:rPr>
                                <w:rStyle w:val="Emphasis"/>
                                <w:i w:val="0"/>
                                <w:iCs w:val="0"/>
                              </w:rPr>
                              <w:t xml:space="preserve">  Send Initialize of hoHash</w:t>
                            </w:r>
                          </w:p>
                          <w:p w14:paraId="663E18CD" w14:textId="77777777" w:rsidR="00DB2DAD" w:rsidRPr="006938AA" w:rsidRDefault="00DB2DAD" w:rsidP="006938AA">
                            <w:pPr>
                              <w:pStyle w:val="DFCode"/>
                              <w:rPr>
                                <w:rStyle w:val="Emphasis"/>
                                <w:i w:val="0"/>
                                <w:iCs w:val="0"/>
                              </w:rPr>
                            </w:pPr>
                          </w:p>
                          <w:p w14:paraId="774A4C1B" w14:textId="77777777" w:rsidR="00DB2DAD" w:rsidRPr="006938AA" w:rsidRDefault="00DB2DAD" w:rsidP="006938AA">
                            <w:pPr>
                              <w:pStyle w:val="DFCode"/>
                              <w:rPr>
                                <w:rStyle w:val="Emphasis"/>
                                <w:i w:val="0"/>
                                <w:iCs w:val="0"/>
                              </w:rPr>
                            </w:pPr>
                            <w:r w:rsidRPr="006938AA">
                              <w:rPr>
                                <w:rStyle w:val="Emphasis"/>
                                <w:i w:val="0"/>
                                <w:iCs w:val="0"/>
                              </w:rPr>
                              <w:t xml:space="preserve">  Direct_Input sPathAndFileName</w:t>
                            </w:r>
                          </w:p>
                          <w:p w14:paraId="7856ADA1" w14:textId="77777777" w:rsidR="00DB2DAD" w:rsidRPr="006938AA" w:rsidRDefault="00DB2DAD" w:rsidP="006938AA">
                            <w:pPr>
                              <w:pStyle w:val="DFCode"/>
                              <w:rPr>
                                <w:rStyle w:val="Emphasis"/>
                                <w:i w:val="0"/>
                                <w:iCs w:val="0"/>
                              </w:rPr>
                            </w:pPr>
                            <w:r w:rsidRPr="006938AA">
                              <w:rPr>
                                <w:rStyle w:val="Emphasis"/>
                                <w:i w:val="0"/>
                                <w:iCs w:val="0"/>
                              </w:rPr>
                              <w:t xml:space="preserve">  While (not(SeqEOF))</w:t>
                            </w:r>
                          </w:p>
                          <w:p w14:paraId="304FE337" w14:textId="77777777" w:rsidR="00DB2DAD" w:rsidRPr="006938AA" w:rsidRDefault="00DB2DAD" w:rsidP="006938AA">
                            <w:pPr>
                              <w:pStyle w:val="DFCode"/>
                              <w:rPr>
                                <w:rStyle w:val="Emphasis"/>
                                <w:i w:val="0"/>
                                <w:iCs w:val="0"/>
                              </w:rPr>
                            </w:pPr>
                            <w:r w:rsidRPr="006938AA">
                              <w:rPr>
                                <w:rStyle w:val="Emphasis"/>
                                <w:i w:val="0"/>
                                <w:iCs w:val="0"/>
                              </w:rPr>
                              <w:t xml:space="preserve">    Read_Block ucaData 4096</w:t>
                            </w:r>
                          </w:p>
                          <w:p w14:paraId="03CC73D9" w14:textId="77777777" w:rsidR="00DB2DAD" w:rsidRPr="006938AA" w:rsidRDefault="00DB2DAD" w:rsidP="006938AA">
                            <w:pPr>
                              <w:pStyle w:val="DFCode"/>
                              <w:rPr>
                                <w:rStyle w:val="Emphasis"/>
                                <w:i w:val="0"/>
                                <w:iCs w:val="0"/>
                              </w:rPr>
                            </w:pPr>
                            <w:r w:rsidRPr="006938AA">
                              <w:rPr>
                                <w:rStyle w:val="Emphasis"/>
                                <w:i w:val="0"/>
                                <w:iCs w:val="0"/>
                              </w:rPr>
                              <w:t xml:space="preserve">    Send Update of hoHash ucaData</w:t>
                            </w:r>
                          </w:p>
                          <w:p w14:paraId="55850E84" w14:textId="77777777" w:rsidR="00DB2DAD" w:rsidRPr="006938AA" w:rsidRDefault="00DB2DAD" w:rsidP="006938AA">
                            <w:pPr>
                              <w:pStyle w:val="DFCode"/>
                              <w:rPr>
                                <w:rStyle w:val="Emphasis"/>
                                <w:i w:val="0"/>
                                <w:iCs w:val="0"/>
                              </w:rPr>
                            </w:pPr>
                            <w:r w:rsidRPr="006938AA">
                              <w:rPr>
                                <w:rStyle w:val="Emphasis"/>
                                <w:i w:val="0"/>
                                <w:iCs w:val="0"/>
                              </w:rPr>
                              <w:t xml:space="preserve">  Loop</w:t>
                            </w:r>
                          </w:p>
                          <w:p w14:paraId="6C8AD11E" w14:textId="77777777" w:rsidR="00DB2DAD" w:rsidRPr="006938AA" w:rsidRDefault="00DB2DAD" w:rsidP="006938AA">
                            <w:pPr>
                              <w:pStyle w:val="DFCode"/>
                              <w:rPr>
                                <w:rStyle w:val="Emphasis"/>
                                <w:i w:val="0"/>
                                <w:iCs w:val="0"/>
                              </w:rPr>
                            </w:pPr>
                            <w:r w:rsidRPr="006938AA">
                              <w:rPr>
                                <w:rStyle w:val="Emphasis"/>
                                <w:i w:val="0"/>
                                <w:iCs w:val="0"/>
                              </w:rPr>
                              <w:t xml:space="preserve">  Close_Input</w:t>
                            </w:r>
                          </w:p>
                          <w:p w14:paraId="24854CB5" w14:textId="77777777" w:rsidR="00DB2DAD" w:rsidRPr="006938AA" w:rsidRDefault="00DB2DAD" w:rsidP="006938AA">
                            <w:pPr>
                              <w:pStyle w:val="DFCode"/>
                              <w:rPr>
                                <w:rStyle w:val="Emphasis"/>
                                <w:i w:val="0"/>
                                <w:iCs w:val="0"/>
                              </w:rPr>
                            </w:pPr>
                          </w:p>
                          <w:p w14:paraId="28DC894E" w14:textId="77777777" w:rsidR="00DB2DAD" w:rsidRPr="006938AA" w:rsidRDefault="00DB2DAD" w:rsidP="006938AA">
                            <w:pPr>
                              <w:pStyle w:val="DFCode"/>
                              <w:rPr>
                                <w:rStyle w:val="Emphasis"/>
                                <w:i w:val="0"/>
                                <w:iCs w:val="0"/>
                              </w:rPr>
                            </w:pPr>
                            <w:r w:rsidRPr="006938AA">
                              <w:rPr>
                                <w:rStyle w:val="Emphasis"/>
                                <w:i w:val="0"/>
                                <w:iCs w:val="0"/>
                              </w:rPr>
                              <w:t xml:space="preserve">  Get Finalize of hoHash to ucaHash</w:t>
                            </w:r>
                          </w:p>
                          <w:p w14:paraId="2F8C4F1A" w14:textId="77777777" w:rsidR="00DB2DAD" w:rsidRPr="006938AA" w:rsidRDefault="00DB2DAD" w:rsidP="006938AA">
                            <w:pPr>
                              <w:pStyle w:val="DFCode"/>
                              <w:rPr>
                                <w:rStyle w:val="Emphasis"/>
                                <w:i w:val="0"/>
                                <w:iCs w:val="0"/>
                              </w:rPr>
                            </w:pPr>
                            <w:r w:rsidRPr="006938AA">
                              <w:rPr>
                                <w:rStyle w:val="Emphasis"/>
                                <w:i w:val="0"/>
                                <w:iCs w:val="0"/>
                              </w:rPr>
                              <w:t xml:space="preserve">  Send Destroy of hoHash</w:t>
                            </w:r>
                          </w:p>
                          <w:p w14:paraId="34C36326" w14:textId="77777777" w:rsidR="00DB2DAD" w:rsidRPr="006938AA" w:rsidRDefault="00DB2DAD" w:rsidP="006938AA">
                            <w:pPr>
                              <w:pStyle w:val="DFCode"/>
                              <w:rPr>
                                <w:rStyle w:val="Emphasis"/>
                                <w:i w:val="0"/>
                                <w:iCs w:val="0"/>
                              </w:rPr>
                            </w:pPr>
                          </w:p>
                          <w:p w14:paraId="46BF8651" w14:textId="77777777" w:rsidR="00DB2DAD" w:rsidRDefault="00DB2DAD" w:rsidP="00796514">
                            <w:pPr>
                              <w:pStyle w:val="DFCode"/>
                            </w:pPr>
                            <w:r>
                              <w:t xml:space="preserve">  Function_Return ucaHash</w:t>
                            </w:r>
                          </w:p>
                          <w:p w14:paraId="3C909F47" w14:textId="77777777" w:rsidR="00DB2DAD" w:rsidRDefault="00DB2DAD" w:rsidP="00796514">
                            <w:pPr>
                              <w:pStyle w:val="DFCode"/>
                            </w:pPr>
                            <w:r>
                              <w:t>End_Function</w:t>
                            </w:r>
                          </w:p>
                          <w:p w14:paraId="7CD03C8A" w14:textId="77777777" w:rsidR="00DB2DAD" w:rsidRDefault="00DB2DAD" w:rsidP="00796514">
                            <w:pPr>
                              <w:pStyle w:val="DFCode"/>
                            </w:pPr>
                          </w:p>
                          <w:p w14:paraId="3D736D28" w14:textId="6A12C27F" w:rsidR="00DB2DAD" w:rsidRDefault="00DB2DAD" w:rsidP="00796514">
                            <w:pPr>
                              <w:pStyle w:val="DFCode"/>
                            </w:pPr>
                            <w:r>
                              <w:t>...</w:t>
                            </w:r>
                          </w:p>
                          <w:p w14:paraId="04543B43" w14:textId="77777777" w:rsidR="00DB2DAD" w:rsidRDefault="00DB2DAD" w:rsidP="00796514">
                            <w:pPr>
                              <w:pStyle w:val="DFCode"/>
                            </w:pPr>
                          </w:p>
                          <w:p w14:paraId="6B0BF82B" w14:textId="1A33D288" w:rsidR="00DB2DAD" w:rsidRDefault="00DB2DAD" w:rsidP="00796514">
                            <w:pPr>
                              <w:pStyle w:val="DFCode"/>
                            </w:pPr>
                            <w:r>
                              <w:t xml:space="preserve">Get HashForFile sFile </w:t>
                            </w:r>
                            <w:r w:rsidRPr="00BB2271">
                              <w:t>C_SEC_HASH_CNG_SHA256</w:t>
                            </w:r>
                            <w:r>
                              <w:t xml:space="preserve"> to ucaFileHash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83952E" id="_x0000_s1029" type="#_x0000_t202" style="position:absolute;margin-left:0;margin-top:37.4pt;width:453.25pt;height:110.6pt;z-index:251671552;visibility:visible;mso-wrap-style:square;mso-width-percent:0;mso-height-percent:200;mso-wrap-distance-left:9pt;mso-wrap-distance-top:3.6pt;mso-wrap-distance-right:9pt;mso-wrap-distance-bottom:11.35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">
                <v:textbox style="mso-fit-shape-to-text:t">
                  <w:txbxContent>
                    <w:p w14:paraId="7C1FC988" w14:textId="77777777" w:rsidR="00DB2DAD" w:rsidRDefault="00DB2DAD" w:rsidP="00796514">
                      <w:pPr>
                        <w:pStyle w:val="DFCode"/>
                      </w:pPr>
                      <w:r>
                        <w:t xml:space="preserve">Use </w:t>
                      </w:r>
                      <w:r w:rsidRPr="00BB2271">
                        <w:t>DFSecurity_CNG.pkg</w:t>
                      </w:r>
                    </w:p>
                    <w:p w14:paraId="6A836449" w14:textId="77777777" w:rsidR="00DB2DAD" w:rsidRDefault="00DB2DAD" w:rsidP="00796514">
                      <w:pPr>
                        <w:pStyle w:val="DFCode"/>
                      </w:pPr>
                    </w:p>
                    <w:p w14:paraId="4DAB245A" w14:textId="7C7A67B6" w:rsidR="00DB2DAD" w:rsidRDefault="00DB2DAD" w:rsidP="00796514">
                      <w:pPr>
                        <w:pStyle w:val="DFCode"/>
                      </w:pPr>
                      <w:r>
                        <w:t>Function HashForFile String sPathAndFileName Integer iHashImpl Returns UChar[]</w:t>
                      </w:r>
                    </w:p>
                    <w:p w14:paraId="399E76C0" w14:textId="77777777" w:rsidR="00DB2DAD" w:rsidRDefault="00DB2DAD" w:rsidP="00796514">
                      <w:pPr>
                        <w:pStyle w:val="DFCode"/>
                      </w:pPr>
                      <w:r>
                        <w:t xml:space="preserve">  Handle  hoHash</w:t>
                      </w:r>
                    </w:p>
                    <w:p w14:paraId="611E556B" w14:textId="77777777" w:rsidR="00DB2DAD" w:rsidRDefault="00DB2DAD" w:rsidP="00796514">
                      <w:pPr>
                        <w:pStyle w:val="DFCode"/>
                      </w:pPr>
                      <w:r>
                        <w:t xml:space="preserve">  UChar[] ucaData</w:t>
                      </w:r>
                    </w:p>
                    <w:p w14:paraId="0F3E665D" w14:textId="72C86AD7" w:rsidR="00DB2DAD" w:rsidRPr="006938AA" w:rsidRDefault="00DB2DAD" w:rsidP="006938AA">
                      <w:pPr>
                        <w:pStyle w:val="DFCode"/>
                        <w:rPr>
                          <w:rStyle w:val="Emphasis"/>
                          <w:i w:val="0"/>
                          <w:iCs w:val="0"/>
                        </w:rPr>
                      </w:pPr>
                      <w:r>
                        <w:t xml:space="preserve">  </w:t>
                      </w:r>
                      <w:r w:rsidRPr="006938AA">
                        <w:rPr>
                          <w:rStyle w:val="Emphasis"/>
                          <w:i w:val="0"/>
                          <w:iCs w:val="0"/>
                        </w:rPr>
                        <w:t>UChar[] ucaHash</w:t>
                      </w:r>
                    </w:p>
                    <w:p w14:paraId="67E9C39E" w14:textId="77777777" w:rsidR="00DB2DAD" w:rsidRPr="006938AA" w:rsidRDefault="00DB2DAD" w:rsidP="006938AA">
                      <w:pPr>
                        <w:pStyle w:val="DFCode"/>
                        <w:rPr>
                          <w:rStyle w:val="Emphasis"/>
                          <w:i w:val="0"/>
                          <w:iCs w:val="0"/>
                        </w:rPr>
                      </w:pPr>
                    </w:p>
                    <w:p w14:paraId="0E026955" w14:textId="77777777" w:rsidR="00DB2DAD" w:rsidRPr="006938AA" w:rsidRDefault="00DB2DAD" w:rsidP="006938AA">
                      <w:pPr>
                        <w:pStyle w:val="DFCode"/>
                        <w:rPr>
                          <w:rStyle w:val="Emphasis"/>
                          <w:i w:val="0"/>
                          <w:iCs w:val="0"/>
                        </w:rPr>
                      </w:pPr>
                      <w:r w:rsidRPr="006938AA">
                        <w:rPr>
                          <w:rStyle w:val="Emphasis"/>
                          <w:i w:val="0"/>
                          <w:iCs w:val="0"/>
                        </w:rPr>
                        <w:t xml:space="preserve">  Get Create (RefClass(cSecureHash)) to hoHash</w:t>
                      </w:r>
                    </w:p>
                    <w:p w14:paraId="0D8F88B2" w14:textId="3F37F77D" w:rsidR="00DB2DAD" w:rsidRPr="006938AA" w:rsidRDefault="00DB2DAD" w:rsidP="006938AA">
                      <w:pPr>
                        <w:pStyle w:val="DFCode"/>
                        <w:rPr>
                          <w:rStyle w:val="Emphasis"/>
                          <w:i w:val="0"/>
                          <w:iCs w:val="0"/>
                        </w:rPr>
                      </w:pPr>
                      <w:r w:rsidRPr="006938AA">
                        <w:rPr>
                          <w:rStyle w:val="Emphasis"/>
                          <w:i w:val="0"/>
                          <w:iCs w:val="0"/>
                        </w:rPr>
                        <w:t xml:space="preserve">  Set piHashImplementation of hoHash to iHashImpl</w:t>
                      </w:r>
                    </w:p>
                    <w:p w14:paraId="567BCB96" w14:textId="77777777" w:rsidR="00DB2DAD" w:rsidRPr="006938AA" w:rsidRDefault="00DB2DAD" w:rsidP="006938AA">
                      <w:pPr>
                        <w:pStyle w:val="DFCode"/>
                        <w:rPr>
                          <w:rStyle w:val="Emphasis"/>
                          <w:i w:val="0"/>
                          <w:iCs w:val="0"/>
                        </w:rPr>
                      </w:pPr>
                      <w:r w:rsidRPr="006938AA">
                        <w:rPr>
                          <w:rStyle w:val="Emphasis"/>
                          <w:i w:val="0"/>
                          <w:iCs w:val="0"/>
                        </w:rPr>
                        <w:t xml:space="preserve">  Send Initialize of hoHash</w:t>
                      </w:r>
                    </w:p>
                    <w:p w14:paraId="663E18CD" w14:textId="77777777" w:rsidR="00DB2DAD" w:rsidRPr="006938AA" w:rsidRDefault="00DB2DAD" w:rsidP="006938AA">
                      <w:pPr>
                        <w:pStyle w:val="DFCode"/>
                        <w:rPr>
                          <w:rStyle w:val="Emphasis"/>
                          <w:i w:val="0"/>
                          <w:iCs w:val="0"/>
                        </w:rPr>
                      </w:pPr>
                    </w:p>
                    <w:p w14:paraId="774A4C1B" w14:textId="77777777" w:rsidR="00DB2DAD" w:rsidRPr="006938AA" w:rsidRDefault="00DB2DAD" w:rsidP="006938AA">
                      <w:pPr>
                        <w:pStyle w:val="DFCode"/>
                        <w:rPr>
                          <w:rStyle w:val="Emphasis"/>
                          <w:i w:val="0"/>
                          <w:iCs w:val="0"/>
                        </w:rPr>
                      </w:pPr>
                      <w:r w:rsidRPr="006938AA">
                        <w:rPr>
                          <w:rStyle w:val="Emphasis"/>
                          <w:i w:val="0"/>
                          <w:iCs w:val="0"/>
                        </w:rPr>
                        <w:t xml:space="preserve">  Direct_Input sPathAndFileName</w:t>
                      </w:r>
                    </w:p>
                    <w:p w14:paraId="7856ADA1" w14:textId="77777777" w:rsidR="00DB2DAD" w:rsidRPr="006938AA" w:rsidRDefault="00DB2DAD" w:rsidP="006938AA">
                      <w:pPr>
                        <w:pStyle w:val="DFCode"/>
                        <w:rPr>
                          <w:rStyle w:val="Emphasis"/>
                          <w:i w:val="0"/>
                          <w:iCs w:val="0"/>
                        </w:rPr>
                      </w:pPr>
                      <w:r w:rsidRPr="006938AA">
                        <w:rPr>
                          <w:rStyle w:val="Emphasis"/>
                          <w:i w:val="0"/>
                          <w:iCs w:val="0"/>
                        </w:rPr>
                        <w:t xml:space="preserve">  While (not(SeqEOF))</w:t>
                      </w:r>
                    </w:p>
                    <w:p w14:paraId="304FE337" w14:textId="77777777" w:rsidR="00DB2DAD" w:rsidRPr="006938AA" w:rsidRDefault="00DB2DAD" w:rsidP="006938AA">
                      <w:pPr>
                        <w:pStyle w:val="DFCode"/>
                        <w:rPr>
                          <w:rStyle w:val="Emphasis"/>
                          <w:i w:val="0"/>
                          <w:iCs w:val="0"/>
                        </w:rPr>
                      </w:pPr>
                      <w:r w:rsidRPr="006938AA">
                        <w:rPr>
                          <w:rStyle w:val="Emphasis"/>
                          <w:i w:val="0"/>
                          <w:iCs w:val="0"/>
                        </w:rPr>
                        <w:t xml:space="preserve">    Read_Block ucaData 4096</w:t>
                      </w:r>
                    </w:p>
                    <w:p w14:paraId="03CC73D9" w14:textId="77777777" w:rsidR="00DB2DAD" w:rsidRPr="006938AA" w:rsidRDefault="00DB2DAD" w:rsidP="006938AA">
                      <w:pPr>
                        <w:pStyle w:val="DFCode"/>
                        <w:rPr>
                          <w:rStyle w:val="Emphasis"/>
                          <w:i w:val="0"/>
                          <w:iCs w:val="0"/>
                        </w:rPr>
                      </w:pPr>
                      <w:r w:rsidRPr="006938AA">
                        <w:rPr>
                          <w:rStyle w:val="Emphasis"/>
                          <w:i w:val="0"/>
                          <w:iCs w:val="0"/>
                        </w:rPr>
                        <w:t xml:space="preserve">    Send Update of hoHash ucaData</w:t>
                      </w:r>
                    </w:p>
                    <w:p w14:paraId="55850E84" w14:textId="77777777" w:rsidR="00DB2DAD" w:rsidRPr="006938AA" w:rsidRDefault="00DB2DAD" w:rsidP="006938AA">
                      <w:pPr>
                        <w:pStyle w:val="DFCode"/>
                        <w:rPr>
                          <w:rStyle w:val="Emphasis"/>
                          <w:i w:val="0"/>
                          <w:iCs w:val="0"/>
                        </w:rPr>
                      </w:pPr>
                      <w:r w:rsidRPr="006938AA">
                        <w:rPr>
                          <w:rStyle w:val="Emphasis"/>
                          <w:i w:val="0"/>
                          <w:iCs w:val="0"/>
                        </w:rPr>
                        <w:t xml:space="preserve">  Loop</w:t>
                      </w:r>
                    </w:p>
                    <w:p w14:paraId="6C8AD11E" w14:textId="77777777" w:rsidR="00DB2DAD" w:rsidRPr="006938AA" w:rsidRDefault="00DB2DAD" w:rsidP="006938AA">
                      <w:pPr>
                        <w:pStyle w:val="DFCode"/>
                        <w:rPr>
                          <w:rStyle w:val="Emphasis"/>
                          <w:i w:val="0"/>
                          <w:iCs w:val="0"/>
                        </w:rPr>
                      </w:pPr>
                      <w:r w:rsidRPr="006938AA">
                        <w:rPr>
                          <w:rStyle w:val="Emphasis"/>
                          <w:i w:val="0"/>
                          <w:iCs w:val="0"/>
                        </w:rPr>
                        <w:t xml:space="preserve">  Close_Input</w:t>
                      </w:r>
                    </w:p>
                    <w:p w14:paraId="24854CB5" w14:textId="77777777" w:rsidR="00DB2DAD" w:rsidRPr="006938AA" w:rsidRDefault="00DB2DAD" w:rsidP="006938AA">
                      <w:pPr>
                        <w:pStyle w:val="DFCode"/>
                        <w:rPr>
                          <w:rStyle w:val="Emphasis"/>
                          <w:i w:val="0"/>
                          <w:iCs w:val="0"/>
                        </w:rPr>
                      </w:pPr>
                    </w:p>
                    <w:p w14:paraId="28DC894E" w14:textId="77777777" w:rsidR="00DB2DAD" w:rsidRPr="006938AA" w:rsidRDefault="00DB2DAD" w:rsidP="006938AA">
                      <w:pPr>
                        <w:pStyle w:val="DFCode"/>
                        <w:rPr>
                          <w:rStyle w:val="Emphasis"/>
                          <w:i w:val="0"/>
                          <w:iCs w:val="0"/>
                        </w:rPr>
                      </w:pPr>
                      <w:r w:rsidRPr="006938AA">
                        <w:rPr>
                          <w:rStyle w:val="Emphasis"/>
                          <w:i w:val="0"/>
                          <w:iCs w:val="0"/>
                        </w:rPr>
                        <w:t xml:space="preserve">  Get Finalize of hoHash to ucaHash</w:t>
                      </w:r>
                    </w:p>
                    <w:p w14:paraId="2F8C4F1A" w14:textId="77777777" w:rsidR="00DB2DAD" w:rsidRPr="006938AA" w:rsidRDefault="00DB2DAD" w:rsidP="006938AA">
                      <w:pPr>
                        <w:pStyle w:val="DFCode"/>
                        <w:rPr>
                          <w:rStyle w:val="Emphasis"/>
                          <w:i w:val="0"/>
                          <w:iCs w:val="0"/>
                        </w:rPr>
                      </w:pPr>
                      <w:r w:rsidRPr="006938AA">
                        <w:rPr>
                          <w:rStyle w:val="Emphasis"/>
                          <w:i w:val="0"/>
                          <w:iCs w:val="0"/>
                        </w:rPr>
                        <w:t xml:space="preserve">  Send Destroy of hoHash</w:t>
                      </w:r>
                    </w:p>
                    <w:p w14:paraId="34C36326" w14:textId="77777777" w:rsidR="00DB2DAD" w:rsidRPr="006938AA" w:rsidRDefault="00DB2DAD" w:rsidP="006938AA">
                      <w:pPr>
                        <w:pStyle w:val="DFCode"/>
                        <w:rPr>
                          <w:rStyle w:val="Emphasis"/>
                          <w:i w:val="0"/>
                          <w:iCs w:val="0"/>
                        </w:rPr>
                      </w:pPr>
                    </w:p>
                    <w:p w14:paraId="46BF8651" w14:textId="77777777" w:rsidR="00DB2DAD" w:rsidRDefault="00DB2DAD" w:rsidP="00796514">
                      <w:pPr>
                        <w:pStyle w:val="DFCode"/>
                      </w:pPr>
                      <w:r>
                        <w:t xml:space="preserve">  Function_Return ucaHash</w:t>
                      </w:r>
                    </w:p>
                    <w:p w14:paraId="3C909F47" w14:textId="77777777" w:rsidR="00DB2DAD" w:rsidRDefault="00DB2DAD" w:rsidP="00796514">
                      <w:pPr>
                        <w:pStyle w:val="DFCode"/>
                      </w:pPr>
                      <w:r>
                        <w:t>End_Function</w:t>
                      </w:r>
                    </w:p>
                    <w:p w14:paraId="7CD03C8A" w14:textId="77777777" w:rsidR="00DB2DAD" w:rsidRDefault="00DB2DAD" w:rsidP="00796514">
                      <w:pPr>
                        <w:pStyle w:val="DFCode"/>
                      </w:pPr>
                    </w:p>
                    <w:p w14:paraId="3D736D28" w14:textId="6A12C27F" w:rsidR="00DB2DAD" w:rsidRDefault="00DB2DAD" w:rsidP="00796514">
                      <w:pPr>
                        <w:pStyle w:val="DFCode"/>
                      </w:pPr>
                      <w:r>
                        <w:t>...</w:t>
                      </w:r>
                    </w:p>
                    <w:p w14:paraId="04543B43" w14:textId="77777777" w:rsidR="00DB2DAD" w:rsidRDefault="00DB2DAD" w:rsidP="00796514">
                      <w:pPr>
                        <w:pStyle w:val="DFCode"/>
                      </w:pPr>
                    </w:p>
                    <w:p w14:paraId="6B0BF82B" w14:textId="1A33D288" w:rsidR="00DB2DAD" w:rsidRDefault="00DB2DAD" w:rsidP="00796514">
                      <w:pPr>
                        <w:pStyle w:val="DFCode"/>
                      </w:pPr>
                      <w:r>
                        <w:t xml:space="preserve">Get HashForFile sFile </w:t>
                      </w:r>
                      <w:r w:rsidRPr="00BB2271">
                        <w:t>C_SEC_HASH_CNG_SHA256</w:t>
                      </w:r>
                      <w:r>
                        <w:t xml:space="preserve"> to ucaFileHash</w:t>
                      </w:r>
                    </w:p>
                  </w:txbxContent>
                </v:textbox>
                <w10:wrap type="topAndBottom" anchorx="margin"/>
              </v:shape>
            </w:pict>
          </mc:Fallback>
        </mc:AlternateContent>
      </w:r>
      <w:r w:rsidR="0070564D">
        <w:t xml:space="preserve">The same </w:t>
      </w:r>
      <w:r w:rsidR="00FF27B0">
        <w:t xml:space="preserve">file hashing as </w:t>
      </w:r>
      <w:r w:rsidR="006938AA">
        <w:t>before</w:t>
      </w:r>
      <w:r w:rsidR="00FF27B0">
        <w:t xml:space="preserve"> </w:t>
      </w:r>
      <w:r w:rsidR="0070564D">
        <w:t xml:space="preserve">can be </w:t>
      </w:r>
      <w:r w:rsidR="006938AA">
        <w:t>implemented</w:t>
      </w:r>
      <w:r w:rsidR="0070564D">
        <w:t xml:space="preserve"> </w:t>
      </w:r>
      <w:r w:rsidR="00796514">
        <w:t>using</w:t>
      </w:r>
      <w:r w:rsidR="0070564D">
        <w:t xml:space="preserve"> dynamic object creation. This is </w:t>
      </w:r>
      <w:proofErr w:type="gramStart"/>
      <w:r w:rsidR="0070564D">
        <w:t>mostly</w:t>
      </w:r>
      <w:proofErr w:type="gramEnd"/>
      <w:r w:rsidR="0070564D">
        <w:t xml:space="preserve"> </w:t>
      </w:r>
      <w:r w:rsidR="0070564D" w:rsidRPr="006938AA">
        <w:t>useful when the engine and/or algorithm must be flexible during program execution.</w:t>
      </w:r>
    </w:p>
    <w:p w14:paraId="67B5C060" w14:textId="371BD060" w:rsidR="002D24C6" w:rsidRPr="002D24C6" w:rsidRDefault="006938AA" w:rsidP="00796514">
      <w:pPr>
        <w:rPr>
          <w:rStyle w:val="Menuoption"/>
          <w:i w:val="0"/>
        </w:rPr>
      </w:pPr>
      <w:r>
        <w:t xml:space="preserve">It is very important </w:t>
      </w:r>
      <w:r w:rsidR="00796514">
        <w:t xml:space="preserve">not </w:t>
      </w:r>
      <w:r>
        <w:t xml:space="preserve">to </w:t>
      </w:r>
      <w:r w:rsidR="00796514">
        <w:t xml:space="preserve">forget </w:t>
      </w:r>
      <w:r w:rsidR="00E870FB">
        <w:t xml:space="preserve">to </w:t>
      </w:r>
      <w:r w:rsidR="00796514">
        <w:t>destroy the object when you’re done.</w:t>
      </w:r>
      <w:r w:rsidR="00E870FB">
        <w:t xml:space="preserve"> If you don’t, you will eventually run out of handles or memory.</w:t>
      </w:r>
    </w:p>
    <w:p w14:paraId="48CCB7EC" w14:textId="1174C062" w:rsidR="008213AE" w:rsidRDefault="008213AE" w:rsidP="008213AE">
      <w:pPr>
        <w:pStyle w:val="Heading1"/>
      </w:pPr>
      <w:bookmarkStart w:id="33" w:name="_Toc522613688"/>
      <w:r>
        <w:lastRenderedPageBreak/>
        <w:t xml:space="preserve">Keyed </w:t>
      </w:r>
      <w:proofErr w:type="gramStart"/>
      <w:r>
        <w:t>hashes</w:t>
      </w:r>
      <w:bookmarkEnd w:id="33"/>
      <w:proofErr w:type="gramEnd"/>
    </w:p>
    <w:p w14:paraId="2BA26E3B" w14:textId="6D632210" w:rsidR="0094732C" w:rsidRDefault="00552BE8" w:rsidP="0094732C">
      <w:r>
        <w:t xml:space="preserve">In some </w:t>
      </w:r>
      <w:proofErr w:type="gramStart"/>
      <w:r>
        <w:t>situations</w:t>
      </w:r>
      <w:proofErr w:type="gramEnd"/>
      <w:r>
        <w:t xml:space="preserve"> a hash value is desired, but it should be hard for anyone to generate unless it is a trusted party. For instance, when sending a file across the network a hacker may insert ransomware into it and generate a new hash value. If generic hashes are </w:t>
      </w:r>
      <w:proofErr w:type="gramStart"/>
      <w:r>
        <w:t>used</w:t>
      </w:r>
      <w:proofErr w:type="gramEnd"/>
      <w:r>
        <w:t xml:space="preserve"> you will not be able to detect the tampering. That is where keyed hashes such as Hash-based Message Authentication Codes (HMAC) are useful.</w:t>
      </w:r>
    </w:p>
    <w:p w14:paraId="6F0351B9" w14:textId="0F1EA365" w:rsidR="00552BE8" w:rsidRPr="0094732C" w:rsidRDefault="00552BE8" w:rsidP="0094732C">
      <w:r>
        <w:t xml:space="preserve">A keyed hash can be generated very </w:t>
      </w:r>
      <w:proofErr w:type="gramStart"/>
      <w:r>
        <w:t>fast, but</w:t>
      </w:r>
      <w:proofErr w:type="gramEnd"/>
      <w:r>
        <w:t xml:space="preserve"> also includes a secret key in the process. It is not possible for a hacker to change the message as well as the HMAC within reasonable time, unless he has the key.</w:t>
      </w:r>
    </w:p>
    <w:p w14:paraId="76CD3869" w14:textId="668D3690" w:rsidR="008213AE" w:rsidRDefault="008213AE" w:rsidP="008213AE">
      <w:pPr>
        <w:pStyle w:val="Heading2"/>
      </w:pPr>
      <w:bookmarkStart w:id="34" w:name="_Toc522613689"/>
      <w:r>
        <w:t>Generating a keyed hash (static object approach)</w:t>
      </w:r>
      <w:bookmarkEnd w:id="34"/>
    </w:p>
    <w:p w14:paraId="45EA45BC" w14:textId="597B9F35" w:rsidR="008213AE" w:rsidRPr="008213AE" w:rsidRDefault="007226A2" w:rsidP="008213AE">
      <w:r>
        <w:rPr>
          <w:noProof/>
          <w:lang w:val="nl-NL" w:eastAsia="nl-NL"/>
        </w:rPr>
        <mc:AlternateContent>
          <mc:Choice Requires="wps">
            <w:drawing>
              <wp:anchor distT="71755" distB="144145" distL="114300" distR="114300" simplePos="0" relativeHeight="251673600" behindDoc="0" locked="0" layoutInCell="1" allowOverlap="1" wp14:anchorId="34454EA7" wp14:editId="36AA247F">
                <wp:simplePos x="0" y="0"/>
                <wp:positionH relativeFrom="margin">
                  <wp:posOffset>-7620</wp:posOffset>
                </wp:positionH>
                <wp:positionV relativeFrom="paragraph">
                  <wp:posOffset>428625</wp:posOffset>
                </wp:positionV>
                <wp:extent cx="5756400" cy="1404620"/>
                <wp:effectExtent l="0" t="0" r="15875" b="1587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400" cy="1404620"/>
                        </a:xfrm>
                        <a:prstGeom prst="rect">
                          <a:avLst/>
                        </a:prstGeom>
                        <a:solidFill>
                          <a:srgbClr val="FFFFFF"/>
                        </a:solidFill>
                        <a:ln w="9525">
                          <a:solidFill>
                            <a:srgbClr val="000000"/>
                          </a:solidFill>
                          <a:miter lim="800000"/>
                          <a:headEnd/>
                          <a:tailEnd/>
                        </a:ln>
                      </wps:spPr>
                      <wps:txbx>
                        <w:txbxContent>
                          <w:p w14:paraId="61960AC2" w14:textId="732E7110" w:rsidR="00DB2DAD" w:rsidRDefault="00DB2DAD" w:rsidP="008213AE">
                            <w:pPr>
                              <w:pStyle w:val="DFCode"/>
                            </w:pPr>
                            <w:r>
                              <w:t xml:space="preserve">Use </w:t>
                            </w:r>
                            <w:r w:rsidRPr="00BB2271">
                              <w:t>DFSecurity_</w:t>
                            </w:r>
                            <w:r>
                              <w:t>Libsodium</w:t>
                            </w:r>
                            <w:r w:rsidRPr="00BB2271">
                              <w:t>.pkg</w:t>
                            </w:r>
                          </w:p>
                          <w:p w14:paraId="5427937C" w14:textId="77777777" w:rsidR="00DB2DAD" w:rsidRDefault="00DB2DAD" w:rsidP="008213AE">
                            <w:pPr>
                              <w:pStyle w:val="DFCode"/>
                            </w:pPr>
                          </w:p>
                          <w:p w14:paraId="0D51E22D" w14:textId="77777777" w:rsidR="00DB2DAD" w:rsidRDefault="00DB2DAD" w:rsidP="008213AE">
                            <w:pPr>
                              <w:pStyle w:val="DFCode"/>
                            </w:pPr>
                            <w:r>
                              <w:t>Object oKeyedDataHash is a cSecureHash</w:t>
                            </w:r>
                          </w:p>
                          <w:p w14:paraId="195EA1EE" w14:textId="77777777" w:rsidR="00DB2DAD" w:rsidRDefault="00DB2DAD" w:rsidP="008213AE">
                            <w:pPr>
                              <w:pStyle w:val="DFCode"/>
                            </w:pPr>
                            <w:r>
                              <w:t xml:space="preserve">  Set </w:t>
                            </w:r>
                            <w:r w:rsidRPr="00BB2271">
                              <w:t>piHashImplementation</w:t>
                            </w:r>
                            <w:r>
                              <w:t xml:space="preserve"> to </w:t>
                            </w:r>
                            <w:r w:rsidRPr="007226A2">
                              <w:t>C_SEC_HASH_LIBSODIUM_BLAKE2b</w:t>
                            </w:r>
                          </w:p>
                          <w:p w14:paraId="5E76E92C" w14:textId="77777777" w:rsidR="00DB2DAD" w:rsidRDefault="00DB2DAD" w:rsidP="008213AE">
                            <w:pPr>
                              <w:pStyle w:val="DFCode"/>
                            </w:pPr>
                            <w:r>
                              <w:t xml:space="preserve">  Set piOutputBytes to 16  // default is 32</w:t>
                            </w:r>
                          </w:p>
                          <w:p w14:paraId="761F495B" w14:textId="77777777" w:rsidR="00DB2DAD" w:rsidRDefault="00DB2DAD" w:rsidP="008213AE">
                            <w:pPr>
                              <w:pStyle w:val="DFCode"/>
                            </w:pPr>
                          </w:p>
                          <w:p w14:paraId="294E1D79" w14:textId="34CD76B6" w:rsidR="00DB2DAD" w:rsidRDefault="00DB2DAD" w:rsidP="008213AE">
                            <w:pPr>
                              <w:pStyle w:val="DFCode"/>
                            </w:pPr>
                            <w:r>
                              <w:t xml:space="preserve">  Procedure Initialize</w:t>
                            </w:r>
                          </w:p>
                          <w:p w14:paraId="06094D78" w14:textId="10B49375" w:rsidR="00DB2DAD" w:rsidRDefault="00DB2DAD" w:rsidP="008213AE">
                            <w:pPr>
                              <w:pStyle w:val="DFCode"/>
                            </w:pPr>
                            <w:r>
                              <w:t xml:space="preserve">    UChar[] ucaKey</w:t>
                            </w:r>
                          </w:p>
                          <w:p w14:paraId="6085588C" w14:textId="77777777" w:rsidR="00DB2DAD" w:rsidRDefault="00DB2DAD" w:rsidP="008213AE">
                            <w:pPr>
                              <w:pStyle w:val="DFCode"/>
                            </w:pPr>
                          </w:p>
                          <w:p w14:paraId="27255AEB" w14:textId="49D5C4A9" w:rsidR="00DB2DAD" w:rsidRDefault="00DB2DAD" w:rsidP="008213AE">
                            <w:pPr>
                              <w:pStyle w:val="DFCode"/>
                            </w:pPr>
                            <w:r>
                              <w:t xml:space="preserve">    Send ReadTheKeyFromASecureLocation (&amp;ucaKey)</w:t>
                            </w:r>
                          </w:p>
                          <w:p w14:paraId="76A2ECB1" w14:textId="77777777" w:rsidR="00DB2DAD" w:rsidRDefault="00DB2DAD" w:rsidP="008213AE">
                            <w:pPr>
                              <w:pStyle w:val="DFCode"/>
                            </w:pPr>
                          </w:p>
                          <w:p w14:paraId="5F1E6F19" w14:textId="77777777" w:rsidR="00DB2DAD" w:rsidRDefault="00DB2DAD" w:rsidP="008213AE">
                            <w:pPr>
                              <w:pStyle w:val="DFCode"/>
                            </w:pPr>
                            <w:r>
                              <w:t xml:space="preserve">    Forward Send Initialize (&amp;ucaKey)</w:t>
                            </w:r>
                          </w:p>
                          <w:p w14:paraId="0D44089A" w14:textId="2D98F896" w:rsidR="00DB2DAD" w:rsidRDefault="00DB2DAD" w:rsidP="008213AE">
                            <w:pPr>
                              <w:pStyle w:val="DFCode"/>
                            </w:pPr>
                            <w:r>
                              <w:t xml:space="preserve">  End_Procedure</w:t>
                            </w:r>
                          </w:p>
                          <w:p w14:paraId="221C3A8A" w14:textId="77777777" w:rsidR="00DB2DAD" w:rsidRDefault="00DB2DAD" w:rsidP="008213AE">
                            <w:pPr>
                              <w:pStyle w:val="DFCode"/>
                            </w:pPr>
                          </w:p>
                          <w:p w14:paraId="2FFE88D1" w14:textId="77777777" w:rsidR="00DB2DAD" w:rsidRDefault="00DB2DAD" w:rsidP="008213AE">
                            <w:pPr>
                              <w:pStyle w:val="DFCode"/>
                            </w:pPr>
                            <w:r>
                              <w:t xml:space="preserve">  Function HashForData UChar[] ucaData Returns UChar[]</w:t>
                            </w:r>
                          </w:p>
                          <w:p w14:paraId="52D374BE" w14:textId="77777777" w:rsidR="00DB2DAD" w:rsidRDefault="00DB2DAD" w:rsidP="008213AE">
                            <w:pPr>
                              <w:pStyle w:val="DFCode"/>
                            </w:pPr>
                            <w:r>
                              <w:t xml:space="preserve">    UChar[] ucaHash</w:t>
                            </w:r>
                          </w:p>
                          <w:p w14:paraId="15328D6B" w14:textId="77777777" w:rsidR="00DB2DAD" w:rsidRDefault="00DB2DAD" w:rsidP="008213AE">
                            <w:pPr>
                              <w:pStyle w:val="DFCode"/>
                            </w:pPr>
                          </w:p>
                          <w:p w14:paraId="4F680707" w14:textId="77777777" w:rsidR="00DB2DAD" w:rsidRDefault="00DB2DAD" w:rsidP="008213AE">
                            <w:pPr>
                              <w:pStyle w:val="DFCode"/>
                            </w:pPr>
                            <w:r>
                              <w:t xml:space="preserve">    Send Update ucaData</w:t>
                            </w:r>
                          </w:p>
                          <w:p w14:paraId="64E28A7B" w14:textId="77777777" w:rsidR="00DB2DAD" w:rsidRDefault="00DB2DAD" w:rsidP="008213AE">
                            <w:pPr>
                              <w:pStyle w:val="DFCode"/>
                            </w:pPr>
                            <w:r>
                              <w:t xml:space="preserve">    Get Finalize to ucaHash</w:t>
                            </w:r>
                          </w:p>
                          <w:p w14:paraId="61E782F3" w14:textId="77777777" w:rsidR="00DB2DAD" w:rsidRDefault="00DB2DAD" w:rsidP="008213AE">
                            <w:pPr>
                              <w:pStyle w:val="DFCode"/>
                            </w:pPr>
                          </w:p>
                          <w:p w14:paraId="09977E32" w14:textId="77777777" w:rsidR="00DB2DAD" w:rsidRDefault="00DB2DAD" w:rsidP="008213AE">
                            <w:pPr>
                              <w:pStyle w:val="DFCode"/>
                            </w:pPr>
                            <w:r>
                              <w:t xml:space="preserve">    Function_Return ucaHash</w:t>
                            </w:r>
                          </w:p>
                          <w:p w14:paraId="13D0F672" w14:textId="77777777" w:rsidR="00DB2DAD" w:rsidRDefault="00DB2DAD" w:rsidP="008213AE">
                            <w:pPr>
                              <w:pStyle w:val="DFCode"/>
                            </w:pPr>
                            <w:r>
                              <w:t xml:space="preserve">  End_Function</w:t>
                            </w:r>
                          </w:p>
                          <w:p w14:paraId="528B2252" w14:textId="77777777" w:rsidR="00DB2DAD" w:rsidRDefault="00DB2DAD" w:rsidP="008213AE">
                            <w:pPr>
                              <w:pStyle w:val="DFCode"/>
                            </w:pPr>
                          </w:p>
                          <w:p w14:paraId="3EB07264" w14:textId="77777777" w:rsidR="00DB2DAD" w:rsidRDefault="00DB2DAD" w:rsidP="008213AE">
                            <w:pPr>
                              <w:pStyle w:val="DFCode"/>
                            </w:pPr>
                            <w:r>
                              <w:t>End_Object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454EA7" id="_x0000_s1030" type="#_x0000_t202" style="position:absolute;margin-left:-.6pt;margin-top:33.75pt;width:453.25pt;height:110.6pt;z-index:251673600;visibility:visible;mso-wrap-style:square;mso-width-percent:0;mso-height-percent:200;mso-wrap-distance-left:9pt;mso-wrap-distance-top:5.65pt;mso-wrap-distance-right:9pt;mso-wrap-distance-bottom:11.35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YZkFQIAACc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">
                <v:textbox style="mso-fit-shape-to-text:t">
                  <w:txbxContent>
                    <w:p w14:paraId="61960AC2" w14:textId="732E7110" w:rsidR="00DB2DAD" w:rsidRDefault="00DB2DAD" w:rsidP="008213AE">
                      <w:pPr>
                        <w:pStyle w:val="DFCode"/>
                      </w:pPr>
                      <w:r>
                        <w:t xml:space="preserve">Use </w:t>
                      </w:r>
                      <w:r w:rsidRPr="00BB2271">
                        <w:t>DFSecurity_</w:t>
                      </w:r>
                      <w:r>
                        <w:t>Libsodium</w:t>
                      </w:r>
                      <w:r w:rsidRPr="00BB2271">
                        <w:t>.pkg</w:t>
                      </w:r>
                    </w:p>
                    <w:p w14:paraId="5427937C" w14:textId="77777777" w:rsidR="00DB2DAD" w:rsidRDefault="00DB2DAD" w:rsidP="008213AE">
                      <w:pPr>
                        <w:pStyle w:val="DFCode"/>
                      </w:pPr>
                    </w:p>
                    <w:p w14:paraId="0D51E22D" w14:textId="77777777" w:rsidR="00DB2DAD" w:rsidRDefault="00DB2DAD" w:rsidP="008213AE">
                      <w:pPr>
                        <w:pStyle w:val="DFCode"/>
                      </w:pPr>
                      <w:r>
                        <w:t>Object oKeyedDataHash is a cSecureHash</w:t>
                      </w:r>
                    </w:p>
                    <w:p w14:paraId="195EA1EE" w14:textId="77777777" w:rsidR="00DB2DAD" w:rsidRDefault="00DB2DAD" w:rsidP="008213AE">
                      <w:pPr>
                        <w:pStyle w:val="DFCode"/>
                      </w:pPr>
                      <w:r>
                        <w:t xml:space="preserve">  Set </w:t>
                      </w:r>
                      <w:r w:rsidRPr="00BB2271">
                        <w:t>piHashImplementation</w:t>
                      </w:r>
                      <w:r>
                        <w:t xml:space="preserve"> to </w:t>
                      </w:r>
                      <w:r w:rsidRPr="007226A2">
                        <w:t>C_SEC_HASH_LIBSODIUM_BLAKE2b</w:t>
                      </w:r>
                    </w:p>
                    <w:p w14:paraId="5E76E92C" w14:textId="77777777" w:rsidR="00DB2DAD" w:rsidRDefault="00DB2DAD" w:rsidP="008213AE">
                      <w:pPr>
                        <w:pStyle w:val="DFCode"/>
                      </w:pPr>
                      <w:r>
                        <w:t xml:space="preserve">  Set piOutputBytes to 16  // default is 32</w:t>
                      </w:r>
                    </w:p>
                    <w:p w14:paraId="761F495B" w14:textId="77777777" w:rsidR="00DB2DAD" w:rsidRDefault="00DB2DAD" w:rsidP="008213AE">
                      <w:pPr>
                        <w:pStyle w:val="DFCode"/>
                      </w:pPr>
                    </w:p>
                    <w:p w14:paraId="294E1D79" w14:textId="34CD76B6" w:rsidR="00DB2DAD" w:rsidRDefault="00DB2DAD" w:rsidP="008213AE">
                      <w:pPr>
                        <w:pStyle w:val="DFCode"/>
                      </w:pPr>
                      <w:r>
                        <w:t xml:space="preserve">  Procedure Initialize</w:t>
                      </w:r>
                    </w:p>
                    <w:p w14:paraId="06094D78" w14:textId="10B49375" w:rsidR="00DB2DAD" w:rsidRDefault="00DB2DAD" w:rsidP="008213AE">
                      <w:pPr>
                        <w:pStyle w:val="DFCode"/>
                      </w:pPr>
                      <w:r>
                        <w:t xml:space="preserve">    UChar[] ucaKey</w:t>
                      </w:r>
                    </w:p>
                    <w:p w14:paraId="6085588C" w14:textId="77777777" w:rsidR="00DB2DAD" w:rsidRDefault="00DB2DAD" w:rsidP="008213AE">
                      <w:pPr>
                        <w:pStyle w:val="DFCode"/>
                      </w:pPr>
                    </w:p>
                    <w:p w14:paraId="27255AEB" w14:textId="49D5C4A9" w:rsidR="00DB2DAD" w:rsidRDefault="00DB2DAD" w:rsidP="008213AE">
                      <w:pPr>
                        <w:pStyle w:val="DFCode"/>
                      </w:pPr>
                      <w:r>
                        <w:t xml:space="preserve">    Send ReadTheKeyFromASecureLocation (&amp;ucaKey)</w:t>
                      </w:r>
                    </w:p>
                    <w:p w14:paraId="76A2ECB1" w14:textId="77777777" w:rsidR="00DB2DAD" w:rsidRDefault="00DB2DAD" w:rsidP="008213AE">
                      <w:pPr>
                        <w:pStyle w:val="DFCode"/>
                      </w:pPr>
                    </w:p>
                    <w:p w14:paraId="5F1E6F19" w14:textId="77777777" w:rsidR="00DB2DAD" w:rsidRDefault="00DB2DAD" w:rsidP="008213AE">
                      <w:pPr>
                        <w:pStyle w:val="DFCode"/>
                      </w:pPr>
                      <w:r>
                        <w:t xml:space="preserve">    Forward Send Initialize (&amp;ucaKey)</w:t>
                      </w:r>
                    </w:p>
                    <w:p w14:paraId="0D44089A" w14:textId="2D98F896" w:rsidR="00DB2DAD" w:rsidRDefault="00DB2DAD" w:rsidP="008213AE">
                      <w:pPr>
                        <w:pStyle w:val="DFCode"/>
                      </w:pPr>
                      <w:r>
                        <w:t xml:space="preserve">  End_Procedure</w:t>
                      </w:r>
                    </w:p>
                    <w:p w14:paraId="221C3A8A" w14:textId="77777777" w:rsidR="00DB2DAD" w:rsidRDefault="00DB2DAD" w:rsidP="008213AE">
                      <w:pPr>
                        <w:pStyle w:val="DFCode"/>
                      </w:pPr>
                    </w:p>
                    <w:p w14:paraId="2FFE88D1" w14:textId="77777777" w:rsidR="00DB2DAD" w:rsidRDefault="00DB2DAD" w:rsidP="008213AE">
                      <w:pPr>
                        <w:pStyle w:val="DFCode"/>
                      </w:pPr>
                      <w:r>
                        <w:t xml:space="preserve">  Function HashForData UChar[] ucaData Returns UChar[]</w:t>
                      </w:r>
                    </w:p>
                    <w:p w14:paraId="52D374BE" w14:textId="77777777" w:rsidR="00DB2DAD" w:rsidRDefault="00DB2DAD" w:rsidP="008213AE">
                      <w:pPr>
                        <w:pStyle w:val="DFCode"/>
                      </w:pPr>
                      <w:r>
                        <w:t xml:space="preserve">    UChar[] ucaHash</w:t>
                      </w:r>
                    </w:p>
                    <w:p w14:paraId="15328D6B" w14:textId="77777777" w:rsidR="00DB2DAD" w:rsidRDefault="00DB2DAD" w:rsidP="008213AE">
                      <w:pPr>
                        <w:pStyle w:val="DFCode"/>
                      </w:pPr>
                    </w:p>
                    <w:p w14:paraId="4F680707" w14:textId="77777777" w:rsidR="00DB2DAD" w:rsidRDefault="00DB2DAD" w:rsidP="008213AE">
                      <w:pPr>
                        <w:pStyle w:val="DFCode"/>
                      </w:pPr>
                      <w:r>
                        <w:t xml:space="preserve">    Send Update ucaData</w:t>
                      </w:r>
                    </w:p>
                    <w:p w14:paraId="64E28A7B" w14:textId="77777777" w:rsidR="00DB2DAD" w:rsidRDefault="00DB2DAD" w:rsidP="008213AE">
                      <w:pPr>
                        <w:pStyle w:val="DFCode"/>
                      </w:pPr>
                      <w:r>
                        <w:t xml:space="preserve">    Get Finalize to ucaHash</w:t>
                      </w:r>
                    </w:p>
                    <w:p w14:paraId="61E782F3" w14:textId="77777777" w:rsidR="00DB2DAD" w:rsidRDefault="00DB2DAD" w:rsidP="008213AE">
                      <w:pPr>
                        <w:pStyle w:val="DFCode"/>
                      </w:pPr>
                    </w:p>
                    <w:p w14:paraId="09977E32" w14:textId="77777777" w:rsidR="00DB2DAD" w:rsidRDefault="00DB2DAD" w:rsidP="008213AE">
                      <w:pPr>
                        <w:pStyle w:val="DFCode"/>
                      </w:pPr>
                      <w:r>
                        <w:t xml:space="preserve">    Function_Return ucaHash</w:t>
                      </w:r>
                    </w:p>
                    <w:p w14:paraId="13D0F672" w14:textId="77777777" w:rsidR="00DB2DAD" w:rsidRDefault="00DB2DAD" w:rsidP="008213AE">
                      <w:pPr>
                        <w:pStyle w:val="DFCode"/>
                      </w:pPr>
                      <w:r>
                        <w:t xml:space="preserve">  End_Function</w:t>
                      </w:r>
                    </w:p>
                    <w:p w14:paraId="528B2252" w14:textId="77777777" w:rsidR="00DB2DAD" w:rsidRDefault="00DB2DAD" w:rsidP="008213AE">
                      <w:pPr>
                        <w:pStyle w:val="DFCode"/>
                      </w:pPr>
                    </w:p>
                    <w:p w14:paraId="3EB07264" w14:textId="77777777" w:rsidR="00DB2DAD" w:rsidRDefault="00DB2DAD" w:rsidP="008213AE">
                      <w:pPr>
                        <w:pStyle w:val="DFCode"/>
                      </w:pPr>
                      <w:r>
                        <w:t>End_Object</w:t>
                      </w:r>
                    </w:p>
                  </w:txbxContent>
                </v:textbox>
                <w10:wrap type="topAndBottom" anchorx="margin"/>
              </v:shape>
            </w:pict>
          </mc:Fallback>
        </mc:AlternateContent>
      </w:r>
      <w:proofErr w:type="spellStart"/>
      <w:r>
        <w:t>DFSecurity</w:t>
      </w:r>
      <w:proofErr w:type="spellEnd"/>
      <w:r>
        <w:t xml:space="preserve"> uses the same </w:t>
      </w:r>
      <w:proofErr w:type="spellStart"/>
      <w:r w:rsidRPr="007226A2">
        <w:rPr>
          <w:rStyle w:val="Menuoption"/>
        </w:rPr>
        <w:t>cSecureHash</w:t>
      </w:r>
      <w:proofErr w:type="spellEnd"/>
      <w:r>
        <w:t xml:space="preserve"> class for </w:t>
      </w:r>
      <w:r w:rsidR="00552BE8">
        <w:t xml:space="preserve">keyed </w:t>
      </w:r>
      <w:proofErr w:type="gramStart"/>
      <w:r w:rsidR="00552BE8">
        <w:t>hashes</w:t>
      </w:r>
      <w:r>
        <w:t>, but</w:t>
      </w:r>
      <w:proofErr w:type="gramEnd"/>
      <w:r>
        <w:t xml:space="preserve"> requires the </w:t>
      </w:r>
      <w:proofErr w:type="spellStart"/>
      <w:r w:rsidRPr="007226A2">
        <w:rPr>
          <w:rStyle w:val="Menuoption"/>
        </w:rPr>
        <w:t>piHashAlgorithm</w:t>
      </w:r>
      <w:proofErr w:type="spellEnd"/>
      <w:r>
        <w:t xml:space="preserve"> to be a keyed algorithm.</w:t>
      </w:r>
    </w:p>
    <w:p w14:paraId="4847BEF6" w14:textId="086D3F7B" w:rsidR="008213AE" w:rsidRPr="004875BA" w:rsidRDefault="008213AE" w:rsidP="007226A2">
      <w:pPr>
        <w:rPr>
          <w:rFonts w:eastAsiaTheme="majorEastAsia" w:cstheme="majorBidi"/>
          <w:b/>
          <w:vanish/>
          <w:color w:val="4F4C4D"/>
          <w:sz w:val="28"/>
          <w:szCs w:val="26"/>
        </w:rPr>
      </w:pPr>
    </w:p>
    <w:p w14:paraId="0375B797" w14:textId="77777777" w:rsidR="008213AE" w:rsidRPr="004875BA" w:rsidRDefault="008213AE" w:rsidP="009C710C">
      <w:pPr>
        <w:pStyle w:val="ListParagraph"/>
        <w:keepNext/>
        <w:keepLines/>
        <w:numPr>
          <w:ilvl w:val="0"/>
          <w:numId w:val="3"/>
        </w:numPr>
        <w:spacing w:before="40" w:after="0"/>
        <w:contextualSpacing w:val="0"/>
        <w:outlineLvl w:val="1"/>
        <w:rPr>
          <w:rFonts w:eastAsiaTheme="majorEastAsia" w:cstheme="majorBidi"/>
          <w:b/>
          <w:vanish/>
          <w:color w:val="4F4C4D"/>
          <w:sz w:val="28"/>
          <w:szCs w:val="26"/>
        </w:rPr>
      </w:pPr>
    </w:p>
    <w:p w14:paraId="5610D5A0" w14:textId="77777777" w:rsidR="008213AE" w:rsidRPr="004875BA" w:rsidRDefault="008213AE" w:rsidP="009C710C">
      <w:pPr>
        <w:pStyle w:val="ListParagraph"/>
        <w:keepNext/>
        <w:keepLines/>
        <w:numPr>
          <w:ilvl w:val="0"/>
          <w:numId w:val="3"/>
        </w:numPr>
        <w:spacing w:before="40" w:after="0"/>
        <w:contextualSpacing w:val="0"/>
        <w:outlineLvl w:val="1"/>
        <w:rPr>
          <w:rFonts w:eastAsiaTheme="majorEastAsia" w:cstheme="majorBidi"/>
          <w:b/>
          <w:vanish/>
          <w:color w:val="4F4C4D"/>
          <w:sz w:val="28"/>
          <w:szCs w:val="26"/>
        </w:rPr>
      </w:pPr>
    </w:p>
    <w:p w14:paraId="41B51A82" w14:textId="63C149F5" w:rsidR="007852DD" w:rsidRDefault="008213AE" w:rsidP="008213AE">
      <w:r>
        <w:t xml:space="preserve">In this example the chosen hash algorithm is </w:t>
      </w:r>
      <w:r w:rsidR="007226A2">
        <w:t>blake2b</w:t>
      </w:r>
      <w:r>
        <w:t xml:space="preserve"> and the </w:t>
      </w:r>
      <w:proofErr w:type="spellStart"/>
      <w:r w:rsidR="00E870FB">
        <w:t>libsodium</w:t>
      </w:r>
      <w:proofErr w:type="spellEnd"/>
      <w:r w:rsidR="007226A2">
        <w:t xml:space="preserve"> </w:t>
      </w:r>
      <w:r>
        <w:t>engine</w:t>
      </w:r>
      <w:r w:rsidR="00620A4A">
        <w:t xml:space="preserve"> is used</w:t>
      </w:r>
      <w:r>
        <w:t xml:space="preserve">. </w:t>
      </w:r>
      <w:r w:rsidR="007852DD">
        <w:t>To illustrate how to change a hash length, t</w:t>
      </w:r>
      <w:r w:rsidR="007226A2">
        <w:t>he default hash length is reduced from the default 32 to 16</w:t>
      </w:r>
      <w:r w:rsidR="007852DD">
        <w:t>. Each engine can provide several keyed hash algorithms – CNG for instance provides the well-known HMAC-SHA1.</w:t>
      </w:r>
    </w:p>
    <w:p w14:paraId="40EC3AD6" w14:textId="77777777" w:rsidR="00016A8A" w:rsidRDefault="007852DD" w:rsidP="008213AE">
      <w:r>
        <w:t>The most important part is to add a</w:t>
      </w:r>
      <w:r w:rsidR="0088373D">
        <w:t>n</w:t>
      </w:r>
      <w:r>
        <w:t xml:space="preserve"> UChar array parameter </w:t>
      </w:r>
      <w:r w:rsidR="00620A4A">
        <w:t xml:space="preserve">containing the secret key </w:t>
      </w:r>
      <w:r>
        <w:t xml:space="preserve">to </w:t>
      </w:r>
      <w:r w:rsidRPr="007852DD">
        <w:rPr>
          <w:rStyle w:val="Menuoption"/>
        </w:rPr>
        <w:t>Initialize</w:t>
      </w:r>
      <w:r>
        <w:t xml:space="preserve">. This secret key must be </w:t>
      </w:r>
      <w:proofErr w:type="gramStart"/>
      <w:r>
        <w:t>kept secret at all times</w:t>
      </w:r>
      <w:proofErr w:type="gramEnd"/>
      <w:r>
        <w:t xml:space="preserve">, and it should be possible to change this key without recompiling the application. In this example, a </w:t>
      </w:r>
      <w:r w:rsidR="00620A4A">
        <w:t>fictional method</w:t>
      </w:r>
      <w:r>
        <w:t xml:space="preserve"> </w:t>
      </w:r>
      <w:proofErr w:type="spellStart"/>
      <w:r w:rsidRPr="007852DD">
        <w:rPr>
          <w:rStyle w:val="Menuoption"/>
        </w:rPr>
        <w:t>ReadTheKeyFromASecureLocation</w:t>
      </w:r>
      <w:proofErr w:type="spellEnd"/>
      <w:r>
        <w:t xml:space="preserve"> retrieves the key and returns it.</w:t>
      </w:r>
    </w:p>
    <w:p w14:paraId="465629E0" w14:textId="4BCA9F22" w:rsidR="00016A8A" w:rsidRDefault="00016A8A" w:rsidP="008213AE">
      <w:r>
        <w:lastRenderedPageBreak/>
        <w:t>Once the hash object is initialized, everything is the same as for a normal keyless hash. The engine wrappers make sure you never need to provide the key again while the object lives.</w:t>
      </w:r>
    </w:p>
    <w:p w14:paraId="4AE73735" w14:textId="233DC4F9" w:rsidR="00016A8A" w:rsidRDefault="00016A8A" w:rsidP="00016A8A">
      <w:pPr>
        <w:pStyle w:val="Heading3"/>
      </w:pPr>
      <w:r>
        <w:t>Security theory</w:t>
      </w:r>
    </w:p>
    <w:p w14:paraId="258246D7" w14:textId="57468DD5" w:rsidR="008213AE" w:rsidRDefault="00620A4A" w:rsidP="008213AE">
      <w:r>
        <w:t>Note that t</w:t>
      </w:r>
      <w:r w:rsidR="001746D2">
        <w:t>he key variable is passed by reference</w:t>
      </w:r>
      <w:r>
        <w:t>.</w:t>
      </w:r>
      <w:r w:rsidR="001746D2">
        <w:t xml:space="preserve"> </w:t>
      </w:r>
      <w:r>
        <w:t>This ensures that we do not have multiple copies of the key in memor</w:t>
      </w:r>
      <w:r w:rsidR="00016A8A">
        <w:t>y. T</w:t>
      </w:r>
      <w:r w:rsidR="001746D2">
        <w:t>he library will overwrite it with zeroes b</w:t>
      </w:r>
      <w:r>
        <w:t xml:space="preserve">efore returning from Initialize, </w:t>
      </w:r>
      <w:r w:rsidR="00016A8A">
        <w:t xml:space="preserve">so </w:t>
      </w:r>
      <w:r>
        <w:t xml:space="preserve">it will only be in memory for a </w:t>
      </w:r>
      <w:r w:rsidR="00016A8A">
        <w:t xml:space="preserve">very </w:t>
      </w:r>
      <w:r>
        <w:t xml:space="preserve">short </w:t>
      </w:r>
      <w:proofErr w:type="gramStart"/>
      <w:r>
        <w:t>period of time</w:t>
      </w:r>
      <w:proofErr w:type="gramEnd"/>
      <w:r>
        <w:t>.</w:t>
      </w:r>
    </w:p>
    <w:p w14:paraId="3ED79355" w14:textId="5360715F" w:rsidR="007852DD" w:rsidRDefault="007852DD" w:rsidP="007852DD">
      <w:pPr>
        <w:pStyle w:val="Heading2"/>
      </w:pPr>
      <w:bookmarkStart w:id="35" w:name="_Toc522613690"/>
      <w:r>
        <w:t xml:space="preserve">Generating a keyed hash (dynamic </w:t>
      </w:r>
      <w:r w:rsidR="00620A4A">
        <w:t xml:space="preserve">object </w:t>
      </w:r>
      <w:r>
        <w:t>approach)</w:t>
      </w:r>
      <w:bookmarkEnd w:id="35"/>
    </w:p>
    <w:p w14:paraId="0D021DCB" w14:textId="498C1FD5" w:rsidR="007852DD" w:rsidRDefault="007852DD" w:rsidP="007852DD">
      <w:proofErr w:type="gramStart"/>
      <w:r>
        <w:t>Similar to</w:t>
      </w:r>
      <w:proofErr w:type="gramEnd"/>
      <w:r>
        <w:t xml:space="preserve"> the </w:t>
      </w:r>
      <w:r w:rsidR="00E870FB">
        <w:t xml:space="preserve">generic </w:t>
      </w:r>
      <w:r>
        <w:t>hash, a keyed hash can be created using the dynamic approach. Th</w:t>
      </w:r>
      <w:r w:rsidR="00620A4A">
        <w:t xml:space="preserve">is can be most useful when </w:t>
      </w:r>
      <w:r>
        <w:t xml:space="preserve">many different keys </w:t>
      </w:r>
      <w:r w:rsidR="00620A4A">
        <w:t xml:space="preserve">(e.g. user specific) </w:t>
      </w:r>
      <w:r w:rsidR="00655C2B">
        <w:t>are in use</w:t>
      </w:r>
      <w:r w:rsidR="00E870FB">
        <w:t xml:space="preserve">, or when the key is </w:t>
      </w:r>
      <w:r w:rsidR="00655C2B">
        <w:t>generated from some form of key agreement</w:t>
      </w:r>
      <w:r w:rsidR="00620A4A">
        <w:t>.</w:t>
      </w:r>
    </w:p>
    <w:p w14:paraId="1ADDE475" w14:textId="6DD11825" w:rsidR="00751945" w:rsidRDefault="00751945" w:rsidP="002D24C6">
      <w:pPr>
        <w:pStyle w:val="Heading1"/>
      </w:pPr>
      <w:bookmarkStart w:id="36" w:name="_Toc522613691"/>
      <w:r>
        <w:lastRenderedPageBreak/>
        <w:t>Pass</w:t>
      </w:r>
      <w:r w:rsidR="008A49A1">
        <w:t>code</w:t>
      </w:r>
      <w:r>
        <w:t xml:space="preserve"> </w:t>
      </w:r>
      <w:r w:rsidR="008302ED">
        <w:t>storage methods</w:t>
      </w:r>
      <w:bookmarkEnd w:id="36"/>
    </w:p>
    <w:p w14:paraId="425A6B4A" w14:textId="15FE3C8C" w:rsidR="008A49A1" w:rsidRDefault="008A49A1" w:rsidP="00751945">
      <w:r>
        <w:t>Even though everyone still use</w:t>
      </w:r>
      <w:r w:rsidR="00655C2B">
        <w:t>s</w:t>
      </w:r>
      <w:r>
        <w:t xml:space="preserve"> the term password, we believe passcode is more correct. A single word is not good enough anymore</w:t>
      </w:r>
      <w:r w:rsidR="00655C2B">
        <w:t>.</w:t>
      </w:r>
      <w:r>
        <w:t xml:space="preserve"> </w:t>
      </w:r>
      <w:r w:rsidR="00655C2B">
        <w:t xml:space="preserve">Users should </w:t>
      </w:r>
      <w:r>
        <w:t>use a long random code or a passphrase.</w:t>
      </w:r>
    </w:p>
    <w:p w14:paraId="5BE68A91" w14:textId="66EB0B56" w:rsidR="008A49A1" w:rsidRDefault="008A49A1" w:rsidP="00751945">
      <w:r>
        <w:t xml:space="preserve">Passcode </w:t>
      </w:r>
      <w:r w:rsidR="008302ED">
        <w:t>storage methods</w:t>
      </w:r>
      <w:r>
        <w:t xml:space="preserve"> are only useful for user authentication</w:t>
      </w:r>
      <w:r w:rsidR="00800C75">
        <w:t xml:space="preserve"> – not for storing a pass</w:t>
      </w:r>
      <w:r w:rsidR="00CD0886">
        <w:t>code</w:t>
      </w:r>
      <w:r w:rsidR="00800C75">
        <w:t xml:space="preserve"> your system needs, e.g. for sending e-mails.</w:t>
      </w:r>
      <w:r w:rsidR="00655C2B">
        <w:t xml:space="preserve"> You can store and verify a passcode, but you cannot retrieve the original passcode from the stored value.</w:t>
      </w:r>
    </w:p>
    <w:p w14:paraId="517B0577" w14:textId="66D4B984" w:rsidR="007F2490" w:rsidRDefault="008A49A1" w:rsidP="00751945">
      <w:r>
        <w:t>Proper passcode</w:t>
      </w:r>
      <w:r w:rsidR="007F2490">
        <w:t xml:space="preserve"> </w:t>
      </w:r>
      <w:r w:rsidR="008302ED">
        <w:t>storage methods</w:t>
      </w:r>
      <w:r w:rsidR="007F2490">
        <w:t xml:space="preserve"> are very different from generic </w:t>
      </w:r>
      <w:r w:rsidR="008302ED">
        <w:t xml:space="preserve">or keyed </w:t>
      </w:r>
      <w:r w:rsidR="007F2490">
        <w:t xml:space="preserve">hashes. Over the past few </w:t>
      </w:r>
      <w:proofErr w:type="gramStart"/>
      <w:r w:rsidR="007F2490">
        <w:t>years</w:t>
      </w:r>
      <w:proofErr w:type="gramEnd"/>
      <w:r w:rsidR="007F2490">
        <w:t xml:space="preserve"> we learned that many users choose pass</w:t>
      </w:r>
      <w:r w:rsidR="00CD0886">
        <w:t>code</w:t>
      </w:r>
      <w:r w:rsidR="007F2490">
        <w:t>s that are very easily guessed</w:t>
      </w:r>
      <w:r w:rsidR="00655C2B">
        <w:rPr>
          <w:rStyle w:val="FootnoteReference"/>
        </w:rPr>
        <w:footnoteReference w:id="4"/>
      </w:r>
      <w:r w:rsidR="007F2490">
        <w:t xml:space="preserve">. Dictionary attacks </w:t>
      </w:r>
      <w:r w:rsidR="002676A1">
        <w:t>have become</w:t>
      </w:r>
      <w:r w:rsidR="007F2490">
        <w:t xml:space="preserve"> very </w:t>
      </w:r>
      <w:r>
        <w:t>effective</w:t>
      </w:r>
      <w:r w:rsidR="008302ED">
        <w:t xml:space="preserve"> due to the speed of hash calculations</w:t>
      </w:r>
      <w:r w:rsidR="007F2490">
        <w:t>.</w:t>
      </w:r>
    </w:p>
    <w:p w14:paraId="0897EF7D" w14:textId="21ACDD21" w:rsidR="007F2490" w:rsidRDefault="007F2490" w:rsidP="007F2490">
      <w:r>
        <w:t>Pass</w:t>
      </w:r>
      <w:r w:rsidR="008A49A1">
        <w:t>code</w:t>
      </w:r>
      <w:r>
        <w:t xml:space="preserve"> hashing functions derive a secret key of any size from a pass</w:t>
      </w:r>
      <w:r w:rsidR="008A49A1">
        <w:t>code</w:t>
      </w:r>
      <w:r>
        <w:t xml:space="preserve"> and </w:t>
      </w:r>
      <w:proofErr w:type="gramStart"/>
      <w:r>
        <w:t>a salt</w:t>
      </w:r>
      <w:proofErr w:type="gramEnd"/>
      <w:r>
        <w:t xml:space="preserve">, and have </w:t>
      </w:r>
      <w:proofErr w:type="gramStart"/>
      <w:r>
        <w:t>a number of</w:t>
      </w:r>
      <w:proofErr w:type="gramEnd"/>
      <w:r>
        <w:t xml:space="preserve"> </w:t>
      </w:r>
      <w:r w:rsidR="002676A1">
        <w:t>characteristics</w:t>
      </w:r>
      <w:r>
        <w:t>:</w:t>
      </w:r>
    </w:p>
    <w:p w14:paraId="3E8E54D3" w14:textId="5B66E77C" w:rsidR="007F2490" w:rsidRDefault="007F2490" w:rsidP="009C710C">
      <w:pPr>
        <w:pStyle w:val="ListParagraph"/>
        <w:numPr>
          <w:ilvl w:val="0"/>
          <w:numId w:val="6"/>
        </w:numPr>
      </w:pPr>
      <w:r>
        <w:t>The generated key has the size defined by the application, no matter what the pass</w:t>
      </w:r>
      <w:r w:rsidR="00CD0886">
        <w:t>code</w:t>
      </w:r>
      <w:r>
        <w:t xml:space="preserve"> length is.</w:t>
      </w:r>
    </w:p>
    <w:p w14:paraId="314380BF" w14:textId="397CFA83" w:rsidR="007F2490" w:rsidRDefault="00CD0886" w:rsidP="009C710C">
      <w:pPr>
        <w:pStyle w:val="ListParagraph"/>
        <w:numPr>
          <w:ilvl w:val="0"/>
          <w:numId w:val="6"/>
        </w:numPr>
      </w:pPr>
      <w:r>
        <w:t>The same passcode</w:t>
      </w:r>
      <w:r w:rsidR="007F2490">
        <w:t xml:space="preserve"> hashed with </w:t>
      </w:r>
      <w:r w:rsidR="008A49A1">
        <w:t xml:space="preserve">the </w:t>
      </w:r>
      <w:r w:rsidR="007F2490">
        <w:t>same parameters will always produce the same output.</w:t>
      </w:r>
    </w:p>
    <w:p w14:paraId="22C335E6" w14:textId="338E2146" w:rsidR="007F2490" w:rsidRDefault="00CD0886" w:rsidP="009C710C">
      <w:pPr>
        <w:pStyle w:val="ListParagraph"/>
        <w:numPr>
          <w:ilvl w:val="0"/>
          <w:numId w:val="6"/>
        </w:numPr>
      </w:pPr>
      <w:r>
        <w:t>The same passcode</w:t>
      </w:r>
      <w:r w:rsidR="007F2490">
        <w:t xml:space="preserve"> hashed with different salts will produce different outputs.</w:t>
      </w:r>
    </w:p>
    <w:p w14:paraId="2CEF354E" w14:textId="035D63BF" w:rsidR="007F2490" w:rsidRDefault="007F2490" w:rsidP="009C710C">
      <w:pPr>
        <w:pStyle w:val="ListParagraph"/>
        <w:numPr>
          <w:ilvl w:val="0"/>
          <w:numId w:val="6"/>
        </w:numPr>
      </w:pPr>
      <w:r>
        <w:t>The function deriving a key from a pass</w:t>
      </w:r>
      <w:r w:rsidR="00CD0886">
        <w:t>code</w:t>
      </w:r>
      <w:r>
        <w:t xml:space="preserve"> and a salt is CPU intensive and intentionally requires a fair amount of memory. Therefore, it mitigates brute-force attacks by requiring a significant effort </w:t>
      </w:r>
      <w:r w:rsidR="00B56631">
        <w:t xml:space="preserve">(and cost) </w:t>
      </w:r>
      <w:r>
        <w:t>to verify each pass</w:t>
      </w:r>
      <w:r w:rsidR="00CD0886">
        <w:t>code</w:t>
      </w:r>
      <w:r>
        <w:t>.</w:t>
      </w:r>
    </w:p>
    <w:p w14:paraId="4D920A96" w14:textId="060524B2" w:rsidR="00751945" w:rsidRDefault="007F2490" w:rsidP="00751945">
      <w:r>
        <w:t>In practice many inexperienced software developers make mistakes when implementing pass</w:t>
      </w:r>
      <w:r w:rsidR="00CD0886">
        <w:t>code</w:t>
      </w:r>
      <w:r>
        <w:t xml:space="preserve"> hashing, either because they reuse salts, </w:t>
      </w:r>
      <w:r w:rsidR="002676A1">
        <w:t>don’t use a cryptographically secure random number generator for the salts, or choose a generic hash algorithm instead of a specialized pass</w:t>
      </w:r>
      <w:r w:rsidR="00CD0886">
        <w:t>code</w:t>
      </w:r>
      <w:r w:rsidR="002676A1">
        <w:t xml:space="preserve"> hashing algorithm. The Security library therefore hides most technical aspects from the developers, because the only two things you </w:t>
      </w:r>
      <w:r w:rsidR="00656160">
        <w:t>sh</w:t>
      </w:r>
      <w:r w:rsidR="002676A1">
        <w:t>ould care about are:</w:t>
      </w:r>
    </w:p>
    <w:p w14:paraId="28643085" w14:textId="10DC7AB3" w:rsidR="002676A1" w:rsidRDefault="002676A1" w:rsidP="009C710C">
      <w:pPr>
        <w:pStyle w:val="ListParagraph"/>
        <w:numPr>
          <w:ilvl w:val="0"/>
          <w:numId w:val="7"/>
        </w:numPr>
      </w:pPr>
      <w:r>
        <w:t>Turn the plaintext pass</w:t>
      </w:r>
      <w:r w:rsidR="00CD0886">
        <w:t>code</w:t>
      </w:r>
      <w:r>
        <w:t xml:space="preserve"> into some secure data to store.</w:t>
      </w:r>
    </w:p>
    <w:p w14:paraId="5FCD60B9" w14:textId="5FB2FCDA" w:rsidR="002676A1" w:rsidRDefault="00CD0886" w:rsidP="009C710C">
      <w:pPr>
        <w:pStyle w:val="ListParagraph"/>
        <w:numPr>
          <w:ilvl w:val="0"/>
          <w:numId w:val="7"/>
        </w:numPr>
      </w:pPr>
      <w:r>
        <w:t>Verify a plaintext passcode</w:t>
      </w:r>
      <w:r w:rsidR="002676A1">
        <w:t xml:space="preserve"> against that stored data.</w:t>
      </w:r>
    </w:p>
    <w:p w14:paraId="0532076D" w14:textId="15CD213B" w:rsidR="002676A1" w:rsidRDefault="002676A1" w:rsidP="002676A1">
      <w:r>
        <w:t xml:space="preserve">Those two </w:t>
      </w:r>
      <w:r w:rsidR="00800C75">
        <w:t xml:space="preserve">steps </w:t>
      </w:r>
      <w:r>
        <w:t xml:space="preserve">are implemented by the </w:t>
      </w:r>
      <w:proofErr w:type="spellStart"/>
      <w:r w:rsidRPr="002676A1">
        <w:rPr>
          <w:rStyle w:val="Menuoption"/>
        </w:rPr>
        <w:t>StorageString</w:t>
      </w:r>
      <w:proofErr w:type="spellEnd"/>
      <w:r>
        <w:t xml:space="preserve"> and </w:t>
      </w:r>
      <w:r w:rsidRPr="002676A1">
        <w:rPr>
          <w:rStyle w:val="Menuoption"/>
        </w:rPr>
        <w:t>Verify</w:t>
      </w:r>
      <w:r>
        <w:t xml:space="preserve"> methods of the </w:t>
      </w:r>
      <w:proofErr w:type="spellStart"/>
      <w:r w:rsidRPr="002676A1">
        <w:rPr>
          <w:rStyle w:val="Menuoption"/>
        </w:rPr>
        <w:t>cSecurePass</w:t>
      </w:r>
      <w:r w:rsidR="00656160">
        <w:rPr>
          <w:rStyle w:val="Menuoption"/>
        </w:rPr>
        <w:t>codeStorageMethod</w:t>
      </w:r>
      <w:proofErr w:type="spellEnd"/>
      <w:r>
        <w:t xml:space="preserve"> class.</w:t>
      </w:r>
    </w:p>
    <w:p w14:paraId="715C7206" w14:textId="19D43895" w:rsidR="002A2A10" w:rsidRPr="002A2A10" w:rsidRDefault="00B83277" w:rsidP="002A2A10">
      <w:pPr>
        <w:pStyle w:val="Heading2"/>
      </w:pPr>
      <w:bookmarkStart w:id="37" w:name="_Toc522613692"/>
      <w:r>
        <w:rPr>
          <w:noProof/>
          <w:lang w:val="nl-NL" w:eastAsia="nl-NL"/>
        </w:rPr>
        <w:lastRenderedPageBreak/>
        <mc:AlternateContent>
          <mc:Choice Requires="wps">
            <w:drawing>
              <wp:anchor distT="71755" distB="144145" distL="114300" distR="114300" simplePos="0" relativeHeight="251675648" behindDoc="0" locked="0" layoutInCell="1" allowOverlap="1" wp14:anchorId="4ABE0011" wp14:editId="6C3A611D">
                <wp:simplePos x="0" y="0"/>
                <wp:positionH relativeFrom="margin">
                  <wp:align>left</wp:align>
                </wp:positionH>
                <wp:positionV relativeFrom="paragraph">
                  <wp:posOffset>460375</wp:posOffset>
                </wp:positionV>
                <wp:extent cx="5756275" cy="1404620"/>
                <wp:effectExtent l="0" t="0" r="15875" b="1143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04620"/>
                        </a:xfrm>
                        <a:prstGeom prst="rect">
                          <a:avLst/>
                        </a:prstGeom>
                        <a:solidFill>
                          <a:srgbClr val="FFFFFF"/>
                        </a:solidFill>
                        <a:ln w="9525">
                          <a:solidFill>
                            <a:srgbClr val="000000"/>
                          </a:solidFill>
                          <a:miter lim="800000"/>
                          <a:headEnd/>
                          <a:tailEnd/>
                        </a:ln>
                      </wps:spPr>
                      <wps:txbx>
                        <w:txbxContent>
                          <w:p w14:paraId="25C9E7D8" w14:textId="2952026E" w:rsidR="00DB2DAD" w:rsidRDefault="00DB2DAD" w:rsidP="00B83277">
                            <w:pPr>
                              <w:pStyle w:val="DFCode"/>
                            </w:pPr>
                            <w:r>
                              <w:t xml:space="preserve">Use </w:t>
                            </w:r>
                            <w:r w:rsidRPr="00BB2271">
                              <w:t>DFSecurity_</w:t>
                            </w:r>
                            <w:r>
                              <w:t>Libsodium</w:t>
                            </w:r>
                            <w:r w:rsidRPr="00BB2271">
                              <w:t>.pkg</w:t>
                            </w:r>
                          </w:p>
                          <w:p w14:paraId="4DD00509" w14:textId="77777777" w:rsidR="00DB2DAD" w:rsidRDefault="00DB2DAD" w:rsidP="00B83277">
                            <w:pPr>
                              <w:pStyle w:val="DFCode"/>
                            </w:pPr>
                          </w:p>
                          <w:p w14:paraId="405E139E" w14:textId="7B6ECF17" w:rsidR="00DB2DAD" w:rsidRDefault="00DB2DAD" w:rsidP="00B83277">
                            <w:pPr>
                              <w:pStyle w:val="DFCode"/>
                            </w:pPr>
                            <w:r>
                              <w:t>Object oPasscodeStore is a cSecurePasscodeStorageMethod</w:t>
                            </w:r>
                          </w:p>
                          <w:p w14:paraId="74237D12" w14:textId="582B35EB" w:rsidR="00DB2DAD" w:rsidRDefault="00DB2DAD" w:rsidP="00B83277">
                            <w:pPr>
                              <w:pStyle w:val="DFCode"/>
                            </w:pPr>
                            <w:r>
                              <w:t xml:space="preserve">  Set </w:t>
                            </w:r>
                            <w:r w:rsidRPr="00920ABD">
                              <w:t>piPasscodeHashImplementation</w:t>
                            </w:r>
                            <w:r>
                              <w:t xml:space="preserve"> to </w:t>
                            </w:r>
                            <w:r w:rsidRPr="007226A2">
                              <w:t>C_SEC_</w:t>
                            </w:r>
                            <w:r>
                              <w:t>PW</w:t>
                            </w:r>
                            <w:r w:rsidRPr="007226A2">
                              <w:t>HASH_LIBSODIUM_</w:t>
                            </w:r>
                            <w:r>
                              <w:t>ARGON2I</w:t>
                            </w:r>
                          </w:p>
                          <w:p w14:paraId="1082123B" w14:textId="7B95D61B" w:rsidR="00DB2DAD" w:rsidRDefault="00DB2DAD" w:rsidP="00B83277">
                            <w:pPr>
                              <w:pStyle w:val="DFCode"/>
                            </w:pPr>
                            <w:r>
                              <w:t xml:space="preserve">  Set piMemLimit to </w:t>
                            </w:r>
                            <w:r w:rsidRPr="00B83277">
                              <w:t>crypto_pwhash_argon2i_MEMLIMIT_INTERACTIVE</w:t>
                            </w:r>
                            <w:r>
                              <w:t xml:space="preserve"> // default</w:t>
                            </w:r>
                          </w:p>
                          <w:p w14:paraId="3E43BE19" w14:textId="5DB17BD1" w:rsidR="00DB2DAD" w:rsidRDefault="00DB2DAD" w:rsidP="00B83277">
                            <w:pPr>
                              <w:pStyle w:val="DFCode"/>
                            </w:pPr>
                            <w:r>
                              <w:t xml:space="preserve">  </w:t>
                            </w:r>
                            <w:r w:rsidRPr="00B83277">
                              <w:t>Set piOpsLimit to crypto_pwhash_argon2i_OPSLIMIT_INTERACTIVE</w:t>
                            </w:r>
                            <w:r>
                              <w:t xml:space="preserve"> // default</w:t>
                            </w:r>
                          </w:p>
                          <w:p w14:paraId="69020A1E" w14:textId="1660E1CE" w:rsidR="00DB2DAD" w:rsidRDefault="00DB2DAD" w:rsidP="00B83277">
                            <w:pPr>
                              <w:pStyle w:val="DFCode"/>
                            </w:pPr>
                            <w:r>
                              <w:t xml:space="preserve">  Send Initialize</w:t>
                            </w:r>
                          </w:p>
                          <w:p w14:paraId="5666ED57" w14:textId="77777777" w:rsidR="00DB2DAD" w:rsidRDefault="00DB2DAD" w:rsidP="00B83277">
                            <w:pPr>
                              <w:pStyle w:val="DFCode"/>
                            </w:pPr>
                            <w:r>
                              <w:t>End_Object</w:t>
                            </w:r>
                          </w:p>
                          <w:p w14:paraId="1DC36C03" w14:textId="77777777" w:rsidR="00DB2DAD" w:rsidRDefault="00DB2DAD" w:rsidP="00B83277">
                            <w:pPr>
                              <w:pStyle w:val="DFCode"/>
                            </w:pPr>
                          </w:p>
                          <w:p w14:paraId="6D137033" w14:textId="0F1045D3" w:rsidR="00DB2DAD" w:rsidRDefault="00DB2DAD" w:rsidP="00B83277">
                            <w:pPr>
                              <w:pStyle w:val="DFCode"/>
                            </w:pPr>
                            <w:r>
                              <w:t>Procedure Main</w:t>
                            </w:r>
                          </w:p>
                          <w:p w14:paraId="62C93B3B" w14:textId="54E5F463" w:rsidR="00DB2DAD" w:rsidRDefault="00DB2DAD" w:rsidP="00B83277">
                            <w:pPr>
                              <w:pStyle w:val="DFCode"/>
                            </w:pPr>
                            <w:r>
                              <w:t xml:space="preserve">  Boolean bOk</w:t>
                            </w:r>
                          </w:p>
                          <w:p w14:paraId="5CF2424A" w14:textId="1D3A69B4" w:rsidR="00DB2DAD" w:rsidRDefault="00DB2DAD" w:rsidP="00B83277">
                            <w:pPr>
                              <w:pStyle w:val="DFCode"/>
                            </w:pPr>
                            <w:r>
                              <w:t xml:space="preserve">  String  sPasscodeStorageString</w:t>
                            </w:r>
                          </w:p>
                          <w:p w14:paraId="248C9523" w14:textId="1B1A0B22" w:rsidR="00DB2DAD" w:rsidRDefault="00DB2DAD" w:rsidP="00B83277">
                            <w:pPr>
                              <w:pStyle w:val="DFCode"/>
                            </w:pPr>
                            <w:r>
                              <w:t xml:space="preserve">  UChar[] ucaPasscode</w:t>
                            </w:r>
                          </w:p>
                          <w:p w14:paraId="69FAC35E" w14:textId="77777777" w:rsidR="00DB2DAD" w:rsidRDefault="00DB2DAD" w:rsidP="00B83277">
                            <w:pPr>
                              <w:pStyle w:val="DFCode"/>
                            </w:pPr>
                          </w:p>
                          <w:p w14:paraId="4604C386" w14:textId="227F8D43" w:rsidR="00DB2DAD" w:rsidRDefault="00DB2DAD" w:rsidP="00B83277">
                            <w:pPr>
                              <w:pStyle w:val="DFCode"/>
                            </w:pPr>
                            <w:r>
                              <w:t xml:space="preserve">  Move (</w:t>
                            </w:r>
                            <w:r w:rsidRPr="002A2A10">
                              <w:t>StringToUCharArray</w:t>
                            </w:r>
                            <w:r>
                              <w:t>(</w:t>
                            </w:r>
                            <w:r>
                              <w:rPr>
                                <w:rFonts w:ascii="Consolas" w:hAnsi="Consolas"/>
                              </w:rPr>
                              <w:t>"</w:t>
                            </w:r>
                            <w:r>
                              <w:t>Password</w:t>
                            </w:r>
                            <w:r>
                              <w:rPr>
                                <w:rFonts w:ascii="Consolas" w:hAnsi="Consolas"/>
                              </w:rPr>
                              <w:t>"</w:t>
                            </w:r>
                            <w:r>
                              <w:t>)) to ucaPasscode // the worst passcode...</w:t>
                            </w:r>
                          </w:p>
                          <w:p w14:paraId="5425E555" w14:textId="3DC9DD68" w:rsidR="00DB2DAD" w:rsidRDefault="00DB2DAD" w:rsidP="00B83277">
                            <w:pPr>
                              <w:pStyle w:val="DFCode"/>
                            </w:pPr>
                            <w:r>
                              <w:t xml:space="preserve">  Get StorageString of oPasscodeStore (&amp;ucaPasscode) to sPasscodeStorageString</w:t>
                            </w:r>
                          </w:p>
                          <w:p w14:paraId="5A4A6795" w14:textId="0F421177" w:rsidR="00DB2DAD" w:rsidRDefault="00DB2DAD" w:rsidP="00B83277">
                            <w:pPr>
                              <w:pStyle w:val="DFCode"/>
                            </w:pPr>
                            <w:r>
                              <w:t xml:space="preserve">  // ucaPasscode is emptied automatically for security reasons</w:t>
                            </w:r>
                          </w:p>
                          <w:p w14:paraId="622232D4" w14:textId="77777777" w:rsidR="00DB2DAD" w:rsidRDefault="00DB2DAD" w:rsidP="00B83277">
                            <w:pPr>
                              <w:pStyle w:val="DFCode"/>
                            </w:pPr>
                          </w:p>
                          <w:p w14:paraId="55566F73" w14:textId="74564515" w:rsidR="00DB2DAD" w:rsidRDefault="00DB2DAD" w:rsidP="00C36C69">
                            <w:pPr>
                              <w:pStyle w:val="DFCode"/>
                            </w:pPr>
                            <w:r>
                              <w:t xml:space="preserve">  Move (</w:t>
                            </w:r>
                            <w:r w:rsidRPr="002A2A10">
                              <w:t>StringToUCharArray</w:t>
                            </w:r>
                            <w:r>
                              <w:t>(</w:t>
                            </w:r>
                            <w:r>
                              <w:rPr>
                                <w:rFonts w:ascii="Consolas" w:hAnsi="Consolas"/>
                              </w:rPr>
                              <w:t>"</w:t>
                            </w:r>
                            <w:r>
                              <w:t>Password</w:t>
                            </w:r>
                            <w:r>
                              <w:rPr>
                                <w:rFonts w:ascii="Consolas" w:hAnsi="Consolas"/>
                              </w:rPr>
                              <w:t>"</w:t>
                            </w:r>
                            <w:r>
                              <w:t>)) to ucaPasscode</w:t>
                            </w:r>
                          </w:p>
                          <w:p w14:paraId="06E1B19F" w14:textId="59FFEE7A" w:rsidR="00DB2DAD" w:rsidRDefault="00DB2DAD" w:rsidP="00B83277">
                            <w:pPr>
                              <w:pStyle w:val="DFCode"/>
                            </w:pPr>
                            <w:r>
                              <w:t xml:space="preserve">  Get Verify of oPasscodeStore (&amp;ucaPasscode) sPasscodeStorageString to bOk</w:t>
                            </w:r>
                          </w:p>
                          <w:p w14:paraId="60054D2D" w14:textId="77777777" w:rsidR="00DB2DAD" w:rsidRDefault="00DB2DAD" w:rsidP="00B83277">
                            <w:pPr>
                              <w:pStyle w:val="DFCode"/>
                            </w:pPr>
                          </w:p>
                          <w:p w14:paraId="32A2DB9D" w14:textId="44452D3F" w:rsidR="00DB2DAD" w:rsidRDefault="00DB2DAD" w:rsidP="00B83277">
                            <w:pPr>
                              <w:pStyle w:val="DFCode"/>
                            </w:pPr>
                            <w:r>
                              <w:t xml:space="preserve">  If bOk Send Info_Box </w:t>
                            </w:r>
                            <w:r>
                              <w:rPr>
                                <w:rFonts w:ascii="Consolas" w:hAnsi="Consolas"/>
                              </w:rPr>
                              <w:t>"</w:t>
                            </w:r>
                            <w:r>
                              <w:t>The passcode is correct.</w:t>
                            </w:r>
                            <w:r w:rsidRPr="007E13AD">
                              <w:rPr>
                                <w:rFonts w:ascii="Consolas" w:hAnsi="Consolas"/>
                              </w:rPr>
                              <w:t xml:space="preserve"> </w:t>
                            </w:r>
                            <w:r>
                              <w:rPr>
                                <w:rFonts w:ascii="Consolas" w:hAnsi="Consolas"/>
                              </w:rPr>
                              <w:t>"</w:t>
                            </w:r>
                          </w:p>
                          <w:p w14:paraId="54F1EF6C" w14:textId="01F57245" w:rsidR="00DB2DAD" w:rsidRDefault="00DB2DAD" w:rsidP="00B83277">
                            <w:pPr>
                              <w:pStyle w:val="DFCode"/>
                            </w:pPr>
                            <w:r>
                              <w:t xml:space="preserve">  Else Send Stop_Box </w:t>
                            </w:r>
                            <w:r>
                              <w:rPr>
                                <w:rFonts w:ascii="Consolas" w:hAnsi="Consolas"/>
                              </w:rPr>
                              <w:t>"</w:t>
                            </w:r>
                            <w:r>
                              <w:t>Wait, what...!? Impossible!</w:t>
                            </w:r>
                            <w:r w:rsidRPr="007E13AD">
                              <w:rPr>
                                <w:rFonts w:ascii="Consolas" w:hAnsi="Consolas"/>
                              </w:rPr>
                              <w:t xml:space="preserve"> </w:t>
                            </w:r>
                            <w:r>
                              <w:rPr>
                                <w:rFonts w:ascii="Consolas" w:hAnsi="Consolas"/>
                              </w:rPr>
                              <w:t>"</w:t>
                            </w:r>
                          </w:p>
                          <w:p w14:paraId="1DC44ED0" w14:textId="7E537555" w:rsidR="00DB2DAD" w:rsidRDefault="00DB2DAD" w:rsidP="00B83277">
                            <w:pPr>
                              <w:pStyle w:val="DFCode"/>
                            </w:pPr>
                            <w:r>
                              <w:t>End_Procedure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BE0011" id="_x0000_s1031" type="#_x0000_t202" style="position:absolute;left:0;text-align:left;margin-left:0;margin-top:36.25pt;width:453.25pt;height:110.6pt;z-index:251675648;visibility:visible;mso-wrap-style:square;mso-width-percent:0;mso-height-percent:200;mso-wrap-distance-left:9pt;mso-wrap-distance-top:5.65pt;mso-wrap-distance-right:9pt;mso-wrap-distance-bottom:11.35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">
                <v:textbox style="mso-fit-shape-to-text:t">
                  <w:txbxContent>
                    <w:p w14:paraId="25C9E7D8" w14:textId="2952026E" w:rsidR="00DB2DAD" w:rsidRDefault="00DB2DAD" w:rsidP="00B83277">
                      <w:pPr>
                        <w:pStyle w:val="DFCode"/>
                      </w:pPr>
                      <w:r>
                        <w:t xml:space="preserve">Use </w:t>
                      </w:r>
                      <w:r w:rsidRPr="00BB2271">
                        <w:t>DFSecurity_</w:t>
                      </w:r>
                      <w:r>
                        <w:t>Libsodium</w:t>
                      </w:r>
                      <w:r w:rsidRPr="00BB2271">
                        <w:t>.pkg</w:t>
                      </w:r>
                    </w:p>
                    <w:p w14:paraId="4DD00509" w14:textId="77777777" w:rsidR="00DB2DAD" w:rsidRDefault="00DB2DAD" w:rsidP="00B83277">
                      <w:pPr>
                        <w:pStyle w:val="DFCode"/>
                      </w:pPr>
                    </w:p>
                    <w:p w14:paraId="405E139E" w14:textId="7B6ECF17" w:rsidR="00DB2DAD" w:rsidRDefault="00DB2DAD" w:rsidP="00B83277">
                      <w:pPr>
                        <w:pStyle w:val="DFCode"/>
                      </w:pPr>
                      <w:r>
                        <w:t>Object oPasscodeStore is a cSecurePasscodeStorageMethod</w:t>
                      </w:r>
                    </w:p>
                    <w:p w14:paraId="74237D12" w14:textId="582B35EB" w:rsidR="00DB2DAD" w:rsidRDefault="00DB2DAD" w:rsidP="00B83277">
                      <w:pPr>
                        <w:pStyle w:val="DFCode"/>
                      </w:pPr>
                      <w:r>
                        <w:t xml:space="preserve">  Set </w:t>
                      </w:r>
                      <w:r w:rsidRPr="00920ABD">
                        <w:t>piPasscodeHashImplementation</w:t>
                      </w:r>
                      <w:r>
                        <w:t xml:space="preserve"> to </w:t>
                      </w:r>
                      <w:r w:rsidRPr="007226A2">
                        <w:t>C_SEC_</w:t>
                      </w:r>
                      <w:r>
                        <w:t>PW</w:t>
                      </w:r>
                      <w:r w:rsidRPr="007226A2">
                        <w:t>HASH_LIBSODIUM_</w:t>
                      </w:r>
                      <w:r>
                        <w:t>ARGON2I</w:t>
                      </w:r>
                    </w:p>
                    <w:p w14:paraId="1082123B" w14:textId="7B95D61B" w:rsidR="00DB2DAD" w:rsidRDefault="00DB2DAD" w:rsidP="00B83277">
                      <w:pPr>
                        <w:pStyle w:val="DFCode"/>
                      </w:pPr>
                      <w:r>
                        <w:t xml:space="preserve">  Set piMemLimit to </w:t>
                      </w:r>
                      <w:r w:rsidRPr="00B83277">
                        <w:t>crypto_pwhash_argon2i_MEMLIMIT_INTERACTIVE</w:t>
                      </w:r>
                      <w:r>
                        <w:t xml:space="preserve"> // default</w:t>
                      </w:r>
                    </w:p>
                    <w:p w14:paraId="3E43BE19" w14:textId="5DB17BD1" w:rsidR="00DB2DAD" w:rsidRDefault="00DB2DAD" w:rsidP="00B83277">
                      <w:pPr>
                        <w:pStyle w:val="DFCode"/>
                      </w:pPr>
                      <w:r>
                        <w:t xml:space="preserve">  </w:t>
                      </w:r>
                      <w:r w:rsidRPr="00B83277">
                        <w:t>Set piOpsLimit to crypto_pwhash_argon2i_OPSLIMIT_INTERACTIVE</w:t>
                      </w:r>
                      <w:r>
                        <w:t xml:space="preserve"> // default</w:t>
                      </w:r>
                    </w:p>
                    <w:p w14:paraId="69020A1E" w14:textId="1660E1CE" w:rsidR="00DB2DAD" w:rsidRDefault="00DB2DAD" w:rsidP="00B83277">
                      <w:pPr>
                        <w:pStyle w:val="DFCode"/>
                      </w:pPr>
                      <w:r>
                        <w:t xml:space="preserve">  Send Initialize</w:t>
                      </w:r>
                    </w:p>
                    <w:p w14:paraId="5666ED57" w14:textId="77777777" w:rsidR="00DB2DAD" w:rsidRDefault="00DB2DAD" w:rsidP="00B83277">
                      <w:pPr>
                        <w:pStyle w:val="DFCode"/>
                      </w:pPr>
                      <w:r>
                        <w:t>End_Object</w:t>
                      </w:r>
                    </w:p>
                    <w:p w14:paraId="1DC36C03" w14:textId="77777777" w:rsidR="00DB2DAD" w:rsidRDefault="00DB2DAD" w:rsidP="00B83277">
                      <w:pPr>
                        <w:pStyle w:val="DFCode"/>
                      </w:pPr>
                    </w:p>
                    <w:p w14:paraId="6D137033" w14:textId="0F1045D3" w:rsidR="00DB2DAD" w:rsidRDefault="00DB2DAD" w:rsidP="00B83277">
                      <w:pPr>
                        <w:pStyle w:val="DFCode"/>
                      </w:pPr>
                      <w:r>
                        <w:t>Procedure Main</w:t>
                      </w:r>
                    </w:p>
                    <w:p w14:paraId="62C93B3B" w14:textId="54E5F463" w:rsidR="00DB2DAD" w:rsidRDefault="00DB2DAD" w:rsidP="00B83277">
                      <w:pPr>
                        <w:pStyle w:val="DFCode"/>
                      </w:pPr>
                      <w:r>
                        <w:t xml:space="preserve">  Boolean bOk</w:t>
                      </w:r>
                    </w:p>
                    <w:p w14:paraId="5CF2424A" w14:textId="1D3A69B4" w:rsidR="00DB2DAD" w:rsidRDefault="00DB2DAD" w:rsidP="00B83277">
                      <w:pPr>
                        <w:pStyle w:val="DFCode"/>
                      </w:pPr>
                      <w:r>
                        <w:t xml:space="preserve">  String  sPasscodeStorageString</w:t>
                      </w:r>
                    </w:p>
                    <w:p w14:paraId="248C9523" w14:textId="1B1A0B22" w:rsidR="00DB2DAD" w:rsidRDefault="00DB2DAD" w:rsidP="00B83277">
                      <w:pPr>
                        <w:pStyle w:val="DFCode"/>
                      </w:pPr>
                      <w:r>
                        <w:t xml:space="preserve">  UChar[] ucaPasscode</w:t>
                      </w:r>
                    </w:p>
                    <w:p w14:paraId="69FAC35E" w14:textId="77777777" w:rsidR="00DB2DAD" w:rsidRDefault="00DB2DAD" w:rsidP="00B83277">
                      <w:pPr>
                        <w:pStyle w:val="DFCode"/>
                      </w:pPr>
                    </w:p>
                    <w:p w14:paraId="4604C386" w14:textId="227F8D43" w:rsidR="00DB2DAD" w:rsidRDefault="00DB2DAD" w:rsidP="00B83277">
                      <w:pPr>
                        <w:pStyle w:val="DFCode"/>
                      </w:pPr>
                      <w:r>
                        <w:t xml:space="preserve">  Move (</w:t>
                      </w:r>
                      <w:r w:rsidRPr="002A2A10">
                        <w:t>StringToUCharArray</w:t>
                      </w:r>
                      <w:r>
                        <w:t>(</w:t>
                      </w:r>
                      <w:r>
                        <w:rPr>
                          <w:rFonts w:ascii="Consolas" w:hAnsi="Consolas"/>
                        </w:rPr>
                        <w:t>"</w:t>
                      </w:r>
                      <w:r>
                        <w:t>Password</w:t>
                      </w:r>
                      <w:r>
                        <w:rPr>
                          <w:rFonts w:ascii="Consolas" w:hAnsi="Consolas"/>
                        </w:rPr>
                        <w:t>"</w:t>
                      </w:r>
                      <w:r>
                        <w:t>)) to ucaPasscode // the worst passcode...</w:t>
                      </w:r>
                    </w:p>
                    <w:p w14:paraId="5425E555" w14:textId="3DC9DD68" w:rsidR="00DB2DAD" w:rsidRDefault="00DB2DAD" w:rsidP="00B83277">
                      <w:pPr>
                        <w:pStyle w:val="DFCode"/>
                      </w:pPr>
                      <w:r>
                        <w:t xml:space="preserve">  Get StorageString of oPasscodeStore (&amp;ucaPasscode) to sPasscodeStorageString</w:t>
                      </w:r>
                    </w:p>
                    <w:p w14:paraId="5A4A6795" w14:textId="0F421177" w:rsidR="00DB2DAD" w:rsidRDefault="00DB2DAD" w:rsidP="00B83277">
                      <w:pPr>
                        <w:pStyle w:val="DFCode"/>
                      </w:pPr>
                      <w:r>
                        <w:t xml:space="preserve">  // ucaPasscode is emptied automatically for security reasons</w:t>
                      </w:r>
                    </w:p>
                    <w:p w14:paraId="622232D4" w14:textId="77777777" w:rsidR="00DB2DAD" w:rsidRDefault="00DB2DAD" w:rsidP="00B83277">
                      <w:pPr>
                        <w:pStyle w:val="DFCode"/>
                      </w:pPr>
                    </w:p>
                    <w:p w14:paraId="55566F73" w14:textId="74564515" w:rsidR="00DB2DAD" w:rsidRDefault="00DB2DAD" w:rsidP="00C36C69">
                      <w:pPr>
                        <w:pStyle w:val="DFCode"/>
                      </w:pPr>
                      <w:r>
                        <w:t xml:space="preserve">  Move (</w:t>
                      </w:r>
                      <w:r w:rsidRPr="002A2A10">
                        <w:t>StringToUCharArray</w:t>
                      </w:r>
                      <w:r>
                        <w:t>(</w:t>
                      </w:r>
                      <w:r>
                        <w:rPr>
                          <w:rFonts w:ascii="Consolas" w:hAnsi="Consolas"/>
                        </w:rPr>
                        <w:t>"</w:t>
                      </w:r>
                      <w:r>
                        <w:t>Password</w:t>
                      </w:r>
                      <w:r>
                        <w:rPr>
                          <w:rFonts w:ascii="Consolas" w:hAnsi="Consolas"/>
                        </w:rPr>
                        <w:t>"</w:t>
                      </w:r>
                      <w:r>
                        <w:t>)) to ucaPasscode</w:t>
                      </w:r>
                    </w:p>
                    <w:p w14:paraId="06E1B19F" w14:textId="59FFEE7A" w:rsidR="00DB2DAD" w:rsidRDefault="00DB2DAD" w:rsidP="00B83277">
                      <w:pPr>
                        <w:pStyle w:val="DFCode"/>
                      </w:pPr>
                      <w:r>
                        <w:t xml:space="preserve">  Get Verify of oPasscodeStore (&amp;ucaPasscode) sPasscodeStorageString to bOk</w:t>
                      </w:r>
                    </w:p>
                    <w:p w14:paraId="60054D2D" w14:textId="77777777" w:rsidR="00DB2DAD" w:rsidRDefault="00DB2DAD" w:rsidP="00B83277">
                      <w:pPr>
                        <w:pStyle w:val="DFCode"/>
                      </w:pPr>
                    </w:p>
                    <w:p w14:paraId="32A2DB9D" w14:textId="44452D3F" w:rsidR="00DB2DAD" w:rsidRDefault="00DB2DAD" w:rsidP="00B83277">
                      <w:pPr>
                        <w:pStyle w:val="DFCode"/>
                      </w:pPr>
                      <w:r>
                        <w:t xml:space="preserve">  If bOk Send Info_Box </w:t>
                      </w:r>
                      <w:r>
                        <w:rPr>
                          <w:rFonts w:ascii="Consolas" w:hAnsi="Consolas"/>
                        </w:rPr>
                        <w:t>"</w:t>
                      </w:r>
                      <w:r>
                        <w:t>The passcode is correct.</w:t>
                      </w:r>
                      <w:r w:rsidRPr="007E13AD">
                        <w:rPr>
                          <w:rFonts w:ascii="Consolas" w:hAnsi="Consolas"/>
                        </w:rPr>
                        <w:t xml:space="preserve"> </w:t>
                      </w:r>
                      <w:r>
                        <w:rPr>
                          <w:rFonts w:ascii="Consolas" w:hAnsi="Consolas"/>
                        </w:rPr>
                        <w:t>"</w:t>
                      </w:r>
                    </w:p>
                    <w:p w14:paraId="54F1EF6C" w14:textId="01F57245" w:rsidR="00DB2DAD" w:rsidRDefault="00DB2DAD" w:rsidP="00B83277">
                      <w:pPr>
                        <w:pStyle w:val="DFCode"/>
                      </w:pPr>
                      <w:r>
                        <w:t xml:space="preserve">  Else Send Stop_Box </w:t>
                      </w:r>
                      <w:r>
                        <w:rPr>
                          <w:rFonts w:ascii="Consolas" w:hAnsi="Consolas"/>
                        </w:rPr>
                        <w:t>"</w:t>
                      </w:r>
                      <w:r>
                        <w:t>Wait, what...!? Impossible!</w:t>
                      </w:r>
                      <w:r w:rsidRPr="007E13AD">
                        <w:rPr>
                          <w:rFonts w:ascii="Consolas" w:hAnsi="Consolas"/>
                        </w:rPr>
                        <w:t xml:space="preserve"> </w:t>
                      </w:r>
                      <w:r>
                        <w:rPr>
                          <w:rFonts w:ascii="Consolas" w:hAnsi="Consolas"/>
                        </w:rPr>
                        <w:t>"</w:t>
                      </w:r>
                    </w:p>
                    <w:p w14:paraId="1DC44ED0" w14:textId="7E537555" w:rsidR="00DB2DAD" w:rsidRDefault="00DB2DAD" w:rsidP="00B83277">
                      <w:pPr>
                        <w:pStyle w:val="DFCode"/>
                      </w:pPr>
                      <w:r>
                        <w:t>End_Procedure</w:t>
                      </w:r>
                    </w:p>
                  </w:txbxContent>
                </v:textbox>
                <w10:wrap type="topAndBottom" anchorx="margin"/>
              </v:shape>
            </w:pict>
          </mc:Fallback>
        </mc:AlternateContent>
      </w:r>
      <w:r w:rsidR="002676A1" w:rsidRPr="002676A1">
        <w:t xml:space="preserve">Basic </w:t>
      </w:r>
      <w:r w:rsidR="002676A1">
        <w:t>pass</w:t>
      </w:r>
      <w:r w:rsidR="00CD0886">
        <w:t>code</w:t>
      </w:r>
      <w:r w:rsidR="002676A1">
        <w:t xml:space="preserve"> </w:t>
      </w:r>
      <w:r w:rsidR="00CD0886">
        <w:t>storage method</w:t>
      </w:r>
      <w:r w:rsidR="002676A1">
        <w:t xml:space="preserve"> usage</w:t>
      </w:r>
      <w:bookmarkEnd w:id="37"/>
    </w:p>
    <w:p w14:paraId="1891A093" w14:textId="0C4511BA" w:rsidR="00B83277" w:rsidRDefault="002A2A10" w:rsidP="002A2A10">
      <w:r>
        <w:t xml:space="preserve">Creating a </w:t>
      </w:r>
      <w:proofErr w:type="spellStart"/>
      <w:r>
        <w:t>cSecurePass</w:t>
      </w:r>
      <w:r w:rsidR="00573B11">
        <w:t>codeStorageMethod</w:t>
      </w:r>
      <w:proofErr w:type="spellEnd"/>
      <w:r w:rsidR="00573B11">
        <w:t xml:space="preserve"> </w:t>
      </w:r>
      <w:r>
        <w:t xml:space="preserve">object is quite </w:t>
      </w:r>
      <w:proofErr w:type="gramStart"/>
      <w:r>
        <w:t>similar to</w:t>
      </w:r>
      <w:proofErr w:type="gramEnd"/>
      <w:r>
        <w:t xml:space="preserve"> a generic hash. Note that the hash implementation must be a </w:t>
      </w:r>
      <w:r w:rsidRPr="002A2A10">
        <w:rPr>
          <w:rStyle w:val="Emphasis"/>
        </w:rPr>
        <w:t>C_SEC_</w:t>
      </w:r>
      <w:r w:rsidRPr="002A2A10">
        <w:rPr>
          <w:rStyle w:val="Emphasis"/>
          <w:b/>
        </w:rPr>
        <w:t>PW</w:t>
      </w:r>
      <w:r w:rsidRPr="002A2A10">
        <w:rPr>
          <w:rStyle w:val="Emphasis"/>
        </w:rPr>
        <w:t>HASH_*</w:t>
      </w:r>
      <w:r>
        <w:t xml:space="preserve"> constant, which is a different set than the supported generic hashes.</w:t>
      </w:r>
    </w:p>
    <w:p w14:paraId="3ED4596D" w14:textId="63A29E04" w:rsidR="002A2A10" w:rsidRDefault="002A2A10" w:rsidP="002A2A10">
      <w:r>
        <w:t>Pass</w:t>
      </w:r>
      <w:r w:rsidR="00CD0886">
        <w:t>code</w:t>
      </w:r>
      <w:r>
        <w:t xml:space="preserve"> hashing algorithms can be tweaked to take a certain amount of time to calculate on specific hardware. It is advised for user logins to aim for about a second – this is hardly noticeable for the user logging in, while it is a real pain for brute force attackers. The library comes with a separate </w:t>
      </w:r>
      <w:r w:rsidR="00BD0480">
        <w:t>project template</w:t>
      </w:r>
      <w:r>
        <w:t xml:space="preserve"> that you can use to find an estimate of optimal parameters, which is discussed in the next </w:t>
      </w:r>
      <w:r w:rsidR="002507D6">
        <w:t>sub</w:t>
      </w:r>
      <w:r>
        <w:t>section.</w:t>
      </w:r>
    </w:p>
    <w:p w14:paraId="3A0A666E" w14:textId="56B2A4C3" w:rsidR="002A2A10" w:rsidRDefault="002507D6" w:rsidP="002A2A10">
      <w:r>
        <w:t xml:space="preserve">One thing that may seem counterintuitive is that the </w:t>
      </w:r>
      <w:proofErr w:type="spellStart"/>
      <w:r w:rsidRPr="002507D6">
        <w:rPr>
          <w:rStyle w:val="Menuoption"/>
        </w:rPr>
        <w:t>StorageString</w:t>
      </w:r>
      <w:proofErr w:type="spellEnd"/>
      <w:r>
        <w:t xml:space="preserve"> and </w:t>
      </w:r>
      <w:r w:rsidRPr="002507D6">
        <w:rPr>
          <w:rStyle w:val="Menuoption"/>
        </w:rPr>
        <w:t>Verify</w:t>
      </w:r>
      <w:r>
        <w:t xml:space="preserve"> methods assume the pass</w:t>
      </w:r>
      <w:r w:rsidR="00CD0886">
        <w:t>code</w:t>
      </w:r>
      <w:r>
        <w:t xml:space="preserve"> to be provided as a binary data type – not a string. The reason for this is that the hashing algorithm </w:t>
      </w:r>
      <w:proofErr w:type="gramStart"/>
      <w:r>
        <w:t>actually does</w:t>
      </w:r>
      <w:proofErr w:type="gramEnd"/>
      <w:r>
        <w:t xml:space="preserve"> not care, and strings have the nasty habit of being encoded in OEM, or ANSI, or UTF-8, and so on. The Security library does the safest thing: make no assumptions.</w:t>
      </w:r>
      <w:r w:rsidR="00573B11">
        <w:t xml:space="preserve"> It is your responsibility to provide consistent data.</w:t>
      </w:r>
    </w:p>
    <w:p w14:paraId="5B34BBE2" w14:textId="1CCE4CF5" w:rsidR="002507D6" w:rsidRDefault="002507D6" w:rsidP="002A2A10">
      <w:r>
        <w:t xml:space="preserve">The storage string however </w:t>
      </w:r>
      <w:r w:rsidRPr="002507D6">
        <w:rPr>
          <w:rStyle w:val="Emphasis"/>
        </w:rPr>
        <w:t>is</w:t>
      </w:r>
      <w:r>
        <w:t xml:space="preserve"> a string. This is not a problem, because every engine wrapper must make sure the characters are plain 7-bit ASCII, meaning it is the same for OEM, ANSI, </w:t>
      </w:r>
      <w:r w:rsidR="00573B11">
        <w:t>or</w:t>
      </w:r>
      <w:r>
        <w:t xml:space="preserve"> UTF-8.</w:t>
      </w:r>
    </w:p>
    <w:p w14:paraId="5525ED3C" w14:textId="28864D75" w:rsidR="002A2A10" w:rsidRDefault="002A2A10" w:rsidP="002A2A10">
      <w:pPr>
        <w:pStyle w:val="Heading3"/>
      </w:pPr>
      <w:r>
        <w:t>Pass</w:t>
      </w:r>
      <w:r w:rsidR="00B6506C">
        <w:t xml:space="preserve">code storage </w:t>
      </w:r>
      <w:r>
        <w:t xml:space="preserve">parameter estimation </w:t>
      </w:r>
      <w:r w:rsidR="00CD0886">
        <w:t>project</w:t>
      </w:r>
    </w:p>
    <w:p w14:paraId="287195A3" w14:textId="4BF426F3" w:rsidR="00CD0886" w:rsidRDefault="00CD0886" w:rsidP="00CD0886">
      <w:r>
        <w:t xml:space="preserve">As mentioned before, it is important to make sure that verification of a passcode takes a certain amount of time. </w:t>
      </w:r>
      <w:proofErr w:type="gramStart"/>
      <w:r>
        <w:t>This</w:t>
      </w:r>
      <w:proofErr w:type="gramEnd"/>
      <w:r>
        <w:t xml:space="preserve"> exact parameters for a passcode storage method should be determined by the capabilities of the production server. The security library contains a project template that can be used on a production server to estimate the optimal parameters.</w:t>
      </w:r>
    </w:p>
    <w:p w14:paraId="059314B6" w14:textId="1BA36001" w:rsidR="0093569D" w:rsidRDefault="00CD0886" w:rsidP="0093569D">
      <w:r>
        <w:lastRenderedPageBreak/>
        <w:t xml:space="preserve">You can create the tool in your workspace by choosing </w:t>
      </w:r>
      <w:r w:rsidR="0093569D">
        <w:t>File -&gt; New -&gt; Project… -&gt; “Passcode Storage Parameter Estimation Project”</w:t>
      </w:r>
      <w:r>
        <w:t xml:space="preserve"> from the menu. Simply build and run the program to test it.</w:t>
      </w:r>
    </w:p>
    <w:p w14:paraId="5587954C" w14:textId="664F323B" w:rsidR="00260DCD" w:rsidRDefault="00260DCD" w:rsidP="0093569D">
      <w:r>
        <w:rPr>
          <w:noProof/>
          <w:lang w:val="nl-NL" w:eastAsia="nl-NL"/>
        </w:rPr>
        <w:drawing>
          <wp:inline distT="0" distB="0" distL="0" distR="0" wp14:anchorId="0746FDE5" wp14:editId="256B2953">
            <wp:extent cx="4448175" cy="253106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3134"/>
                    <a:stretch/>
                  </pic:blipFill>
                  <pic:spPr bwMode="auto">
                    <a:xfrm>
                      <a:off x="0" y="0"/>
                      <a:ext cx="4448175" cy="2531060"/>
                    </a:xfrm>
                    <a:prstGeom prst="rect">
                      <a:avLst/>
                    </a:prstGeom>
                    <a:ln>
                      <a:noFill/>
                    </a:ln>
                    <a:extLst>
                      <a:ext uri="{53640926-AAD7-44D8-BBD7-CCE9431645EC}">
                        <a14:shadowObscured xmlns:a14="http://schemas.microsoft.com/office/drawing/2010/main"/>
                      </a:ext>
                    </a:extLst>
                  </pic:spPr>
                </pic:pic>
              </a:graphicData>
            </a:graphic>
          </wp:inline>
        </w:drawing>
      </w:r>
    </w:p>
    <w:p w14:paraId="7EA931D1" w14:textId="757D62B7" w:rsidR="00260DCD" w:rsidRDefault="00CD0886" w:rsidP="0093569D">
      <w:r>
        <w:t xml:space="preserve">In this project you will see </w:t>
      </w:r>
      <w:proofErr w:type="gramStart"/>
      <w:r>
        <w:t>two tab</w:t>
      </w:r>
      <w:proofErr w:type="gramEnd"/>
      <w:r>
        <w:t xml:space="preserve"> pages – one for argon2i and one for </w:t>
      </w:r>
      <w:proofErr w:type="spellStart"/>
      <w:r>
        <w:t>scrypt</w:t>
      </w:r>
      <w:proofErr w:type="spellEnd"/>
      <w:r>
        <w:t>. You can create extra pages for other algorithms as well.</w:t>
      </w:r>
      <w:r w:rsidR="00260DCD">
        <w:t xml:space="preserve"> For argon2i, the program will try using 1024 MiB of memory and 3 ops first.</w:t>
      </w:r>
    </w:p>
    <w:p w14:paraId="558CF517" w14:textId="75BF5713" w:rsidR="00CD0886" w:rsidRDefault="00260DCD" w:rsidP="0093569D">
      <w:r>
        <w:t>The initial time goal is 1 second (10 in the input box) and you may want to change this to something lower, like 0.7 second (7 in the input box). The first attempt will most likely take longer than a second – more like 3 seconds. The second attempt will already be very close to the desired time, but the program may need a few more tries before it finds the exact amount of time. Don’t worry, you don’t have to use that exact amount of memory – it is just an indication.</w:t>
      </w:r>
    </w:p>
    <w:p w14:paraId="3AEB739E" w14:textId="7FB81EEE" w:rsidR="00260DCD" w:rsidRDefault="00260DCD" w:rsidP="0093569D">
      <w:r>
        <w:t xml:space="preserve">If the computer has very limited memory compared to CPU cores the amount of memory may already be lower when the program starts. This is done to prevent memory issues </w:t>
      </w:r>
      <w:proofErr w:type="gramStart"/>
      <w:r>
        <w:t>later on</w:t>
      </w:r>
      <w:proofErr w:type="gramEnd"/>
      <w:r>
        <w:t>. In such cases it may happen that the first attempt is already faster than the targeted time. In that case the program will increase the number of ops.</w:t>
      </w:r>
    </w:p>
    <w:p w14:paraId="2B580EA2" w14:textId="00ACB97F" w:rsidR="002676A1" w:rsidRDefault="002676A1" w:rsidP="002676A1">
      <w:pPr>
        <w:pStyle w:val="Heading2"/>
      </w:pPr>
      <w:bookmarkStart w:id="38" w:name="_Toc522613693"/>
      <w:r>
        <w:t xml:space="preserve">WebApp </w:t>
      </w:r>
      <w:r w:rsidR="00C103A4">
        <w:t>integration</w:t>
      </w:r>
      <w:bookmarkEnd w:id="38"/>
    </w:p>
    <w:p w14:paraId="5C912B7D" w14:textId="2D105151" w:rsidR="002676A1" w:rsidRDefault="002676A1" w:rsidP="002676A1">
      <w:proofErr w:type="gramStart"/>
      <w:r>
        <w:t>In order to</w:t>
      </w:r>
      <w:proofErr w:type="gramEnd"/>
      <w:r>
        <w:t xml:space="preserve"> use this improved pass</w:t>
      </w:r>
      <w:r w:rsidR="00C958B8">
        <w:t>code</w:t>
      </w:r>
      <w:r>
        <w:t xml:space="preserve"> </w:t>
      </w:r>
      <w:r w:rsidR="00C958B8">
        <w:t>storage</w:t>
      </w:r>
      <w:r>
        <w:t xml:space="preserve"> scheme in a standard WebApp there are several other things that need to be done:</w:t>
      </w:r>
    </w:p>
    <w:p w14:paraId="6E2EC1A6" w14:textId="6A382870" w:rsidR="002676A1" w:rsidRDefault="002676A1" w:rsidP="009C710C">
      <w:pPr>
        <w:pStyle w:val="ListParagraph"/>
        <w:numPr>
          <w:ilvl w:val="0"/>
          <w:numId w:val="8"/>
        </w:numPr>
      </w:pPr>
      <w:r>
        <w:t xml:space="preserve">Add functionality to the </w:t>
      </w:r>
      <w:proofErr w:type="spellStart"/>
      <w:r>
        <w:t>cWebAppUserDataDictionary</w:t>
      </w:r>
      <w:proofErr w:type="spellEnd"/>
      <w:r>
        <w:t xml:space="preserve"> class</w:t>
      </w:r>
      <w:r w:rsidR="00516EFA">
        <w:t xml:space="preserve"> so that </w:t>
      </w:r>
      <w:r w:rsidR="00516EFA" w:rsidRPr="00516EFA">
        <w:rPr>
          <w:rStyle w:val="Menuoption"/>
        </w:rPr>
        <w:t xml:space="preserve">Set </w:t>
      </w:r>
      <w:proofErr w:type="spellStart"/>
      <w:r w:rsidR="00516EFA" w:rsidRPr="00516EFA">
        <w:rPr>
          <w:rStyle w:val="Menuoption"/>
        </w:rPr>
        <w:t>Field_Changed_Value</w:t>
      </w:r>
      <w:proofErr w:type="spellEnd"/>
      <w:r w:rsidR="00CD0886">
        <w:t xml:space="preserve"> of a passcode</w:t>
      </w:r>
      <w:r w:rsidR="00516EFA">
        <w:t xml:space="preserve"> field includes the proper </w:t>
      </w:r>
      <w:r w:rsidR="007B1D4B">
        <w:t>storage conversion</w:t>
      </w:r>
      <w:r w:rsidR="00516EFA">
        <w:t>.</w:t>
      </w:r>
    </w:p>
    <w:p w14:paraId="349006CC" w14:textId="5E0BEC4A" w:rsidR="00516EFA" w:rsidRDefault="00516EFA" w:rsidP="009C710C">
      <w:pPr>
        <w:pStyle w:val="ListParagraph"/>
        <w:numPr>
          <w:ilvl w:val="0"/>
          <w:numId w:val="8"/>
        </w:numPr>
      </w:pPr>
      <w:r>
        <w:t xml:space="preserve">Expand the </w:t>
      </w:r>
      <w:proofErr w:type="spellStart"/>
      <w:r w:rsidRPr="00516EFA">
        <w:rPr>
          <w:rStyle w:val="Menuoption"/>
        </w:rPr>
        <w:t>WebAppUser.Password</w:t>
      </w:r>
      <w:proofErr w:type="spellEnd"/>
      <w:r>
        <w:t xml:space="preserve"> field length</w:t>
      </w:r>
      <w:r w:rsidR="00B20A29">
        <w:t xml:space="preserve"> (2</w:t>
      </w:r>
      <w:r w:rsidR="0023283D">
        <w:t>0</w:t>
      </w:r>
      <w:r w:rsidR="00B20A29">
        <w:t>0 or more</w:t>
      </w:r>
      <w:r w:rsidR="0023283D">
        <w:t xml:space="preserve"> to be future-safe</w:t>
      </w:r>
      <w:r w:rsidR="00B20A29">
        <w:t>)</w:t>
      </w:r>
      <w:r>
        <w:t>.</w:t>
      </w:r>
    </w:p>
    <w:p w14:paraId="25E5010F" w14:textId="3B5F6E63" w:rsidR="00516EFA" w:rsidRDefault="00516EFA" w:rsidP="009C710C">
      <w:pPr>
        <w:pStyle w:val="ListParagraph"/>
        <w:numPr>
          <w:ilvl w:val="0"/>
          <w:numId w:val="8"/>
        </w:numPr>
      </w:pPr>
      <w:r>
        <w:t xml:space="preserve">A change to the </w:t>
      </w:r>
      <w:proofErr w:type="spellStart"/>
      <w:r w:rsidRPr="00516EFA">
        <w:rPr>
          <w:rStyle w:val="Menuoption"/>
        </w:rPr>
        <w:t>SessionManager</w:t>
      </w:r>
      <w:proofErr w:type="spellEnd"/>
      <w:r>
        <w:t xml:space="preserve"> method </w:t>
      </w:r>
      <w:proofErr w:type="spellStart"/>
      <w:r w:rsidRPr="00516EFA">
        <w:rPr>
          <w:rStyle w:val="Menuoption"/>
        </w:rPr>
        <w:t>ComparePasswords</w:t>
      </w:r>
      <w:proofErr w:type="spellEnd"/>
      <w:r>
        <w:t>.</w:t>
      </w:r>
    </w:p>
    <w:p w14:paraId="571AA8A6" w14:textId="21CBFC6A" w:rsidR="00516EFA" w:rsidRDefault="00516EFA" w:rsidP="009C710C">
      <w:pPr>
        <w:pStyle w:val="ListParagraph"/>
        <w:numPr>
          <w:ilvl w:val="0"/>
          <w:numId w:val="8"/>
        </w:numPr>
      </w:pPr>
      <w:r>
        <w:t>Several views to properly handle the flow for a pass</w:t>
      </w:r>
      <w:r w:rsidR="00CD0886">
        <w:t>code</w:t>
      </w:r>
      <w:r>
        <w:t xml:space="preserve"> reset.</w:t>
      </w:r>
    </w:p>
    <w:p w14:paraId="660C4E77" w14:textId="59632CA8" w:rsidR="00C958B8" w:rsidRDefault="00C958B8" w:rsidP="00C958B8">
      <w:r>
        <w:t>With this setup it is very straightforward to upgrade the storage method so that new</w:t>
      </w:r>
      <w:r w:rsidR="00CD0886">
        <w:t xml:space="preserve"> and changed </w:t>
      </w:r>
      <w:proofErr w:type="gramStart"/>
      <w:r w:rsidR="00CD0886">
        <w:t>passcode</w:t>
      </w:r>
      <w:proofErr w:type="gramEnd"/>
      <w:r>
        <w:t xml:space="preserve"> are stored using an improved algorithm or higher complexity. If desired the storage method properties can be made configurable via the front-end so that recompilation is no</w:t>
      </w:r>
      <w:r w:rsidR="00BD0480">
        <w:t>t</w:t>
      </w:r>
      <w:r>
        <w:t xml:space="preserve"> even needed.</w:t>
      </w:r>
      <w:r w:rsidR="005C6D06">
        <w:t xml:space="preserve"> </w:t>
      </w:r>
      <w:r w:rsidR="00BD0480">
        <w:t xml:space="preserve">Such an exercise </w:t>
      </w:r>
      <w:r w:rsidR="005C6D06">
        <w:t>is beyond the scope of this document.</w:t>
      </w:r>
    </w:p>
    <w:p w14:paraId="105ACFB7" w14:textId="436B04C6" w:rsidR="008C3D36" w:rsidRDefault="008C3D36" w:rsidP="008C3D36">
      <w:pPr>
        <w:pStyle w:val="Heading3"/>
      </w:pPr>
      <w:proofErr w:type="spellStart"/>
      <w:r>
        <w:lastRenderedPageBreak/>
        <w:t>cWebAppUserDataDictionary</w:t>
      </w:r>
      <w:proofErr w:type="spellEnd"/>
      <w:r>
        <w:t xml:space="preserve"> example</w:t>
      </w:r>
    </w:p>
    <w:p w14:paraId="067D675B" w14:textId="34566F5C" w:rsidR="008C3D36" w:rsidRDefault="008C3D36" w:rsidP="00167E13">
      <w:pPr>
        <w:pStyle w:val="DFCode"/>
        <w:pBdr>
          <w:top w:val="single" w:sz="4" w:space="1" w:color="auto"/>
          <w:left w:val="single" w:sz="4" w:space="4" w:color="auto"/>
          <w:bottom w:val="single" w:sz="4" w:space="1" w:color="auto"/>
          <w:right w:val="single" w:sz="4" w:space="4" w:color="auto"/>
        </w:pBdr>
      </w:pPr>
      <w:r>
        <w:t>Object oMyMethod is a cSecurePass</w:t>
      </w:r>
      <w:r w:rsidR="00B60B33">
        <w:t>codeStorageMethod</w:t>
      </w:r>
    </w:p>
    <w:p w14:paraId="13F2CE5A" w14:textId="13340AC8" w:rsidR="008C3D36" w:rsidRDefault="008C3D36" w:rsidP="00167E13">
      <w:pPr>
        <w:pStyle w:val="DFCode"/>
        <w:pBdr>
          <w:top w:val="single" w:sz="4" w:space="1" w:color="auto"/>
          <w:left w:val="single" w:sz="4" w:space="4" w:color="auto"/>
          <w:bottom w:val="single" w:sz="4" w:space="1" w:color="auto"/>
          <w:right w:val="single" w:sz="4" w:space="4" w:color="auto"/>
        </w:pBdr>
      </w:pPr>
      <w:r>
        <w:t xml:space="preserve">    Set </w:t>
      </w:r>
      <w:r w:rsidR="000444EE" w:rsidRPr="000444EE">
        <w:t>piPasscodeHashImplementation</w:t>
      </w:r>
      <w:r>
        <w:t xml:space="preserve"> to C_SEC_PWHASH_LIBSODIUM_ARGON2I</w:t>
      </w:r>
    </w:p>
    <w:p w14:paraId="64E30053" w14:textId="12D9CBD9" w:rsidR="008C3D36" w:rsidRDefault="008C3D36" w:rsidP="00167E13">
      <w:pPr>
        <w:pStyle w:val="DFCode"/>
        <w:pBdr>
          <w:top w:val="single" w:sz="4" w:space="1" w:color="auto"/>
          <w:left w:val="single" w:sz="4" w:space="4" w:color="auto"/>
          <w:bottom w:val="single" w:sz="4" w:space="1" w:color="auto"/>
          <w:right w:val="single" w:sz="4" w:space="4" w:color="auto"/>
        </w:pBdr>
      </w:pPr>
      <w:r>
        <w:t xml:space="preserve">    Set piMemLimit to (</w:t>
      </w:r>
      <w:r w:rsidR="00B60B33">
        <w:t>256</w:t>
      </w:r>
      <w:r>
        <w:t>*1024*1024)</w:t>
      </w:r>
    </w:p>
    <w:p w14:paraId="739061BE" w14:textId="333C9485" w:rsidR="008C3D36" w:rsidRDefault="008C3D36" w:rsidP="00167E13">
      <w:pPr>
        <w:pStyle w:val="DFCode"/>
        <w:pBdr>
          <w:top w:val="single" w:sz="4" w:space="1" w:color="auto"/>
          <w:left w:val="single" w:sz="4" w:space="4" w:color="auto"/>
          <w:bottom w:val="single" w:sz="4" w:space="1" w:color="auto"/>
          <w:right w:val="single" w:sz="4" w:space="4" w:color="auto"/>
        </w:pBdr>
      </w:pPr>
      <w:r>
        <w:t xml:space="preserve">    Set piOpsLimit to 3</w:t>
      </w:r>
    </w:p>
    <w:p w14:paraId="05029DF4" w14:textId="3D59E41B" w:rsidR="008C3D36" w:rsidRDefault="008C3D36" w:rsidP="00167E13">
      <w:pPr>
        <w:pStyle w:val="DFCode"/>
        <w:pBdr>
          <w:top w:val="single" w:sz="4" w:space="1" w:color="auto"/>
          <w:left w:val="single" w:sz="4" w:space="4" w:color="auto"/>
          <w:bottom w:val="single" w:sz="4" w:space="1" w:color="auto"/>
          <w:right w:val="single" w:sz="4" w:space="4" w:color="auto"/>
        </w:pBdr>
      </w:pPr>
      <w:r>
        <w:t xml:space="preserve">    Send Initialize</w:t>
      </w:r>
    </w:p>
    <w:p w14:paraId="6A844D71" w14:textId="253E7861" w:rsidR="008C3D36" w:rsidRDefault="008C3D36" w:rsidP="00167E13">
      <w:pPr>
        <w:pStyle w:val="DFCode"/>
        <w:pBdr>
          <w:top w:val="single" w:sz="4" w:space="1" w:color="auto"/>
          <w:left w:val="single" w:sz="4" w:space="4" w:color="auto"/>
          <w:bottom w:val="single" w:sz="4" w:space="1" w:color="auto"/>
          <w:right w:val="single" w:sz="4" w:space="4" w:color="auto"/>
        </w:pBdr>
      </w:pPr>
      <w:r>
        <w:t>End_Object</w:t>
      </w:r>
    </w:p>
    <w:p w14:paraId="689CE5CC" w14:textId="77777777" w:rsidR="008C3D36" w:rsidRDefault="008C3D36" w:rsidP="00167E13">
      <w:pPr>
        <w:pStyle w:val="DFCode"/>
        <w:pBdr>
          <w:top w:val="single" w:sz="4" w:space="1" w:color="auto"/>
          <w:left w:val="single" w:sz="4" w:space="4" w:color="auto"/>
          <w:bottom w:val="single" w:sz="4" w:space="1" w:color="auto"/>
          <w:right w:val="single" w:sz="4" w:space="4" w:color="auto"/>
        </w:pBdr>
      </w:pPr>
    </w:p>
    <w:p w14:paraId="5540E586" w14:textId="77777777" w:rsidR="008C3D36" w:rsidRDefault="008C3D36" w:rsidP="00167E13">
      <w:pPr>
        <w:pStyle w:val="DFCode"/>
        <w:pBdr>
          <w:top w:val="single" w:sz="4" w:space="1" w:color="auto"/>
          <w:left w:val="single" w:sz="4" w:space="4" w:color="auto"/>
          <w:bottom w:val="single" w:sz="4" w:space="1" w:color="auto"/>
          <w:right w:val="single" w:sz="4" w:space="4" w:color="auto"/>
        </w:pBdr>
      </w:pPr>
      <w:r>
        <w:t>Class cWebAppUserDataDictionary is a DataDictionary</w:t>
      </w:r>
    </w:p>
    <w:p w14:paraId="0DE2FDD2" w14:textId="77777777" w:rsidR="008C3D36" w:rsidRPr="008C3D36" w:rsidRDefault="008C3D36" w:rsidP="00167E13">
      <w:pPr>
        <w:pStyle w:val="DFCode"/>
        <w:pBdr>
          <w:top w:val="single" w:sz="4" w:space="1" w:color="auto"/>
          <w:left w:val="single" w:sz="4" w:space="4" w:color="auto"/>
          <w:bottom w:val="single" w:sz="4" w:space="1" w:color="auto"/>
          <w:right w:val="single" w:sz="4" w:space="4" w:color="auto"/>
        </w:pBdr>
      </w:pPr>
      <w:r w:rsidRPr="008C3D36">
        <w:t xml:space="preserve">    Import_Class_Protocol cSecurePasscodeStorageMethod_DD_Mixin</w:t>
      </w:r>
    </w:p>
    <w:p w14:paraId="583008ED" w14:textId="77777777" w:rsidR="008C3D36" w:rsidRDefault="008C3D36" w:rsidP="00167E13">
      <w:pPr>
        <w:pStyle w:val="DFCode"/>
        <w:pBdr>
          <w:top w:val="single" w:sz="4" w:space="1" w:color="auto"/>
          <w:left w:val="single" w:sz="4" w:space="4" w:color="auto"/>
          <w:bottom w:val="single" w:sz="4" w:space="1" w:color="auto"/>
          <w:right w:val="single" w:sz="4" w:space="4" w:color="auto"/>
        </w:pBdr>
      </w:pPr>
    </w:p>
    <w:p w14:paraId="45D3494F" w14:textId="77777777" w:rsidR="008C3D36" w:rsidRDefault="008C3D36" w:rsidP="00167E13">
      <w:pPr>
        <w:pStyle w:val="DFCode"/>
        <w:pBdr>
          <w:top w:val="single" w:sz="4" w:space="1" w:color="auto"/>
          <w:left w:val="single" w:sz="4" w:space="4" w:color="auto"/>
          <w:bottom w:val="single" w:sz="4" w:space="1" w:color="auto"/>
          <w:right w:val="single" w:sz="4" w:space="4" w:color="auto"/>
        </w:pBdr>
      </w:pPr>
      <w:r>
        <w:t xml:space="preserve">    Procedure Construct_Object</w:t>
      </w:r>
    </w:p>
    <w:p w14:paraId="55B0340A" w14:textId="77777777" w:rsidR="008C3D36" w:rsidRDefault="008C3D36" w:rsidP="00167E13">
      <w:pPr>
        <w:pStyle w:val="DFCode"/>
        <w:pBdr>
          <w:top w:val="single" w:sz="4" w:space="1" w:color="auto"/>
          <w:left w:val="single" w:sz="4" w:space="4" w:color="auto"/>
          <w:bottom w:val="single" w:sz="4" w:space="1" w:color="auto"/>
          <w:right w:val="single" w:sz="4" w:space="4" w:color="auto"/>
        </w:pBdr>
      </w:pPr>
      <w:r>
        <w:t xml:space="preserve">        Forward Send Construct_Object</w:t>
      </w:r>
    </w:p>
    <w:p w14:paraId="63C94364" w14:textId="77777777" w:rsidR="008C3D36" w:rsidRDefault="008C3D36" w:rsidP="00167E13">
      <w:pPr>
        <w:pStyle w:val="DFCode"/>
        <w:pBdr>
          <w:top w:val="single" w:sz="4" w:space="1" w:color="auto"/>
          <w:left w:val="single" w:sz="4" w:space="4" w:color="auto"/>
          <w:bottom w:val="single" w:sz="4" w:space="1" w:color="auto"/>
          <w:right w:val="single" w:sz="4" w:space="4" w:color="auto"/>
        </w:pBdr>
      </w:pPr>
    </w:p>
    <w:p w14:paraId="0339D33F" w14:textId="77777777" w:rsidR="008C3D36" w:rsidRPr="008C3D36" w:rsidRDefault="008C3D36" w:rsidP="00167E13">
      <w:pPr>
        <w:pStyle w:val="DFCode"/>
        <w:pBdr>
          <w:top w:val="single" w:sz="4" w:space="1" w:color="auto"/>
          <w:left w:val="single" w:sz="4" w:space="4" w:color="auto"/>
          <w:bottom w:val="single" w:sz="4" w:space="1" w:color="auto"/>
          <w:right w:val="single" w:sz="4" w:space="4" w:color="auto"/>
        </w:pBdr>
      </w:pPr>
      <w:r w:rsidRPr="008C3D36">
        <w:t xml:space="preserve">        Send Define_cSecurePasscodeStorageMethod_DD_Mixin</w:t>
      </w:r>
    </w:p>
    <w:p w14:paraId="5C69B6FB" w14:textId="77777777" w:rsidR="008C3D36" w:rsidRDefault="008C3D36" w:rsidP="00167E13">
      <w:pPr>
        <w:pStyle w:val="DFCode"/>
        <w:pBdr>
          <w:top w:val="single" w:sz="4" w:space="1" w:color="auto"/>
          <w:left w:val="single" w:sz="4" w:space="4" w:color="auto"/>
          <w:bottom w:val="single" w:sz="4" w:space="1" w:color="auto"/>
          <w:right w:val="single" w:sz="4" w:space="4" w:color="auto"/>
        </w:pBdr>
      </w:pPr>
    </w:p>
    <w:p w14:paraId="6628A4AA" w14:textId="7D96BDE5" w:rsidR="008C3D36" w:rsidRDefault="008C3D36" w:rsidP="00167E13">
      <w:pPr>
        <w:pStyle w:val="DFCode"/>
        <w:pBdr>
          <w:top w:val="single" w:sz="4" w:space="1" w:color="auto"/>
          <w:left w:val="single" w:sz="4" w:space="4" w:color="auto"/>
          <w:bottom w:val="single" w:sz="4" w:space="1" w:color="auto"/>
          <w:right w:val="single" w:sz="4" w:space="4" w:color="auto"/>
        </w:pBdr>
      </w:pPr>
      <w:r>
        <w:t xml:space="preserve">        ...</w:t>
      </w:r>
    </w:p>
    <w:p w14:paraId="609B76A2" w14:textId="77777777" w:rsidR="008C3D36" w:rsidRDefault="008C3D36" w:rsidP="00167E13">
      <w:pPr>
        <w:pStyle w:val="DFCode"/>
        <w:pBdr>
          <w:top w:val="single" w:sz="4" w:space="1" w:color="auto"/>
          <w:left w:val="single" w:sz="4" w:space="4" w:color="auto"/>
          <w:bottom w:val="single" w:sz="4" w:space="1" w:color="auto"/>
          <w:right w:val="single" w:sz="4" w:space="4" w:color="auto"/>
        </w:pBdr>
      </w:pPr>
    </w:p>
    <w:p w14:paraId="1D81FF41" w14:textId="712284AD" w:rsidR="008C3D36" w:rsidRPr="008C3D36" w:rsidRDefault="008C3D36" w:rsidP="00167E13">
      <w:pPr>
        <w:pStyle w:val="DFCode"/>
        <w:pBdr>
          <w:top w:val="single" w:sz="4" w:space="1" w:color="auto"/>
          <w:left w:val="single" w:sz="4" w:space="4" w:color="auto"/>
          <w:bottom w:val="single" w:sz="4" w:space="1" w:color="auto"/>
          <w:right w:val="single" w:sz="4" w:space="4" w:color="auto"/>
        </w:pBdr>
      </w:pPr>
      <w:r w:rsidRPr="008C3D36">
        <w:t xml:space="preserve">        Set Field_PasscodeStorageObject Field WebAppUser.Password to oMyMethod</w:t>
      </w:r>
    </w:p>
    <w:p w14:paraId="4AA0FFE0" w14:textId="219B2262" w:rsidR="008C3D36" w:rsidRDefault="008C3D36" w:rsidP="00167E13">
      <w:pPr>
        <w:pStyle w:val="DFCode"/>
        <w:pBdr>
          <w:top w:val="single" w:sz="4" w:space="1" w:color="auto"/>
          <w:left w:val="single" w:sz="4" w:space="4" w:color="auto"/>
          <w:bottom w:val="single" w:sz="4" w:space="1" w:color="auto"/>
          <w:right w:val="single" w:sz="4" w:space="4" w:color="auto"/>
        </w:pBdr>
      </w:pPr>
      <w:r>
        <w:t xml:space="preserve">    End_Procedure</w:t>
      </w:r>
    </w:p>
    <w:p w14:paraId="6F530477" w14:textId="77777777" w:rsidR="002F7AF6" w:rsidRDefault="002F7AF6" w:rsidP="00167E13">
      <w:pPr>
        <w:pStyle w:val="DFCode"/>
        <w:pBdr>
          <w:top w:val="single" w:sz="4" w:space="1" w:color="auto"/>
          <w:left w:val="single" w:sz="4" w:space="4" w:color="auto"/>
          <w:bottom w:val="single" w:sz="4" w:space="1" w:color="auto"/>
          <w:right w:val="single" w:sz="4" w:space="4" w:color="auto"/>
        </w:pBdr>
      </w:pPr>
    </w:p>
    <w:p w14:paraId="5EDF410A" w14:textId="35CF078E" w:rsidR="002F7AF6" w:rsidRDefault="002F7AF6" w:rsidP="00167E13">
      <w:pPr>
        <w:pStyle w:val="DFCode"/>
        <w:pBdr>
          <w:top w:val="single" w:sz="4" w:space="1" w:color="auto"/>
          <w:left w:val="single" w:sz="4" w:space="4" w:color="auto"/>
          <w:bottom w:val="single" w:sz="4" w:space="1" w:color="auto"/>
          <w:right w:val="single" w:sz="4" w:space="4" w:color="auto"/>
        </w:pBdr>
      </w:pPr>
      <w:r>
        <w:t xml:space="preserve">    ...</w:t>
      </w:r>
    </w:p>
    <w:p w14:paraId="230E8305" w14:textId="77777777" w:rsidR="002F7AF6" w:rsidRDefault="002F7AF6" w:rsidP="00167E13">
      <w:pPr>
        <w:pStyle w:val="DFCode"/>
        <w:pBdr>
          <w:top w:val="single" w:sz="4" w:space="1" w:color="auto"/>
          <w:left w:val="single" w:sz="4" w:space="4" w:color="auto"/>
          <w:bottom w:val="single" w:sz="4" w:space="1" w:color="auto"/>
          <w:right w:val="single" w:sz="4" w:space="4" w:color="auto"/>
        </w:pBdr>
      </w:pPr>
    </w:p>
    <w:p w14:paraId="6EF7886D" w14:textId="2939A227" w:rsidR="002F7AF6" w:rsidRDefault="002F7AF6" w:rsidP="00167E13">
      <w:pPr>
        <w:pStyle w:val="DFCode"/>
        <w:pBdr>
          <w:top w:val="single" w:sz="4" w:space="1" w:color="auto"/>
          <w:left w:val="single" w:sz="4" w:space="4" w:color="auto"/>
          <w:bottom w:val="single" w:sz="4" w:space="1" w:color="auto"/>
          <w:right w:val="single" w:sz="4" w:space="4" w:color="auto"/>
        </w:pBdr>
      </w:pPr>
      <w:r>
        <w:t>End_Class</w:t>
      </w:r>
    </w:p>
    <w:p w14:paraId="4AC26AE8" w14:textId="49DF9ADF" w:rsidR="00B60B33" w:rsidRDefault="00B60B33" w:rsidP="00B60B33">
      <w:r>
        <w:t xml:space="preserve">The </w:t>
      </w:r>
      <w:proofErr w:type="spellStart"/>
      <w:r w:rsidRPr="00B60B33">
        <w:rPr>
          <w:rStyle w:val="Emphasis"/>
        </w:rPr>
        <w:t>cSecurePasscodeStorageMethod_DD_Mixin</w:t>
      </w:r>
      <w:proofErr w:type="spellEnd"/>
      <w:r>
        <w:t xml:space="preserve"> class adds the </w:t>
      </w:r>
      <w:proofErr w:type="spellStart"/>
      <w:r w:rsidRPr="00B60B33">
        <w:rPr>
          <w:rStyle w:val="Emphasis"/>
        </w:rPr>
        <w:t>Field_PasscodeStorageObject</w:t>
      </w:r>
      <w:proofErr w:type="spellEnd"/>
      <w:r>
        <w:t xml:space="preserve"> field property to a DD class. When this property is set for a field, every time the </w:t>
      </w:r>
      <w:proofErr w:type="spellStart"/>
      <w:r w:rsidRPr="00B60B33">
        <w:rPr>
          <w:rStyle w:val="Emphasis"/>
        </w:rPr>
        <w:t>Field_Changed_Value</w:t>
      </w:r>
      <w:proofErr w:type="spellEnd"/>
      <w:r>
        <w:t xml:space="preserve"> or </w:t>
      </w:r>
      <w:proofErr w:type="spellStart"/>
      <w:r w:rsidRPr="00B60B33">
        <w:rPr>
          <w:rStyle w:val="Emphasis"/>
        </w:rPr>
        <w:t>Field_Current_Value</w:t>
      </w:r>
      <w:proofErr w:type="spellEnd"/>
      <w:r>
        <w:t xml:space="preserve"> of that field is set, this value is routed through the defined </w:t>
      </w:r>
      <w:proofErr w:type="spellStart"/>
      <w:proofErr w:type="gramStart"/>
      <w:r w:rsidRPr="00B60B33">
        <w:rPr>
          <w:rStyle w:val="Emphasis"/>
        </w:rPr>
        <w:t>cSecurePasscodeStorageMethod</w:t>
      </w:r>
      <w:proofErr w:type="spellEnd"/>
      <w:proofErr w:type="gramEnd"/>
      <w:r>
        <w:t xml:space="preserve"> and the storage string is put into the value instead of the raw plaintext value.</w:t>
      </w:r>
    </w:p>
    <w:p w14:paraId="7C51E7D3" w14:textId="066EFB99" w:rsidR="008E5DE4" w:rsidRDefault="008E5DE4" w:rsidP="008E5DE4">
      <w:r>
        <w:t>New users should not have an active pass</w:t>
      </w:r>
      <w:r w:rsidR="00CD0886">
        <w:t>code</w:t>
      </w:r>
      <w:r>
        <w:t xml:space="preserve"> – not even a difficult one.</w:t>
      </w:r>
      <w:r w:rsidR="00596C55">
        <w:t xml:space="preserve"> As long as the field remains empty it will not be verifiable.</w:t>
      </w:r>
      <w:r>
        <w:t xml:space="preserve"> This means the user will have to perform a pass</w:t>
      </w:r>
      <w:r w:rsidR="00CD0886">
        <w:t>code</w:t>
      </w:r>
      <w:r>
        <w:t xml:space="preserve"> reset </w:t>
      </w:r>
      <w:proofErr w:type="gramStart"/>
      <w:r>
        <w:t>in order to</w:t>
      </w:r>
      <w:proofErr w:type="gramEnd"/>
      <w:r>
        <w:t xml:space="preserve"> activate his login.</w:t>
      </w:r>
    </w:p>
    <w:p w14:paraId="6FFF7B42" w14:textId="2E1F5C2B" w:rsidR="008C3D36" w:rsidRDefault="008C3D36" w:rsidP="008C3D36">
      <w:pPr>
        <w:pStyle w:val="Heading3"/>
      </w:pPr>
      <w:proofErr w:type="spellStart"/>
      <w:proofErr w:type="gramStart"/>
      <w:r>
        <w:t>SessionManager</w:t>
      </w:r>
      <w:proofErr w:type="spellEnd"/>
      <w:proofErr w:type="gramEnd"/>
      <w:r>
        <w:t xml:space="preserve"> extension</w:t>
      </w:r>
    </w:p>
    <w:p w14:paraId="47E23B4F" w14:textId="6485539E" w:rsidR="008C3D36" w:rsidRDefault="008C3D36" w:rsidP="00167E13">
      <w:pPr>
        <w:pStyle w:val="DFCode"/>
        <w:pBdr>
          <w:top w:val="single" w:sz="4" w:space="1" w:color="auto"/>
          <w:left w:val="single" w:sz="4" w:space="4" w:color="auto"/>
          <w:bottom w:val="single" w:sz="4" w:space="1" w:color="auto"/>
          <w:right w:val="single" w:sz="4" w:space="4" w:color="auto"/>
        </w:pBdr>
      </w:pPr>
      <w:r>
        <w:t>Function ComparePasswords String sUserPass String sEnteredPass Returns Boolean</w:t>
      </w:r>
    </w:p>
    <w:p w14:paraId="4D0A1B91" w14:textId="69EDF76E" w:rsidR="008C3D36" w:rsidRDefault="008C3D36" w:rsidP="00167E13">
      <w:pPr>
        <w:pStyle w:val="DFCode"/>
        <w:pBdr>
          <w:top w:val="single" w:sz="4" w:space="1" w:color="auto"/>
          <w:left w:val="single" w:sz="4" w:space="4" w:color="auto"/>
          <w:bottom w:val="single" w:sz="4" w:space="1" w:color="auto"/>
          <w:right w:val="single" w:sz="4" w:space="4" w:color="auto"/>
        </w:pBdr>
      </w:pPr>
      <w:r>
        <w:t xml:space="preserve">    Boolean bMatch</w:t>
      </w:r>
    </w:p>
    <w:p w14:paraId="17D069A9" w14:textId="16D21495" w:rsidR="008C3D36" w:rsidRDefault="008C3D36" w:rsidP="00167E13">
      <w:pPr>
        <w:pStyle w:val="DFCode"/>
        <w:pBdr>
          <w:top w:val="single" w:sz="4" w:space="1" w:color="auto"/>
          <w:left w:val="single" w:sz="4" w:space="4" w:color="auto"/>
          <w:bottom w:val="single" w:sz="4" w:space="1" w:color="auto"/>
          <w:right w:val="single" w:sz="4" w:space="4" w:color="auto"/>
        </w:pBdr>
      </w:pPr>
      <w:r>
        <w:t xml:space="preserve">    UChar[] ucaPasscode</w:t>
      </w:r>
    </w:p>
    <w:p w14:paraId="31724605" w14:textId="1E041849" w:rsidR="008C3D36" w:rsidRDefault="008C3D36" w:rsidP="00167E13">
      <w:pPr>
        <w:pStyle w:val="DFCode"/>
        <w:pBdr>
          <w:top w:val="single" w:sz="4" w:space="1" w:color="auto"/>
          <w:left w:val="single" w:sz="4" w:space="4" w:color="auto"/>
          <w:bottom w:val="single" w:sz="4" w:space="1" w:color="auto"/>
          <w:right w:val="single" w:sz="4" w:space="4" w:color="auto"/>
        </w:pBdr>
      </w:pPr>
    </w:p>
    <w:p w14:paraId="07F50E8D" w14:textId="62E382C6" w:rsidR="008C3D36" w:rsidRDefault="008C3D36" w:rsidP="00167E13">
      <w:pPr>
        <w:pStyle w:val="DFCode"/>
        <w:pBdr>
          <w:top w:val="single" w:sz="4" w:space="1" w:color="auto"/>
          <w:left w:val="single" w:sz="4" w:space="4" w:color="auto"/>
          <w:bottom w:val="single" w:sz="4" w:space="1" w:color="auto"/>
          <w:right w:val="single" w:sz="4" w:space="4" w:color="auto"/>
        </w:pBdr>
      </w:pPr>
      <w:r>
        <w:t xml:space="preserve">    Move (StringToUCharArray(sEnteredPass)) to ucaPasscode</w:t>
      </w:r>
    </w:p>
    <w:p w14:paraId="10AB6090" w14:textId="295D8D1C" w:rsidR="00D60DFB" w:rsidRDefault="00D60DFB" w:rsidP="00167E13">
      <w:pPr>
        <w:pStyle w:val="DFCode"/>
        <w:pBdr>
          <w:top w:val="single" w:sz="4" w:space="1" w:color="auto"/>
          <w:left w:val="single" w:sz="4" w:space="4" w:color="auto"/>
          <w:bottom w:val="single" w:sz="4" w:space="1" w:color="auto"/>
          <w:right w:val="single" w:sz="4" w:space="4" w:color="auto"/>
        </w:pBdr>
      </w:pPr>
      <w:r>
        <w:t xml:space="preserve">    Send </w:t>
      </w:r>
      <w:r w:rsidRPr="00D60DFB">
        <w:t>SecureStringOverwrite</w:t>
      </w:r>
      <w:r>
        <w:t xml:space="preserve"> of ghoSecurity (&amp;sEnteredPass)</w:t>
      </w:r>
    </w:p>
    <w:p w14:paraId="34032073" w14:textId="77777777" w:rsidR="00D60DFB" w:rsidRDefault="00D60DFB" w:rsidP="00167E13">
      <w:pPr>
        <w:pStyle w:val="DFCode"/>
        <w:pBdr>
          <w:top w:val="single" w:sz="4" w:space="1" w:color="auto"/>
          <w:left w:val="single" w:sz="4" w:space="4" w:color="auto"/>
          <w:bottom w:val="single" w:sz="4" w:space="1" w:color="auto"/>
          <w:right w:val="single" w:sz="4" w:space="4" w:color="auto"/>
        </w:pBdr>
      </w:pPr>
    </w:p>
    <w:p w14:paraId="5F3BFDCE" w14:textId="64C9171C" w:rsidR="008C3D36" w:rsidRDefault="008C3D36" w:rsidP="00167E13">
      <w:pPr>
        <w:pStyle w:val="DFCode"/>
        <w:pBdr>
          <w:top w:val="single" w:sz="4" w:space="1" w:color="auto"/>
          <w:left w:val="single" w:sz="4" w:space="4" w:color="auto"/>
          <w:bottom w:val="single" w:sz="4" w:space="1" w:color="auto"/>
          <w:right w:val="single" w:sz="4" w:space="4" w:color="auto"/>
        </w:pBdr>
      </w:pPr>
      <w:r>
        <w:t xml:space="preserve">    Get VerifyPasscode of ghoSecurity (&amp;ucaPasscode) sUserPass to bMatch</w:t>
      </w:r>
    </w:p>
    <w:p w14:paraId="1926DFE4" w14:textId="77777777" w:rsidR="008C3D36" w:rsidRDefault="008C3D36" w:rsidP="00167E13">
      <w:pPr>
        <w:pStyle w:val="DFCode"/>
        <w:pBdr>
          <w:top w:val="single" w:sz="4" w:space="1" w:color="auto"/>
          <w:left w:val="single" w:sz="4" w:space="4" w:color="auto"/>
          <w:bottom w:val="single" w:sz="4" w:space="1" w:color="auto"/>
          <w:right w:val="single" w:sz="4" w:space="4" w:color="auto"/>
        </w:pBdr>
      </w:pPr>
    </w:p>
    <w:p w14:paraId="4AD67489" w14:textId="6F8D41EC" w:rsidR="008C3D36" w:rsidRDefault="008C3D36" w:rsidP="00167E13">
      <w:pPr>
        <w:pStyle w:val="DFCode"/>
        <w:pBdr>
          <w:top w:val="single" w:sz="4" w:space="1" w:color="auto"/>
          <w:left w:val="single" w:sz="4" w:space="4" w:color="auto"/>
          <w:bottom w:val="single" w:sz="4" w:space="1" w:color="auto"/>
          <w:right w:val="single" w:sz="4" w:space="4" w:color="auto"/>
        </w:pBdr>
      </w:pPr>
      <w:r>
        <w:t xml:space="preserve">    Function_Return bMatch</w:t>
      </w:r>
    </w:p>
    <w:p w14:paraId="39EC0241" w14:textId="2BD86245" w:rsidR="008C3D36" w:rsidRDefault="008C3D36" w:rsidP="00167E13">
      <w:pPr>
        <w:pStyle w:val="DFCode"/>
        <w:pBdr>
          <w:top w:val="single" w:sz="4" w:space="1" w:color="auto"/>
          <w:left w:val="single" w:sz="4" w:space="4" w:color="auto"/>
          <w:bottom w:val="single" w:sz="4" w:space="1" w:color="auto"/>
          <w:right w:val="single" w:sz="4" w:space="4" w:color="auto"/>
        </w:pBdr>
      </w:pPr>
      <w:r>
        <w:t>End_Function</w:t>
      </w:r>
    </w:p>
    <w:p w14:paraId="7064EA7A" w14:textId="35177802" w:rsidR="008C3D36" w:rsidRPr="008C3D36" w:rsidRDefault="005B620E" w:rsidP="008C3D36">
      <w:r>
        <w:t xml:space="preserve">By </w:t>
      </w:r>
      <w:proofErr w:type="gramStart"/>
      <w:r>
        <w:t>default</w:t>
      </w:r>
      <w:proofErr w:type="gramEnd"/>
      <w:r>
        <w:t xml:space="preserve"> this </w:t>
      </w:r>
      <w:r w:rsidR="00052521">
        <w:t xml:space="preserve">example code </w:t>
      </w:r>
      <w:r>
        <w:t>will route the passcode verification to the correct engine</w:t>
      </w:r>
      <w:r w:rsidR="00052521">
        <w:t xml:space="preserve"> for verification</w:t>
      </w:r>
      <w:r>
        <w:t xml:space="preserve">. If you still have (some) </w:t>
      </w:r>
      <w:proofErr w:type="gramStart"/>
      <w:r>
        <w:t>plaintext</w:t>
      </w:r>
      <w:proofErr w:type="gramEnd"/>
      <w:r>
        <w:t xml:space="preserve"> pass</w:t>
      </w:r>
      <w:r w:rsidR="00CD0886">
        <w:t>code</w:t>
      </w:r>
      <w:r>
        <w:t xml:space="preserve">s in your </w:t>
      </w:r>
      <w:proofErr w:type="gramStart"/>
      <w:r>
        <w:t>database</w:t>
      </w:r>
      <w:proofErr w:type="gramEnd"/>
      <w:r>
        <w:t xml:space="preserve"> you can set the </w:t>
      </w:r>
      <w:proofErr w:type="spellStart"/>
      <w:r w:rsidRPr="005B620E">
        <w:rPr>
          <w:rStyle w:val="Emphasis"/>
        </w:rPr>
        <w:t>pbFallbackToPlaintext</w:t>
      </w:r>
      <w:proofErr w:type="spellEnd"/>
      <w:r>
        <w:t xml:space="preserve"> property of </w:t>
      </w:r>
      <w:proofErr w:type="spellStart"/>
      <w:r w:rsidRPr="005B620E">
        <w:rPr>
          <w:rStyle w:val="Emphasis"/>
        </w:rPr>
        <w:t>ghoSecurity</w:t>
      </w:r>
      <w:proofErr w:type="spellEnd"/>
      <w:r>
        <w:t xml:space="preserve"> </w:t>
      </w:r>
      <w:r w:rsidR="00052521">
        <w:t>to t</w:t>
      </w:r>
      <w:r>
        <w:t>rue.</w:t>
      </w:r>
      <w:r w:rsidR="00B722D4">
        <w:t xml:space="preserve"> </w:t>
      </w:r>
      <w:r w:rsidR="00596C55">
        <w:t xml:space="preserve">This is </w:t>
      </w:r>
      <w:r w:rsidR="00596C55" w:rsidRPr="00596C55">
        <w:rPr>
          <w:rStyle w:val="Emphasis"/>
        </w:rPr>
        <w:t>not</w:t>
      </w:r>
      <w:r w:rsidR="00596C55">
        <w:t xml:space="preserve"> meant for production </w:t>
      </w:r>
      <w:proofErr w:type="gramStart"/>
      <w:r w:rsidR="00596C55">
        <w:t>systems, but</w:t>
      </w:r>
      <w:proofErr w:type="gramEnd"/>
      <w:r w:rsidR="00596C55">
        <w:t xml:space="preserve"> may be useful during development. </w:t>
      </w:r>
      <w:r w:rsidR="00B722D4">
        <w:t>You should upgrade existing plaintext pass</w:t>
      </w:r>
      <w:r w:rsidR="00CD0886">
        <w:t>code</w:t>
      </w:r>
      <w:r w:rsidR="00B722D4">
        <w:t>s to a secure storage method as soon as possible.</w:t>
      </w:r>
    </w:p>
    <w:p w14:paraId="7A2D5A69" w14:textId="34CE2FDE" w:rsidR="00DC15B3" w:rsidRDefault="00DC15B3" w:rsidP="002D24C6">
      <w:pPr>
        <w:pStyle w:val="Heading1"/>
      </w:pPr>
      <w:bookmarkStart w:id="39" w:name="_Toc522613694"/>
      <w:r>
        <w:lastRenderedPageBreak/>
        <w:t>One-Time Password</w:t>
      </w:r>
      <w:r w:rsidR="00D376C2">
        <w:t>s</w:t>
      </w:r>
      <w:bookmarkEnd w:id="39"/>
    </w:p>
    <w:p w14:paraId="38F2692D" w14:textId="2CCAA508" w:rsidR="00DC15B3" w:rsidRDefault="00DC15B3" w:rsidP="00DC15B3">
      <w:r>
        <w:t xml:space="preserve">The security library has built-in support for both Time-Based </w:t>
      </w:r>
      <w:r w:rsidR="00C44D31">
        <w:t xml:space="preserve">(TOTP) </w:t>
      </w:r>
      <w:r>
        <w:t>and Hash-Based</w:t>
      </w:r>
      <w:r w:rsidR="00C44D31">
        <w:t xml:space="preserve"> (HOTP)</w:t>
      </w:r>
      <w:r>
        <w:t xml:space="preserve"> one-time passwords, as defined in RFC’s 4226 and 6238.</w:t>
      </w:r>
      <w:r w:rsidR="001275A2">
        <w:t xml:space="preserve"> In addition</w:t>
      </w:r>
      <w:r w:rsidR="00596C55">
        <w:t>,</w:t>
      </w:r>
      <w:r w:rsidR="001275A2">
        <w:t xml:space="preserve"> the new</w:t>
      </w:r>
      <w:r w:rsidR="00596C55">
        <w:t>er</w:t>
      </w:r>
      <w:r w:rsidR="001275A2">
        <w:t xml:space="preserve"> FIDO U2F standard, which uses hardware tokens, can be implemented as well for web applications.</w:t>
      </w:r>
    </w:p>
    <w:p w14:paraId="5FCFBC95" w14:textId="36CD8E86" w:rsidR="00AE1366" w:rsidRDefault="00AE1366" w:rsidP="00DC15B3">
      <w:r>
        <w:t xml:space="preserve">OTPs can be used as a second factor for </w:t>
      </w:r>
      <w:r w:rsidR="00596C55">
        <w:t xml:space="preserve">the </w:t>
      </w:r>
      <w:r>
        <w:t xml:space="preserve">authentication processes. TOTPs are becoming </w:t>
      </w:r>
      <w:proofErr w:type="gramStart"/>
      <w:r>
        <w:t>mainstream</w:t>
      </w:r>
      <w:proofErr w:type="gramEnd"/>
      <w:r>
        <w:t xml:space="preserve"> and a multitude of smartphone apps support it. HOTPs are more often supported by hardware, such as USB security keys or smartcards.</w:t>
      </w:r>
      <w:r w:rsidR="001275A2">
        <w:t xml:space="preserve"> FIDO U2F is a newer standard using USB or NFC tokens that </w:t>
      </w:r>
      <w:proofErr w:type="gramStart"/>
      <w:r w:rsidR="001275A2">
        <w:t>is</w:t>
      </w:r>
      <w:proofErr w:type="gramEnd"/>
      <w:r w:rsidR="001275A2">
        <w:t xml:space="preserve"> more secure and easier to use than the other methods.</w:t>
      </w:r>
      <w:r w:rsidR="00596C55">
        <w:t xml:space="preserve"> </w:t>
      </w:r>
      <w:proofErr w:type="gramStart"/>
      <w:r w:rsidR="00596C55">
        <w:t>Unfortunately</w:t>
      </w:r>
      <w:proofErr w:type="gramEnd"/>
      <w:r w:rsidR="00596C55">
        <w:t xml:space="preserve"> browser support may be problematic – especially on smartphones.</w:t>
      </w:r>
    </w:p>
    <w:p w14:paraId="54D5C50D" w14:textId="497E2889" w:rsidR="00D655E6" w:rsidRDefault="00D655E6" w:rsidP="00DC15B3">
      <w:r>
        <w:t>HOTPs can also be used as a second factor for machine users, such as a web service consumer. This ensures that intercepted communication does not enable the attacker to make any successful queries. Using HOTP is be</w:t>
      </w:r>
      <w:r w:rsidR="00596C55">
        <w:t>tter than TOTP</w:t>
      </w:r>
      <w:r>
        <w:t xml:space="preserve"> for this scenario, because it mitigates the risk of a replay attack.</w:t>
      </w:r>
    </w:p>
    <w:p w14:paraId="1463ACBC" w14:textId="2976851D" w:rsidR="00AE1366" w:rsidRDefault="00AE1366" w:rsidP="00AE1366">
      <w:pPr>
        <w:pStyle w:val="Heading2"/>
      </w:pPr>
      <w:bookmarkStart w:id="40" w:name="_Toc522613695"/>
      <w:r>
        <w:t>Usability considerations</w:t>
      </w:r>
      <w:bookmarkEnd w:id="40"/>
    </w:p>
    <w:p w14:paraId="524E85F9" w14:textId="1B969FDD" w:rsidR="00AE1366" w:rsidRDefault="00AE1366" w:rsidP="00AE1366">
      <w:r>
        <w:t xml:space="preserve">TOTPs use the current time as an input for the calculation. If the user’s TOTP calculator time significantly deviates from the server’s time the tokens will be reported as invalid. The library provides a configurable number of earlier and future tokens to be accepted as well. These default values seem to work just fine when users use their smartphone and the server is kept on time using </w:t>
      </w:r>
      <w:proofErr w:type="spellStart"/>
      <w:r>
        <w:t>ntp</w:t>
      </w:r>
      <w:proofErr w:type="spellEnd"/>
      <w:r>
        <w:t xml:space="preserve"> (network time protocol).</w:t>
      </w:r>
    </w:p>
    <w:p w14:paraId="0F5090BC" w14:textId="7CB4A9A4" w:rsidR="00AE1366" w:rsidRDefault="00AE1366" w:rsidP="00AE1366">
      <w:r>
        <w:t xml:space="preserve">HOTPs are counter-based. Both the client and the server keep track of the counter’s value and sometimes a mismatch occurs. The library accepts a configurable number of counter values to be considered </w:t>
      </w:r>
      <w:proofErr w:type="gramStart"/>
      <w:r>
        <w:t>valid, and</w:t>
      </w:r>
      <w:proofErr w:type="gramEnd"/>
      <w:r>
        <w:t xml:space="preserve"> reports back the new counter value in the </w:t>
      </w:r>
      <w:proofErr w:type="spellStart"/>
      <w:r w:rsidRPr="00AE1366">
        <w:rPr>
          <w:rStyle w:val="Emphasis"/>
        </w:rPr>
        <w:t>piCounter</w:t>
      </w:r>
      <w:proofErr w:type="spellEnd"/>
      <w:r>
        <w:t xml:space="preserve"> property. It is your responsibility to store this counter value in the </w:t>
      </w:r>
      <w:proofErr w:type="gramStart"/>
      <w:r>
        <w:t>database,</w:t>
      </w:r>
      <w:proofErr w:type="gramEnd"/>
      <w:r>
        <w:t xml:space="preserve"> </w:t>
      </w:r>
      <w:r w:rsidR="00FB31A6">
        <w:t>resynchronizing</w:t>
      </w:r>
      <w:r>
        <w:t xml:space="preserve"> is with the client.</w:t>
      </w:r>
      <w:r w:rsidR="008762C1">
        <w:t xml:space="preserve"> HOTP implementations must accept 2 or more </w:t>
      </w:r>
      <w:proofErr w:type="gramStart"/>
      <w:r w:rsidR="008762C1">
        <w:t>OTP’s</w:t>
      </w:r>
      <w:proofErr w:type="gramEnd"/>
      <w:r w:rsidR="008762C1">
        <w:t xml:space="preserve"> with consecutive counter values to mitigate brute force attacks.</w:t>
      </w:r>
    </w:p>
    <w:p w14:paraId="5251C729" w14:textId="20D0D671" w:rsidR="00F02B64" w:rsidRPr="00AE1366" w:rsidRDefault="00F02B64" w:rsidP="00AE1366">
      <w:r>
        <w:t>Using the default settings and above recommendations, issues will rarely occur.</w:t>
      </w:r>
    </w:p>
    <w:p w14:paraId="169703FC" w14:textId="01B89C10" w:rsidR="00BA44FB" w:rsidRDefault="00BA44FB" w:rsidP="00BA44FB">
      <w:pPr>
        <w:pStyle w:val="Heading2"/>
      </w:pPr>
      <w:bookmarkStart w:id="41" w:name="_Toc522613696"/>
      <w:r>
        <w:t>Security considerations</w:t>
      </w:r>
      <w:bookmarkEnd w:id="41"/>
    </w:p>
    <w:p w14:paraId="6BAA1308" w14:textId="038BA60A" w:rsidR="00C44D31" w:rsidRDefault="00BA44FB" w:rsidP="00BA44FB">
      <w:r>
        <w:t xml:space="preserve">Both the calculation of an OTP and its validation </w:t>
      </w:r>
      <w:proofErr w:type="gramStart"/>
      <w:r>
        <w:t>requires</w:t>
      </w:r>
      <w:proofErr w:type="gramEnd"/>
      <w:r>
        <w:t xml:space="preserve"> possession of the secret. OTPs are therefore only useful when used between two separate </w:t>
      </w:r>
      <w:r w:rsidR="00DC73D8">
        <w:t>entities</w:t>
      </w:r>
      <w:r>
        <w:t xml:space="preserve">, such as logging in onto a web application. It is </w:t>
      </w:r>
      <w:r w:rsidRPr="00BA44FB">
        <w:rPr>
          <w:rStyle w:val="Emphasis"/>
        </w:rPr>
        <w:t>not suitable</w:t>
      </w:r>
      <w:r>
        <w:t xml:space="preserve"> for use in local Windows applications, because the program needs access to the secret and thus a hacker can obtain it.</w:t>
      </w:r>
    </w:p>
    <w:p w14:paraId="1452DADC" w14:textId="11EAE024" w:rsidR="006D3B74" w:rsidRDefault="006D3B74" w:rsidP="006D3B74">
      <w:pPr>
        <w:pStyle w:val="Heading2"/>
      </w:pPr>
      <w:bookmarkStart w:id="42" w:name="_Toc522613697"/>
      <w:r>
        <w:t>WebApp integration</w:t>
      </w:r>
      <w:bookmarkEnd w:id="42"/>
    </w:p>
    <w:p w14:paraId="7491A16E" w14:textId="4AFDBC24" w:rsidR="006D3B74" w:rsidRDefault="006D3B74" w:rsidP="006D3B74">
      <w:r>
        <w:t xml:space="preserve">To simplify integration of one-time passwords into </w:t>
      </w:r>
      <w:proofErr w:type="spellStart"/>
      <w:r>
        <w:t>DataFlex</w:t>
      </w:r>
      <w:proofErr w:type="spellEnd"/>
      <w:r>
        <w:t xml:space="preserve"> web applications we included a custom web control: c2FAWebGroup. This group does not contain any visible controls, so developers are free to define those themselves.</w:t>
      </w:r>
    </w:p>
    <w:p w14:paraId="026F61D2" w14:textId="6C1BAF98" w:rsidR="004F3661" w:rsidRDefault="006D3B74" w:rsidP="004F3661">
      <w:r>
        <w:t xml:space="preserve">First, the </w:t>
      </w:r>
      <w:r w:rsidR="008762C1">
        <w:t>JavaScript</w:t>
      </w:r>
      <w:r>
        <w:t xml:space="preserve"> files for using this control must be added</w:t>
      </w:r>
      <w:r w:rsidR="004F3661">
        <w:t xml:space="preserve"> to your index.html. </w:t>
      </w:r>
      <w:r w:rsidR="004F3661" w:rsidRPr="006D3B74">
        <w:t>You may also want to include</w:t>
      </w:r>
      <w:r w:rsidR="004F3661">
        <w:t xml:space="preserve"> the necessary files for the </w:t>
      </w:r>
      <w:proofErr w:type="spellStart"/>
      <w:r w:rsidR="004F3661">
        <w:t>cWebQrCode</w:t>
      </w:r>
      <w:proofErr w:type="spellEnd"/>
      <w:r w:rsidR="004F3661">
        <w:t xml:space="preserve"> class, which allows users to scan the TOTP secret with their smartphone.</w:t>
      </w:r>
    </w:p>
    <w:p w14:paraId="02EA339B" w14:textId="30FA466B" w:rsidR="006D3B74" w:rsidRPr="006D3B74" w:rsidRDefault="006D3B74" w:rsidP="006D3B74">
      <w:pPr>
        <w:pStyle w:val="DFCode"/>
        <w:pBdr>
          <w:top w:val="single" w:sz="4" w:space="1" w:color="auto"/>
          <w:left w:val="single" w:sz="4" w:space="4" w:color="auto"/>
          <w:bottom w:val="single" w:sz="4" w:space="1" w:color="auto"/>
          <w:right w:val="single" w:sz="4" w:space="4" w:color="auto"/>
        </w:pBdr>
      </w:pPr>
      <w:r>
        <w:lastRenderedPageBreak/>
        <w:t>&lt;script src="Custom/u2f-api.js"&gt;&lt;/script&gt;</w:t>
      </w:r>
      <w:r w:rsidR="004F3661">
        <w:br/>
      </w:r>
      <w:r>
        <w:t>&lt;script src="Custom/2FAWebGroup.js"&gt;&lt;/script&gt;</w:t>
      </w:r>
      <w:r w:rsidR="004F3661">
        <w:br/>
      </w:r>
      <w:r w:rsidR="004F3661">
        <w:br/>
      </w:r>
      <w:r w:rsidRPr="006D3B74">
        <w:t>&lt;script src="qrcode/qrcode.min.js"&gt;&lt;/script&gt;</w:t>
      </w:r>
      <w:r>
        <w:br/>
      </w:r>
      <w:r w:rsidRPr="006D3B74">
        <w:t>&lt;script src="Custom/WebQrCode.js"&gt;&lt;/script&gt;</w:t>
      </w:r>
    </w:p>
    <w:p w14:paraId="6D3AEE9C" w14:textId="35EF22F4" w:rsidR="006D3B74" w:rsidRDefault="004F3661" w:rsidP="006D3B74">
      <w:r>
        <w:t>Now you can add a c2FAWebGroup to your login view and the user profile view.</w:t>
      </w:r>
      <w:r w:rsidR="00D56FC3">
        <w:t xml:space="preserve"> We strongly encourage you to </w:t>
      </w:r>
      <w:r w:rsidR="00801102">
        <w:t xml:space="preserve">create it from the Class Palette in the Studio. This uses our </w:t>
      </w:r>
      <w:proofErr w:type="gramStart"/>
      <w:r w:rsidR="00801102">
        <w:t>template</w:t>
      </w:r>
      <w:proofErr w:type="gramEnd"/>
      <w:r w:rsidR="00801102">
        <w:t xml:space="preserve"> which includes </w:t>
      </w:r>
      <w:proofErr w:type="gramStart"/>
      <w:r w:rsidR="00801102">
        <w:t>a number of</w:t>
      </w:r>
      <w:proofErr w:type="gramEnd"/>
      <w:r w:rsidR="00801102">
        <w:t xml:space="preserve"> to-dos for proper usage.</w:t>
      </w:r>
    </w:p>
    <w:p w14:paraId="4ADFB8AD" w14:textId="2347590D" w:rsidR="00801102" w:rsidRDefault="008C4859" w:rsidP="00801102">
      <w:r>
        <w:t xml:space="preserve">Setting up TOTP or FIDO U2F is complicated and cannot easily be presented in this document. Please refer to the online course about security in the </w:t>
      </w:r>
      <w:proofErr w:type="spellStart"/>
      <w:r>
        <w:t>DataFlex</w:t>
      </w:r>
      <w:proofErr w:type="spellEnd"/>
      <w:r>
        <w:t xml:space="preserve"> Learning Center for a complete set of videos and a sample workspace</w:t>
      </w:r>
      <w:r>
        <w:rPr>
          <w:rStyle w:val="FootnoteReference"/>
        </w:rPr>
        <w:footnoteReference w:id="5"/>
      </w:r>
      <w:r>
        <w:t>.</w:t>
      </w:r>
    </w:p>
    <w:p w14:paraId="70130C08" w14:textId="0BE14AD7" w:rsidR="00FB3A6B" w:rsidRDefault="00FB3A6B" w:rsidP="002D24C6">
      <w:pPr>
        <w:pStyle w:val="Heading1"/>
      </w:pPr>
      <w:bookmarkStart w:id="43" w:name="_Toc522613698"/>
      <w:r>
        <w:lastRenderedPageBreak/>
        <w:t>Encryption</w:t>
      </w:r>
      <w:bookmarkEnd w:id="43"/>
    </w:p>
    <w:p w14:paraId="25C18392" w14:textId="0A9AD45F" w:rsidR="00FB3A6B" w:rsidRDefault="00FB3A6B" w:rsidP="00FB3A6B">
      <w:r>
        <w:t>Encryption is a powerful method for keeping data secret. The basics of encryption are relatively easy to comprehend, but choosing the right parameters (algorithm, chaining method, key length, etc.) is a lot trickier.</w:t>
      </w:r>
    </w:p>
    <w:p w14:paraId="70D1E633" w14:textId="71FFCB7D" w:rsidR="00FB3A6B" w:rsidRDefault="00FB3A6B" w:rsidP="00FB3A6B">
      <w:r>
        <w:t>The security library supports several forms of encryption, which are both forms of symmetric key algorithms. These algorithms use the same key for both encrypting and decrypting the data.</w:t>
      </w:r>
    </w:p>
    <w:p w14:paraId="1B575297" w14:textId="5CCB098E" w:rsidR="002F5341" w:rsidRDefault="002F5341" w:rsidP="002F5341">
      <w:pPr>
        <w:pStyle w:val="Heading2"/>
      </w:pPr>
      <w:bookmarkStart w:id="44" w:name="_Toc522613699"/>
      <w:r>
        <w:t>Terminology</w:t>
      </w:r>
      <w:bookmarkEnd w:id="44"/>
    </w:p>
    <w:p w14:paraId="2E945A73" w14:textId="77777777" w:rsidR="00017997" w:rsidRDefault="002F5341" w:rsidP="002F5341">
      <w:r>
        <w:t xml:space="preserve">In the example I chose to use the AES </w:t>
      </w:r>
      <w:r w:rsidRPr="002F5341">
        <w:rPr>
          <w:rStyle w:val="Emphasis"/>
        </w:rPr>
        <w:t>block</w:t>
      </w:r>
      <w:r>
        <w:t xml:space="preserve"> </w:t>
      </w:r>
      <w:r w:rsidRPr="002F5341">
        <w:rPr>
          <w:rStyle w:val="Emphasis"/>
        </w:rPr>
        <w:t>algorithm</w:t>
      </w:r>
      <w:r>
        <w:t xml:space="preserve">. An encryption algorithm consists of the data manipulations that are performed to turn readable data into something unrecognizable, and of course the </w:t>
      </w:r>
      <w:r w:rsidR="004B2BC1">
        <w:t xml:space="preserve">manipulations needed to turn it back into readable form. Block algorithms do not manipulate a bit or byte at a time, but an entire block of data. </w:t>
      </w:r>
      <w:r w:rsidR="00017997">
        <w:t>For AES t</w:t>
      </w:r>
      <w:r w:rsidR="004B2BC1">
        <w:t>hese blocks are 16 bytes (128 bits) in size.</w:t>
      </w:r>
    </w:p>
    <w:p w14:paraId="620819E2" w14:textId="2ED446D2" w:rsidR="002F5341" w:rsidRDefault="004B2BC1" w:rsidP="002F5341">
      <w:r>
        <w:t>If the</w:t>
      </w:r>
      <w:r w:rsidR="00017997">
        <w:t xml:space="preserve"> length of the </w:t>
      </w:r>
      <w:r>
        <w:t xml:space="preserve">data to be encrypted </w:t>
      </w:r>
      <w:r w:rsidR="00017997">
        <w:t xml:space="preserve">does not equal a multitude of the block size, the last block </w:t>
      </w:r>
      <w:r>
        <w:t xml:space="preserve">will </w:t>
      </w:r>
      <w:r w:rsidR="00017997">
        <w:t>need to be expanded. This is called padding.</w:t>
      </w:r>
      <w:r>
        <w:t xml:space="preserve"> </w:t>
      </w:r>
      <w:r w:rsidR="00017997">
        <w:t xml:space="preserve">If the data length does equal a multitude of </w:t>
      </w:r>
      <w:proofErr w:type="gramStart"/>
      <w:r w:rsidR="00017997">
        <w:t>the block</w:t>
      </w:r>
      <w:proofErr w:type="gramEnd"/>
      <w:r w:rsidR="00017997">
        <w:t xml:space="preserve"> size an entire padding block will be added for technical reasons. This means that the encrypted data is always a bit larger than the plaintext data.</w:t>
      </w:r>
    </w:p>
    <w:p w14:paraId="3F271948" w14:textId="407A9428" w:rsidR="008A3CC7" w:rsidRPr="002F5341" w:rsidRDefault="008A3CC7" w:rsidP="008A3CC7">
      <w:r>
        <w:t>Each block algorithm describes how to encrypt and decrypt a block, but data very often is larger than a single block. If the same block operation is performed for each consecutive block this may result in recognizable patterns. There are some clear examples of this on the internet</w:t>
      </w:r>
      <w:r>
        <w:rPr>
          <w:rStyle w:val="FootnoteReference"/>
        </w:rPr>
        <w:footnoteReference w:id="6"/>
      </w:r>
      <w:r>
        <w:t>.</w:t>
      </w:r>
      <w:r w:rsidR="00017997">
        <w:t xml:space="preserve"> </w:t>
      </w:r>
      <w:r>
        <w:t xml:space="preserve">To increase randomness </w:t>
      </w:r>
      <w:proofErr w:type="gramStart"/>
      <w:r>
        <w:t>a number of</w:t>
      </w:r>
      <w:proofErr w:type="gramEnd"/>
      <w:r>
        <w:t xml:space="preserve"> chaining methods have been defined. Most of these take the result of the </w:t>
      </w:r>
      <w:r w:rsidR="008B36EC">
        <w:t xml:space="preserve">previous block as an additional input factor for the next. </w:t>
      </w:r>
      <w:r w:rsidR="008B36EC" w:rsidRPr="008B36EC">
        <w:rPr>
          <w:rStyle w:val="Emphasis"/>
        </w:rPr>
        <w:t>Electronic Codebook</w:t>
      </w:r>
      <w:r w:rsidR="008B36EC">
        <w:t xml:space="preserve"> (ECB) is the method that you should </w:t>
      </w:r>
      <w:proofErr w:type="gramStart"/>
      <w:r w:rsidR="008B36EC">
        <w:t>avoid at all times</w:t>
      </w:r>
      <w:proofErr w:type="gramEnd"/>
      <w:r w:rsidR="008B36EC">
        <w:t xml:space="preserve">. CBC is quite good and the </w:t>
      </w:r>
      <w:proofErr w:type="gramStart"/>
      <w:r w:rsidR="008B36EC">
        <w:t>most commonly used</w:t>
      </w:r>
      <w:proofErr w:type="gramEnd"/>
      <w:r w:rsidR="008B36EC">
        <w:t xml:space="preserve"> method, which is why we chose to make it available in the security library.</w:t>
      </w:r>
    </w:p>
    <w:p w14:paraId="02A8095E" w14:textId="082DB997" w:rsidR="004B2BC1" w:rsidRDefault="004B2BC1" w:rsidP="002F5341">
      <w:r>
        <w:t xml:space="preserve">If </w:t>
      </w:r>
      <w:r w:rsidR="000A51E3">
        <w:t xml:space="preserve">multiple messages start with the same </w:t>
      </w:r>
      <w:proofErr w:type="gramStart"/>
      <w:r w:rsidR="000A51E3">
        <w:t>plaintext</w:t>
      </w:r>
      <w:proofErr w:type="gramEnd"/>
      <w:r w:rsidR="000A51E3">
        <w:t xml:space="preserve"> data,</w:t>
      </w:r>
      <w:r w:rsidR="008B36EC">
        <w:t xml:space="preserve"> the encrypted data </w:t>
      </w:r>
      <w:r w:rsidR="000A51E3">
        <w:t>for each message will start the same as well. This</w:t>
      </w:r>
      <w:r>
        <w:t xml:space="preserve"> is undesirable</w:t>
      </w:r>
      <w:r>
        <w:rPr>
          <w:rStyle w:val="FootnoteReference"/>
        </w:rPr>
        <w:footnoteReference w:id="7"/>
      </w:r>
      <w:r>
        <w:t xml:space="preserve">. </w:t>
      </w:r>
      <w:r w:rsidR="0098146E">
        <w:t xml:space="preserve">To mitigate this problem the block should be initialized with something random – an </w:t>
      </w:r>
      <w:r w:rsidR="0098146E" w:rsidRPr="0098146E">
        <w:rPr>
          <w:rStyle w:val="Emphasis"/>
        </w:rPr>
        <w:t>initialization vector</w:t>
      </w:r>
      <w:r w:rsidR="0098146E">
        <w:t xml:space="preserve"> (IV). This IV must be generated randomly for every piece of data</w:t>
      </w:r>
      <w:r w:rsidR="008B36EC">
        <w:t xml:space="preserve"> </w:t>
      </w:r>
      <w:r w:rsidR="0098146E">
        <w:t xml:space="preserve">and does not have to stay secret – you </w:t>
      </w:r>
      <w:r w:rsidR="000A51E3">
        <w:rPr>
          <w:rStyle w:val="Emphasis"/>
        </w:rPr>
        <w:t>need</w:t>
      </w:r>
      <w:r w:rsidR="000A51E3">
        <w:t xml:space="preserve"> to store/</w:t>
      </w:r>
      <w:r w:rsidR="0098146E">
        <w:t>distribute the IV with the encrypted data and use it for decryption as well.</w:t>
      </w:r>
      <w:r w:rsidR="008B36EC">
        <w:t xml:space="preserve"> The security library by default generates a new IV every time you start encrypting, so you don’t have to worry about that.</w:t>
      </w:r>
    </w:p>
    <w:p w14:paraId="6A2FC6E7" w14:textId="5E1F6575" w:rsidR="00FB3A6B" w:rsidRDefault="00FB3A6B" w:rsidP="00FB3A6B">
      <w:pPr>
        <w:pStyle w:val="Heading2"/>
      </w:pPr>
      <w:bookmarkStart w:id="45" w:name="_Toc522613700"/>
      <w:r>
        <w:t>Encrypting data using AES-CBC</w:t>
      </w:r>
      <w:bookmarkEnd w:id="45"/>
    </w:p>
    <w:p w14:paraId="2879A799" w14:textId="5C181CB4" w:rsidR="00FB3A6B" w:rsidRDefault="00FB3A6B" w:rsidP="00FB3A6B">
      <w:r>
        <w:t>The sample below generates a new ran</w:t>
      </w:r>
      <w:r w:rsidR="00467192">
        <w:t>dom key to encrypt and decrypt an array of data</w:t>
      </w:r>
      <w:r w:rsidR="008B36EC">
        <w:t xml:space="preserve"> using AES in CBC chaining mode with a 256 bits key</w:t>
      </w:r>
      <w:r w:rsidR="00467192">
        <w:t>.</w:t>
      </w:r>
      <w:r w:rsidR="008B36EC">
        <w:t xml:space="preserve"> Note that the block length will still be 128 bits</w:t>
      </w:r>
      <w:r w:rsidR="000A51E3">
        <w:t xml:space="preserve"> – the key length does not change that</w:t>
      </w:r>
      <w:r w:rsidR="008B36EC">
        <w:t>.</w:t>
      </w:r>
    </w:p>
    <w:p w14:paraId="484FE638" w14:textId="762AD0A8" w:rsidR="00FB3A6B" w:rsidRDefault="00FB3A6B" w:rsidP="009A54AC">
      <w:pPr>
        <w:pStyle w:val="DFCode"/>
        <w:keepNext/>
        <w:pBdr>
          <w:top w:val="single" w:sz="4" w:space="1" w:color="auto"/>
          <w:left w:val="single" w:sz="4" w:space="4" w:color="auto"/>
          <w:bottom w:val="single" w:sz="4" w:space="1" w:color="auto"/>
          <w:right w:val="single" w:sz="4" w:space="4" w:color="auto"/>
        </w:pBdr>
      </w:pPr>
      <w:r>
        <w:lastRenderedPageBreak/>
        <w:t>Object o</w:t>
      </w:r>
      <w:r w:rsidR="002F5341">
        <w:t>MyEncryptionMethod is a cSecureSymmetricKeyEncryptionMethod</w:t>
      </w:r>
    </w:p>
    <w:p w14:paraId="3C3FCD75" w14:textId="77777777" w:rsidR="00FB3A6B" w:rsidRDefault="00FB3A6B" w:rsidP="009A54AC">
      <w:pPr>
        <w:pStyle w:val="DFCode"/>
        <w:keepNext/>
        <w:pBdr>
          <w:top w:val="single" w:sz="4" w:space="1" w:color="auto"/>
          <w:left w:val="single" w:sz="4" w:space="4" w:color="auto"/>
          <w:bottom w:val="single" w:sz="4" w:space="1" w:color="auto"/>
          <w:right w:val="single" w:sz="4" w:space="4" w:color="auto"/>
        </w:pBdr>
      </w:pPr>
      <w:r>
        <w:t xml:space="preserve">    // ToDo: Set the symmetric key encryption implementation.</w:t>
      </w:r>
    </w:p>
    <w:p w14:paraId="76B9D68B" w14:textId="2F6FF650" w:rsidR="00FB3A6B" w:rsidRDefault="00FB3A6B" w:rsidP="009A54AC">
      <w:pPr>
        <w:pStyle w:val="DFCode"/>
        <w:keepNext/>
        <w:pBdr>
          <w:top w:val="single" w:sz="4" w:space="1" w:color="auto"/>
          <w:left w:val="single" w:sz="4" w:space="4" w:color="auto"/>
          <w:bottom w:val="single" w:sz="4" w:space="1" w:color="auto"/>
          <w:right w:val="single" w:sz="4" w:space="4" w:color="auto"/>
        </w:pBdr>
      </w:pPr>
      <w:r>
        <w:t xml:space="preserve">    Set piEncryptImplementation to </w:t>
      </w:r>
      <w:r w:rsidRPr="00FB3A6B">
        <w:t>C_SEC_SYMENC_CNG_AES</w:t>
      </w:r>
      <w:r w:rsidR="008B36EC">
        <w:t>256</w:t>
      </w:r>
      <w:r w:rsidRPr="00FB3A6B">
        <w:t>_CBC</w:t>
      </w:r>
    </w:p>
    <w:p w14:paraId="526898EB" w14:textId="77777777" w:rsidR="00FB3A6B" w:rsidRDefault="00FB3A6B" w:rsidP="009A54AC">
      <w:pPr>
        <w:pStyle w:val="DFCode"/>
        <w:keepNext/>
        <w:pBdr>
          <w:top w:val="single" w:sz="4" w:space="1" w:color="auto"/>
          <w:left w:val="single" w:sz="4" w:space="4" w:color="auto"/>
          <w:bottom w:val="single" w:sz="4" w:space="1" w:color="auto"/>
          <w:right w:val="single" w:sz="4" w:space="4" w:color="auto"/>
        </w:pBdr>
      </w:pPr>
    </w:p>
    <w:p w14:paraId="11BF441E" w14:textId="77777777" w:rsidR="00FB3A6B" w:rsidRDefault="00FB3A6B" w:rsidP="009A54AC">
      <w:pPr>
        <w:pStyle w:val="DFCode"/>
        <w:keepNext/>
        <w:pBdr>
          <w:top w:val="single" w:sz="4" w:space="1" w:color="auto"/>
          <w:left w:val="single" w:sz="4" w:space="4" w:color="auto"/>
          <w:bottom w:val="single" w:sz="4" w:space="1" w:color="auto"/>
          <w:right w:val="single" w:sz="4" w:space="4" w:color="auto"/>
        </w:pBdr>
      </w:pPr>
      <w:r>
        <w:t xml:space="preserve">    Procedure Initialize</w:t>
      </w:r>
    </w:p>
    <w:p w14:paraId="31FE1C2B" w14:textId="7C8B60D4" w:rsidR="00260C2B" w:rsidRDefault="00260C2B" w:rsidP="009A54AC">
      <w:pPr>
        <w:pStyle w:val="DFCode"/>
        <w:keepNext/>
        <w:pBdr>
          <w:top w:val="single" w:sz="4" w:space="1" w:color="auto"/>
          <w:left w:val="single" w:sz="4" w:space="4" w:color="auto"/>
          <w:bottom w:val="single" w:sz="4" w:space="1" w:color="auto"/>
          <w:right w:val="single" w:sz="4" w:space="4" w:color="auto"/>
        </w:pBdr>
      </w:pPr>
      <w:r>
        <w:t xml:space="preserve">        Integer iKeyLen</w:t>
      </w:r>
    </w:p>
    <w:p w14:paraId="71A4F715" w14:textId="77777777" w:rsidR="00FB3A6B" w:rsidRDefault="00FB3A6B" w:rsidP="009A54AC">
      <w:pPr>
        <w:pStyle w:val="DFCode"/>
        <w:keepNext/>
        <w:pBdr>
          <w:top w:val="single" w:sz="4" w:space="1" w:color="auto"/>
          <w:left w:val="single" w:sz="4" w:space="4" w:color="auto"/>
          <w:bottom w:val="single" w:sz="4" w:space="1" w:color="auto"/>
          <w:right w:val="single" w:sz="4" w:space="4" w:color="auto"/>
        </w:pBdr>
      </w:pPr>
      <w:r>
        <w:t xml:space="preserve">        UChar[] ucaKey</w:t>
      </w:r>
    </w:p>
    <w:p w14:paraId="60A7C5B5" w14:textId="77777777" w:rsidR="00FB3A6B" w:rsidRDefault="00FB3A6B" w:rsidP="009A54AC">
      <w:pPr>
        <w:pStyle w:val="DFCode"/>
        <w:keepNext/>
        <w:pBdr>
          <w:top w:val="single" w:sz="4" w:space="1" w:color="auto"/>
          <w:left w:val="single" w:sz="4" w:space="4" w:color="auto"/>
          <w:bottom w:val="single" w:sz="4" w:space="1" w:color="auto"/>
          <w:right w:val="single" w:sz="4" w:space="4" w:color="auto"/>
        </w:pBdr>
      </w:pPr>
    </w:p>
    <w:p w14:paraId="1F588BF2" w14:textId="3272E1DE" w:rsidR="00FB3A6B" w:rsidRDefault="00FB3A6B" w:rsidP="009A54AC">
      <w:pPr>
        <w:pStyle w:val="DFCode"/>
        <w:keepNext/>
        <w:pBdr>
          <w:top w:val="single" w:sz="4" w:space="1" w:color="auto"/>
          <w:left w:val="single" w:sz="4" w:space="4" w:color="auto"/>
          <w:bottom w:val="single" w:sz="4" w:space="1" w:color="auto"/>
          <w:right w:val="single" w:sz="4" w:space="4" w:color="auto"/>
        </w:pBdr>
      </w:pPr>
      <w:r>
        <w:t xml:space="preserve">        // </w:t>
      </w:r>
      <w:r w:rsidR="00DA2BA2">
        <w:t xml:space="preserve">generate a new </w:t>
      </w:r>
      <w:r>
        <w:t>key</w:t>
      </w:r>
    </w:p>
    <w:p w14:paraId="103D0D6F" w14:textId="77777777" w:rsidR="00260C2B" w:rsidRDefault="00260C2B" w:rsidP="009A54AC">
      <w:pPr>
        <w:pStyle w:val="DFCode"/>
        <w:keepNext/>
        <w:pBdr>
          <w:top w:val="single" w:sz="4" w:space="1" w:color="auto"/>
          <w:left w:val="single" w:sz="4" w:space="4" w:color="auto"/>
          <w:bottom w:val="single" w:sz="4" w:space="1" w:color="auto"/>
          <w:right w:val="single" w:sz="4" w:space="4" w:color="auto"/>
        </w:pBdr>
      </w:pPr>
      <w:r>
        <w:t xml:space="preserve">        Get MinimumKeyLength of ghoSecurity (piEncryptImplementation(Self)) ;</w:t>
      </w:r>
    </w:p>
    <w:p w14:paraId="0A0EA299" w14:textId="53E2CCB0" w:rsidR="00260C2B" w:rsidRDefault="00260C2B" w:rsidP="009A54AC">
      <w:pPr>
        <w:pStyle w:val="DFCode"/>
        <w:keepNext/>
        <w:pBdr>
          <w:top w:val="single" w:sz="4" w:space="1" w:color="auto"/>
          <w:left w:val="single" w:sz="4" w:space="4" w:color="auto"/>
          <w:bottom w:val="single" w:sz="4" w:space="1" w:color="auto"/>
          <w:right w:val="single" w:sz="4" w:space="4" w:color="auto"/>
        </w:pBdr>
      </w:pPr>
      <w:r>
        <w:t xml:space="preserve">            to iKeyLen</w:t>
      </w:r>
    </w:p>
    <w:p w14:paraId="1A59C511" w14:textId="1A0C4445" w:rsidR="00DA2BA2" w:rsidRDefault="00DA2BA2" w:rsidP="009A54AC">
      <w:pPr>
        <w:pStyle w:val="DFCode"/>
        <w:keepNext/>
        <w:pBdr>
          <w:top w:val="single" w:sz="4" w:space="1" w:color="auto"/>
          <w:left w:val="single" w:sz="4" w:space="4" w:color="auto"/>
          <w:bottom w:val="single" w:sz="4" w:space="1" w:color="auto"/>
          <w:right w:val="single" w:sz="4" w:space="4" w:color="auto"/>
        </w:pBdr>
      </w:pPr>
      <w:r>
        <w:t xml:space="preserve">        </w:t>
      </w:r>
      <w:r w:rsidRPr="00DA2BA2">
        <w:t>Get Random</w:t>
      </w:r>
      <w:r w:rsidR="00260C2B">
        <w:t>Data</w:t>
      </w:r>
      <w:r w:rsidRPr="00DA2BA2">
        <w:t xml:space="preserve"> of ghoSecurity </w:t>
      </w:r>
      <w:r w:rsidR="00260C2B">
        <w:t>iKeyLen</w:t>
      </w:r>
      <w:r w:rsidRPr="00DA2BA2">
        <w:t xml:space="preserve"> to ucaKey</w:t>
      </w:r>
    </w:p>
    <w:p w14:paraId="7107083F" w14:textId="77777777" w:rsidR="00FB3A6B" w:rsidRDefault="00FB3A6B" w:rsidP="009A54AC">
      <w:pPr>
        <w:pStyle w:val="DFCode"/>
        <w:keepNext/>
        <w:pBdr>
          <w:top w:val="single" w:sz="4" w:space="1" w:color="auto"/>
          <w:left w:val="single" w:sz="4" w:space="4" w:color="auto"/>
          <w:bottom w:val="single" w:sz="4" w:space="1" w:color="auto"/>
          <w:right w:val="single" w:sz="4" w:space="4" w:color="auto"/>
        </w:pBdr>
      </w:pPr>
      <w:r>
        <w:t xml:space="preserve">        Forward Send Initialize (&amp;ucaKey)</w:t>
      </w:r>
    </w:p>
    <w:p w14:paraId="35D45438" w14:textId="77777777" w:rsidR="00FB3A6B" w:rsidRDefault="00FB3A6B" w:rsidP="009A54AC">
      <w:pPr>
        <w:pStyle w:val="DFCode"/>
        <w:keepNext/>
        <w:pBdr>
          <w:top w:val="single" w:sz="4" w:space="1" w:color="auto"/>
          <w:left w:val="single" w:sz="4" w:space="4" w:color="auto"/>
          <w:bottom w:val="single" w:sz="4" w:space="1" w:color="auto"/>
          <w:right w:val="single" w:sz="4" w:space="4" w:color="auto"/>
        </w:pBdr>
      </w:pPr>
      <w:r>
        <w:t xml:space="preserve">    End_Procedure</w:t>
      </w:r>
    </w:p>
    <w:p w14:paraId="2DAFC196" w14:textId="77777777" w:rsidR="00FB3A6B" w:rsidRDefault="00FB3A6B" w:rsidP="009A54AC">
      <w:pPr>
        <w:pStyle w:val="DFCode"/>
        <w:keepNext/>
        <w:pBdr>
          <w:top w:val="single" w:sz="4" w:space="1" w:color="auto"/>
          <w:left w:val="single" w:sz="4" w:space="4" w:color="auto"/>
          <w:bottom w:val="single" w:sz="4" w:space="1" w:color="auto"/>
          <w:right w:val="single" w:sz="4" w:space="4" w:color="auto"/>
        </w:pBdr>
      </w:pPr>
    </w:p>
    <w:p w14:paraId="4AA257C8" w14:textId="77777777" w:rsidR="00FB3A6B" w:rsidRDefault="00FB3A6B" w:rsidP="009A54AC">
      <w:pPr>
        <w:pStyle w:val="DFCode"/>
        <w:keepNext/>
        <w:pBdr>
          <w:top w:val="single" w:sz="4" w:space="1" w:color="auto"/>
          <w:left w:val="single" w:sz="4" w:space="4" w:color="auto"/>
          <w:bottom w:val="single" w:sz="4" w:space="1" w:color="auto"/>
          <w:right w:val="single" w:sz="4" w:space="4" w:color="auto"/>
        </w:pBdr>
      </w:pPr>
      <w:r>
        <w:t xml:space="preserve">    Send Initialize</w:t>
      </w:r>
    </w:p>
    <w:p w14:paraId="0F3C0892" w14:textId="510E67A6" w:rsidR="00FB3A6B" w:rsidRDefault="00FB3A6B" w:rsidP="009A54AC">
      <w:pPr>
        <w:pStyle w:val="DFCode"/>
        <w:keepNext/>
        <w:pBdr>
          <w:top w:val="single" w:sz="4" w:space="1" w:color="auto"/>
          <w:left w:val="single" w:sz="4" w:space="4" w:color="auto"/>
          <w:bottom w:val="single" w:sz="4" w:space="1" w:color="auto"/>
          <w:right w:val="single" w:sz="4" w:space="4" w:color="auto"/>
        </w:pBdr>
      </w:pPr>
      <w:r>
        <w:t>End_Object</w:t>
      </w:r>
    </w:p>
    <w:p w14:paraId="5EF9EE95" w14:textId="77777777" w:rsidR="00467192" w:rsidRDefault="00467192" w:rsidP="002F5341">
      <w:pPr>
        <w:pStyle w:val="DFCode"/>
        <w:pBdr>
          <w:top w:val="single" w:sz="4" w:space="1" w:color="auto"/>
          <w:left w:val="single" w:sz="4" w:space="4" w:color="auto"/>
          <w:bottom w:val="single" w:sz="4" w:space="1" w:color="auto"/>
          <w:right w:val="single" w:sz="4" w:space="4" w:color="auto"/>
        </w:pBdr>
      </w:pPr>
    </w:p>
    <w:p w14:paraId="3542AB29" w14:textId="7425815B" w:rsidR="00467192" w:rsidRDefault="00467192" w:rsidP="002F5341">
      <w:pPr>
        <w:pStyle w:val="DFCode"/>
        <w:pBdr>
          <w:top w:val="single" w:sz="4" w:space="1" w:color="auto"/>
          <w:left w:val="single" w:sz="4" w:space="4" w:color="auto"/>
          <w:bottom w:val="single" w:sz="4" w:space="1" w:color="auto"/>
          <w:right w:val="single" w:sz="4" w:space="4" w:color="auto"/>
        </w:pBdr>
      </w:pPr>
      <w:r>
        <w:t>Procedure TestEncryptAndDecrypt UChar[] ucaData</w:t>
      </w:r>
    </w:p>
    <w:p w14:paraId="6288377F" w14:textId="2D2D55C5" w:rsidR="00467192" w:rsidRDefault="00467192" w:rsidP="002F5341">
      <w:pPr>
        <w:pStyle w:val="DFCode"/>
        <w:pBdr>
          <w:top w:val="single" w:sz="4" w:space="1" w:color="auto"/>
          <w:left w:val="single" w:sz="4" w:space="4" w:color="auto"/>
          <w:bottom w:val="single" w:sz="4" w:space="1" w:color="auto"/>
          <w:right w:val="single" w:sz="4" w:space="4" w:color="auto"/>
        </w:pBdr>
      </w:pPr>
      <w:r>
        <w:t xml:space="preserve">    Handle  hoDec</w:t>
      </w:r>
    </w:p>
    <w:p w14:paraId="59AD2659" w14:textId="17564328" w:rsidR="00467192" w:rsidRDefault="00467192" w:rsidP="002F5341">
      <w:pPr>
        <w:pStyle w:val="DFCode"/>
        <w:pBdr>
          <w:top w:val="single" w:sz="4" w:space="1" w:color="auto"/>
          <w:left w:val="single" w:sz="4" w:space="4" w:color="auto"/>
          <w:bottom w:val="single" w:sz="4" w:space="1" w:color="auto"/>
          <w:right w:val="single" w:sz="4" w:space="4" w:color="auto"/>
        </w:pBdr>
      </w:pPr>
      <w:r>
        <w:t xml:space="preserve">    Handle  hoEnc</w:t>
      </w:r>
    </w:p>
    <w:p w14:paraId="62A51818" w14:textId="6E9080BF" w:rsidR="00467192" w:rsidRDefault="00467192" w:rsidP="002F5341">
      <w:pPr>
        <w:pStyle w:val="DFCode"/>
        <w:pBdr>
          <w:top w:val="single" w:sz="4" w:space="1" w:color="auto"/>
          <w:left w:val="single" w:sz="4" w:space="4" w:color="auto"/>
          <w:bottom w:val="single" w:sz="4" w:space="1" w:color="auto"/>
          <w:right w:val="single" w:sz="4" w:space="4" w:color="auto"/>
        </w:pBdr>
      </w:pPr>
      <w:r>
        <w:t xml:space="preserve">    UChar[] ucaCipher</w:t>
      </w:r>
    </w:p>
    <w:p w14:paraId="5DE07D90" w14:textId="48E3B449" w:rsidR="00467192" w:rsidRDefault="00467192" w:rsidP="002F5341">
      <w:pPr>
        <w:pStyle w:val="DFCode"/>
        <w:pBdr>
          <w:top w:val="single" w:sz="4" w:space="1" w:color="auto"/>
          <w:left w:val="single" w:sz="4" w:space="4" w:color="auto"/>
          <w:bottom w:val="single" w:sz="4" w:space="1" w:color="auto"/>
          <w:right w:val="single" w:sz="4" w:space="4" w:color="auto"/>
        </w:pBdr>
      </w:pPr>
      <w:r>
        <w:t xml:space="preserve">    UChar[] ucaIV</w:t>
      </w:r>
    </w:p>
    <w:p w14:paraId="790F9E4D" w14:textId="29C5C91B" w:rsidR="00467192" w:rsidRDefault="00467192" w:rsidP="002F5341">
      <w:pPr>
        <w:pStyle w:val="DFCode"/>
        <w:pBdr>
          <w:top w:val="single" w:sz="4" w:space="1" w:color="auto"/>
          <w:left w:val="single" w:sz="4" w:space="4" w:color="auto"/>
          <w:bottom w:val="single" w:sz="4" w:space="1" w:color="auto"/>
          <w:right w:val="single" w:sz="4" w:space="4" w:color="auto"/>
        </w:pBdr>
      </w:pPr>
      <w:r>
        <w:t xml:space="preserve">    UChar[] ucaPlain</w:t>
      </w:r>
    </w:p>
    <w:p w14:paraId="729A42E8" w14:textId="77777777" w:rsidR="00467192" w:rsidRDefault="00467192" w:rsidP="002F5341">
      <w:pPr>
        <w:pStyle w:val="DFCode"/>
        <w:pBdr>
          <w:top w:val="single" w:sz="4" w:space="1" w:color="auto"/>
          <w:left w:val="single" w:sz="4" w:space="4" w:color="auto"/>
          <w:bottom w:val="single" w:sz="4" w:space="1" w:color="auto"/>
          <w:right w:val="single" w:sz="4" w:space="4" w:color="auto"/>
        </w:pBdr>
      </w:pPr>
    </w:p>
    <w:p w14:paraId="7FDE7A95" w14:textId="37A2F34A" w:rsidR="00467192" w:rsidRDefault="00467192" w:rsidP="002F5341">
      <w:pPr>
        <w:pStyle w:val="DFCode"/>
        <w:pBdr>
          <w:top w:val="single" w:sz="4" w:space="1" w:color="auto"/>
          <w:left w:val="single" w:sz="4" w:space="4" w:color="auto"/>
          <w:bottom w:val="single" w:sz="4" w:space="1" w:color="auto"/>
          <w:right w:val="single" w:sz="4" w:space="4" w:color="auto"/>
        </w:pBdr>
      </w:pPr>
      <w:r>
        <w:t xml:space="preserve">    // encrypt ucaData</w:t>
      </w:r>
    </w:p>
    <w:p w14:paraId="2305B798" w14:textId="7FAB88B1" w:rsidR="00467192" w:rsidRDefault="00467192" w:rsidP="002F5341">
      <w:pPr>
        <w:pStyle w:val="DFCode"/>
        <w:pBdr>
          <w:top w:val="single" w:sz="4" w:space="1" w:color="auto"/>
          <w:left w:val="single" w:sz="4" w:space="4" w:color="auto"/>
          <w:bottom w:val="single" w:sz="4" w:space="1" w:color="auto"/>
          <w:right w:val="single" w:sz="4" w:space="4" w:color="auto"/>
        </w:pBdr>
      </w:pPr>
      <w:r>
        <w:t xml:space="preserve">    Get NewEncryptor</w:t>
      </w:r>
      <w:r w:rsidR="002F5341">
        <w:t xml:space="preserve"> of oMyEncryptionMethod </w:t>
      </w:r>
      <w:r>
        <w:t>to hoEnc</w:t>
      </w:r>
    </w:p>
    <w:p w14:paraId="2D60F8B1" w14:textId="6A20535B" w:rsidR="00467192" w:rsidRDefault="00467192" w:rsidP="002F5341">
      <w:pPr>
        <w:pStyle w:val="DFCode"/>
        <w:pBdr>
          <w:top w:val="single" w:sz="4" w:space="1" w:color="auto"/>
          <w:left w:val="single" w:sz="4" w:space="4" w:color="auto"/>
          <w:bottom w:val="single" w:sz="4" w:space="1" w:color="auto"/>
          <w:right w:val="single" w:sz="4" w:space="4" w:color="auto"/>
        </w:pBdr>
      </w:pPr>
      <w:r>
        <w:t xml:space="preserve">    Get pucaIV of hoEnc to ucaIV</w:t>
      </w:r>
    </w:p>
    <w:p w14:paraId="2B11EF91" w14:textId="35A46C60" w:rsidR="00467192" w:rsidRDefault="00467192" w:rsidP="002F5341">
      <w:pPr>
        <w:pStyle w:val="DFCode"/>
        <w:pBdr>
          <w:top w:val="single" w:sz="4" w:space="1" w:color="auto"/>
          <w:left w:val="single" w:sz="4" w:space="4" w:color="auto"/>
          <w:bottom w:val="single" w:sz="4" w:space="1" w:color="auto"/>
          <w:right w:val="single" w:sz="4" w:space="4" w:color="auto"/>
        </w:pBdr>
      </w:pPr>
      <w:r>
        <w:t xml:space="preserve">    Get EncryptChunk of hoEnc ucaData to ucaCipher</w:t>
      </w:r>
    </w:p>
    <w:p w14:paraId="7C317A29" w14:textId="7679B509" w:rsidR="00467192" w:rsidRDefault="00467192" w:rsidP="002F5341">
      <w:pPr>
        <w:pStyle w:val="DFCode"/>
        <w:pBdr>
          <w:top w:val="single" w:sz="4" w:space="1" w:color="auto"/>
          <w:left w:val="single" w:sz="4" w:space="4" w:color="auto"/>
          <w:bottom w:val="single" w:sz="4" w:space="1" w:color="auto"/>
          <w:right w:val="single" w:sz="4" w:space="4" w:color="auto"/>
        </w:pBdr>
      </w:pPr>
      <w:r>
        <w:t xml:space="preserve">    Send Destroy of hoEnc</w:t>
      </w:r>
    </w:p>
    <w:p w14:paraId="11286B43" w14:textId="77777777" w:rsidR="00467192" w:rsidRDefault="00467192" w:rsidP="002F5341">
      <w:pPr>
        <w:pStyle w:val="DFCode"/>
        <w:pBdr>
          <w:top w:val="single" w:sz="4" w:space="1" w:color="auto"/>
          <w:left w:val="single" w:sz="4" w:space="4" w:color="auto"/>
          <w:bottom w:val="single" w:sz="4" w:space="1" w:color="auto"/>
          <w:right w:val="single" w:sz="4" w:space="4" w:color="auto"/>
        </w:pBdr>
      </w:pPr>
    </w:p>
    <w:p w14:paraId="015C1D5A" w14:textId="0B95489E" w:rsidR="00467192" w:rsidRDefault="00467192" w:rsidP="002F5341">
      <w:pPr>
        <w:pStyle w:val="DFCode"/>
        <w:pBdr>
          <w:top w:val="single" w:sz="4" w:space="1" w:color="auto"/>
          <w:left w:val="single" w:sz="4" w:space="4" w:color="auto"/>
          <w:bottom w:val="single" w:sz="4" w:space="1" w:color="auto"/>
          <w:right w:val="single" w:sz="4" w:space="4" w:color="auto"/>
        </w:pBdr>
      </w:pPr>
      <w:r>
        <w:t xml:space="preserve">    // decrypt ucaCipher</w:t>
      </w:r>
    </w:p>
    <w:p w14:paraId="4D897070" w14:textId="2F110110" w:rsidR="00467192" w:rsidRDefault="00467192" w:rsidP="002F5341">
      <w:pPr>
        <w:pStyle w:val="DFCode"/>
        <w:pBdr>
          <w:top w:val="single" w:sz="4" w:space="1" w:color="auto"/>
          <w:left w:val="single" w:sz="4" w:space="4" w:color="auto"/>
          <w:bottom w:val="single" w:sz="4" w:space="1" w:color="auto"/>
          <w:right w:val="single" w:sz="4" w:space="4" w:color="auto"/>
        </w:pBdr>
      </w:pPr>
      <w:r>
        <w:t xml:space="preserve">    Get NewDecryptor</w:t>
      </w:r>
      <w:r w:rsidR="002F5341">
        <w:t xml:space="preserve"> of oMyEncryptionMethod</w:t>
      </w:r>
      <w:r>
        <w:t xml:space="preserve"> ucaIV to hoDec</w:t>
      </w:r>
    </w:p>
    <w:p w14:paraId="41F1A914" w14:textId="15AD1804" w:rsidR="00467192" w:rsidRDefault="00467192" w:rsidP="002F5341">
      <w:pPr>
        <w:pStyle w:val="DFCode"/>
        <w:pBdr>
          <w:top w:val="single" w:sz="4" w:space="1" w:color="auto"/>
          <w:left w:val="single" w:sz="4" w:space="4" w:color="auto"/>
          <w:bottom w:val="single" w:sz="4" w:space="1" w:color="auto"/>
          <w:right w:val="single" w:sz="4" w:space="4" w:color="auto"/>
        </w:pBdr>
      </w:pPr>
      <w:r>
        <w:t xml:space="preserve">    Get </w:t>
      </w:r>
      <w:r w:rsidR="006F78AE">
        <w:t>De</w:t>
      </w:r>
      <w:r>
        <w:t>cryptChunk of hoDec ucaCipher to ucaPlain</w:t>
      </w:r>
    </w:p>
    <w:p w14:paraId="6EF04765" w14:textId="740D3576" w:rsidR="00467192" w:rsidRDefault="00467192" w:rsidP="002F5341">
      <w:pPr>
        <w:pStyle w:val="DFCode"/>
        <w:pBdr>
          <w:top w:val="single" w:sz="4" w:space="1" w:color="auto"/>
          <w:left w:val="single" w:sz="4" w:space="4" w:color="auto"/>
          <w:bottom w:val="single" w:sz="4" w:space="1" w:color="auto"/>
          <w:right w:val="single" w:sz="4" w:space="4" w:color="auto"/>
        </w:pBdr>
      </w:pPr>
      <w:r>
        <w:t xml:space="preserve">    Send Destroy of hoDec</w:t>
      </w:r>
    </w:p>
    <w:p w14:paraId="45DEB367" w14:textId="77777777" w:rsidR="00467192" w:rsidRDefault="00467192" w:rsidP="002F5341">
      <w:pPr>
        <w:pStyle w:val="DFCode"/>
        <w:pBdr>
          <w:top w:val="single" w:sz="4" w:space="1" w:color="auto"/>
          <w:left w:val="single" w:sz="4" w:space="4" w:color="auto"/>
          <w:bottom w:val="single" w:sz="4" w:space="1" w:color="auto"/>
          <w:right w:val="single" w:sz="4" w:space="4" w:color="auto"/>
        </w:pBdr>
      </w:pPr>
    </w:p>
    <w:p w14:paraId="3B1C124C" w14:textId="7D279A04" w:rsidR="00467192" w:rsidRDefault="00467192" w:rsidP="002F5341">
      <w:pPr>
        <w:pStyle w:val="DFCode"/>
        <w:pBdr>
          <w:top w:val="single" w:sz="4" w:space="1" w:color="auto"/>
          <w:left w:val="single" w:sz="4" w:space="4" w:color="auto"/>
          <w:bottom w:val="single" w:sz="4" w:space="1" w:color="auto"/>
          <w:right w:val="single" w:sz="4" w:space="4" w:color="auto"/>
        </w:pBdr>
      </w:pPr>
      <w:r>
        <w:t xml:space="preserve">    // compare results</w:t>
      </w:r>
    </w:p>
    <w:p w14:paraId="3EF6B7CA" w14:textId="100D4C78" w:rsidR="00467192" w:rsidRDefault="00467192" w:rsidP="002F5341">
      <w:pPr>
        <w:pStyle w:val="DFCode"/>
        <w:pBdr>
          <w:top w:val="single" w:sz="4" w:space="1" w:color="auto"/>
          <w:left w:val="single" w:sz="4" w:space="4" w:color="auto"/>
          <w:bottom w:val="single" w:sz="4" w:space="1" w:color="auto"/>
          <w:right w:val="single" w:sz="4" w:space="4" w:color="auto"/>
        </w:pBdr>
      </w:pPr>
      <w:r>
        <w:t xml:space="preserve">    If (IsSameArray(ucaPlain, ucaData)) Begin</w:t>
      </w:r>
    </w:p>
    <w:p w14:paraId="6C298C67" w14:textId="6E8DACDE" w:rsidR="00467192" w:rsidRDefault="00467192" w:rsidP="002F5341">
      <w:pPr>
        <w:pStyle w:val="DFCode"/>
        <w:pBdr>
          <w:top w:val="single" w:sz="4" w:space="1" w:color="auto"/>
          <w:left w:val="single" w:sz="4" w:space="4" w:color="auto"/>
          <w:bottom w:val="single" w:sz="4" w:space="1" w:color="auto"/>
          <w:right w:val="single" w:sz="4" w:space="4" w:color="auto"/>
        </w:pBdr>
      </w:pPr>
      <w:r>
        <w:t xml:space="preserve">        Send Info_Box </w:t>
      </w:r>
      <w:r w:rsidR="009A54AC">
        <w:t>"</w:t>
      </w:r>
      <w:r>
        <w:t>Encryption and decryption were successful.</w:t>
      </w:r>
      <w:r w:rsidR="009A54AC">
        <w:t>"</w:t>
      </w:r>
    </w:p>
    <w:p w14:paraId="0D15954C" w14:textId="23D85669" w:rsidR="00467192" w:rsidRDefault="00467192" w:rsidP="002F5341">
      <w:pPr>
        <w:pStyle w:val="DFCode"/>
        <w:pBdr>
          <w:top w:val="single" w:sz="4" w:space="1" w:color="auto"/>
          <w:left w:val="single" w:sz="4" w:space="4" w:color="auto"/>
          <w:bottom w:val="single" w:sz="4" w:space="1" w:color="auto"/>
          <w:right w:val="single" w:sz="4" w:space="4" w:color="auto"/>
        </w:pBdr>
      </w:pPr>
      <w:r>
        <w:t xml:space="preserve">    End</w:t>
      </w:r>
    </w:p>
    <w:p w14:paraId="693B527C" w14:textId="3554C707" w:rsidR="00467192" w:rsidRDefault="00467192" w:rsidP="002F5341">
      <w:pPr>
        <w:pStyle w:val="DFCode"/>
        <w:pBdr>
          <w:top w:val="single" w:sz="4" w:space="1" w:color="auto"/>
          <w:left w:val="single" w:sz="4" w:space="4" w:color="auto"/>
          <w:bottom w:val="single" w:sz="4" w:space="1" w:color="auto"/>
          <w:right w:val="single" w:sz="4" w:space="4" w:color="auto"/>
        </w:pBdr>
      </w:pPr>
      <w:r>
        <w:t xml:space="preserve">    Else Begin</w:t>
      </w:r>
    </w:p>
    <w:p w14:paraId="630F8F99" w14:textId="4C827322" w:rsidR="00467192" w:rsidRDefault="00467192" w:rsidP="002F5341">
      <w:pPr>
        <w:pStyle w:val="DFCode"/>
        <w:pBdr>
          <w:top w:val="single" w:sz="4" w:space="1" w:color="auto"/>
          <w:left w:val="single" w:sz="4" w:space="4" w:color="auto"/>
          <w:bottom w:val="single" w:sz="4" w:space="1" w:color="auto"/>
          <w:right w:val="single" w:sz="4" w:space="4" w:color="auto"/>
        </w:pBdr>
      </w:pPr>
      <w:r>
        <w:t xml:space="preserve">        Send Info_Box </w:t>
      </w:r>
      <w:r w:rsidR="009A54AC">
        <w:t>"</w:t>
      </w:r>
      <w:r>
        <w:t>Something went terribly wrong here...</w:t>
      </w:r>
      <w:r w:rsidR="009A54AC">
        <w:t>"</w:t>
      </w:r>
    </w:p>
    <w:p w14:paraId="3D77BB2F" w14:textId="10641FED" w:rsidR="00467192" w:rsidRDefault="00467192" w:rsidP="002F5341">
      <w:pPr>
        <w:pStyle w:val="DFCode"/>
        <w:pBdr>
          <w:top w:val="single" w:sz="4" w:space="1" w:color="auto"/>
          <w:left w:val="single" w:sz="4" w:space="4" w:color="auto"/>
          <w:bottom w:val="single" w:sz="4" w:space="1" w:color="auto"/>
          <w:right w:val="single" w:sz="4" w:space="4" w:color="auto"/>
        </w:pBdr>
      </w:pPr>
      <w:r>
        <w:t xml:space="preserve">    End</w:t>
      </w:r>
    </w:p>
    <w:p w14:paraId="2A60CF35" w14:textId="0FCACB74" w:rsidR="00467192" w:rsidRPr="00FB3A6B" w:rsidRDefault="00E43013" w:rsidP="002F5341">
      <w:pPr>
        <w:pStyle w:val="DFCode"/>
        <w:pBdr>
          <w:top w:val="single" w:sz="4" w:space="1" w:color="auto"/>
          <w:left w:val="single" w:sz="4" w:space="4" w:color="auto"/>
          <w:bottom w:val="single" w:sz="4" w:space="1" w:color="auto"/>
          <w:right w:val="single" w:sz="4" w:space="4" w:color="auto"/>
        </w:pBdr>
      </w:pPr>
      <w:r>
        <w:t>End_Procedure</w:t>
      </w:r>
    </w:p>
    <w:p w14:paraId="45EE6E00" w14:textId="65666B28" w:rsidR="00FB3A6B" w:rsidRDefault="008B36EC" w:rsidP="00FB3A6B">
      <w:r>
        <w:t>Each encryption method object consists of a</w:t>
      </w:r>
      <w:r w:rsidR="005E0185">
        <w:t xml:space="preserve">n encryption implementation (algorithm, chaining mode, key size) and a key. This key only needs to be loaded </w:t>
      </w:r>
      <w:proofErr w:type="gramStart"/>
      <w:r w:rsidR="005E0185">
        <w:t>once</w:t>
      </w:r>
      <w:proofErr w:type="gramEnd"/>
      <w:r w:rsidR="005E0185">
        <w:t xml:space="preserve"> and the library will keep it as safe as possible.</w:t>
      </w:r>
    </w:p>
    <w:p w14:paraId="16CD84A5" w14:textId="2D661D04" w:rsidR="005E0185" w:rsidRDefault="005E0185" w:rsidP="00FB3A6B">
      <w:r>
        <w:t xml:space="preserve">Encryption is performed using an </w:t>
      </w:r>
      <w:proofErr w:type="spellStart"/>
      <w:r w:rsidRPr="005E0185">
        <w:rPr>
          <w:rStyle w:val="Emphasis"/>
        </w:rPr>
        <w:t>Encrypter</w:t>
      </w:r>
      <w:proofErr w:type="spellEnd"/>
      <w:r>
        <w:t xml:space="preserve"> object. This object generates a new random IV upon creation. One or more calls to </w:t>
      </w:r>
      <w:proofErr w:type="spellStart"/>
      <w:r w:rsidRPr="005E0185">
        <w:rPr>
          <w:rStyle w:val="Emphasis"/>
        </w:rPr>
        <w:t>EncryptChunk</w:t>
      </w:r>
      <w:proofErr w:type="spellEnd"/>
      <w:r>
        <w:t xml:space="preserve"> will turn plaintext data into encrypted ciphertext. Make sure each chunk of data is a </w:t>
      </w:r>
      <w:proofErr w:type="gramStart"/>
      <w:r>
        <w:t>multiple of the</w:t>
      </w:r>
      <w:proofErr w:type="gramEnd"/>
      <w:r>
        <w:t xml:space="preserve"> block size, unless it is the last chunk.</w:t>
      </w:r>
    </w:p>
    <w:p w14:paraId="4173EE95" w14:textId="3184567A" w:rsidR="005E0185" w:rsidRDefault="005E0185" w:rsidP="00FB3A6B">
      <w:r>
        <w:t xml:space="preserve">Decryption is performed by a </w:t>
      </w:r>
      <w:proofErr w:type="spellStart"/>
      <w:r w:rsidRPr="005E0185">
        <w:rPr>
          <w:rStyle w:val="Emphasis"/>
        </w:rPr>
        <w:t>Decrypter</w:t>
      </w:r>
      <w:proofErr w:type="spellEnd"/>
      <w:r>
        <w:t xml:space="preserve"> object that requires the IV used at encryption time. The </w:t>
      </w:r>
      <w:proofErr w:type="spellStart"/>
      <w:r w:rsidRPr="005E0185">
        <w:rPr>
          <w:rStyle w:val="Emphasis"/>
        </w:rPr>
        <w:t>DecryptChunk</w:t>
      </w:r>
      <w:proofErr w:type="spellEnd"/>
      <w:r>
        <w:t xml:space="preserve"> method follows the same rules as </w:t>
      </w:r>
      <w:proofErr w:type="spellStart"/>
      <w:r w:rsidRPr="005E0185">
        <w:rPr>
          <w:rStyle w:val="Emphasis"/>
        </w:rPr>
        <w:t>EncryptChunk</w:t>
      </w:r>
      <w:proofErr w:type="spellEnd"/>
      <w:r>
        <w:t>.</w:t>
      </w:r>
    </w:p>
    <w:p w14:paraId="5DF39071" w14:textId="10B2A3F1" w:rsidR="005E0185" w:rsidRDefault="005E0185" w:rsidP="005E0185">
      <w:pPr>
        <w:pStyle w:val="Heading2"/>
      </w:pPr>
      <w:bookmarkStart w:id="46" w:name="_Toc522613701"/>
      <w:r>
        <w:lastRenderedPageBreak/>
        <w:t>Encrypting data using AES-GCM</w:t>
      </w:r>
      <w:bookmarkEnd w:id="46"/>
    </w:p>
    <w:p w14:paraId="30480F39" w14:textId="38E6EE77" w:rsidR="005E0185" w:rsidRDefault="005E0185" w:rsidP="005E0185">
      <w:r>
        <w:t>Sometimes it is now enough to keep data secret</w:t>
      </w:r>
      <w:r w:rsidR="000A51E3">
        <w:t>.</w:t>
      </w:r>
      <w:r>
        <w:t xml:space="preserve"> </w:t>
      </w:r>
      <w:r w:rsidR="000A51E3">
        <w:t>Y</w:t>
      </w:r>
      <w:r>
        <w:t>ou may want to make sure it has not been damaged in transit or tampered with. It is quite simple to use a generic or keyed hash algorithm for this, but it is not so simple to prove whether the combination of encrypted data and the hash is safe from manipulation.</w:t>
      </w:r>
    </w:p>
    <w:p w14:paraId="45C5E67C" w14:textId="0E571D35" w:rsidR="00F844A2" w:rsidRDefault="00F844A2" w:rsidP="005E0185">
      <w:r>
        <w:t xml:space="preserve">Luckily for us, some brilliant people have come up with methods to do it right. AES-GCM is an example of an </w:t>
      </w:r>
      <w:r w:rsidRPr="00F844A2">
        <w:rPr>
          <w:rStyle w:val="Emphasis"/>
        </w:rPr>
        <w:t>Authenticated Encryption</w:t>
      </w:r>
      <w:r>
        <w:t xml:space="preserve"> mode. When used correctly it will encrypt data and calculate a secure authentication tag</w:t>
      </w:r>
      <w:r w:rsidR="000A51E3">
        <w:t xml:space="preserve"> (a sort of hash)</w:t>
      </w:r>
      <w:r>
        <w:t xml:space="preserve"> at the same time. While decrypting it uses that authentication tag to verify that the message is complete and unchanged.</w:t>
      </w:r>
      <w:r w:rsidR="007052DC">
        <w:t xml:space="preserve"> It is safe to distribute the authentication tag with your encrypted data.</w:t>
      </w:r>
    </w:p>
    <w:p w14:paraId="53C857F5" w14:textId="3E601FA9" w:rsidR="0021202F" w:rsidRDefault="0021202F" w:rsidP="005E0185">
      <w:r>
        <w:t xml:space="preserve">GCM uses the IV a bit differently than CBC – it consists of a random part (usually called a </w:t>
      </w:r>
      <w:r w:rsidRPr="0021202F">
        <w:rPr>
          <w:rStyle w:val="Emphasis"/>
        </w:rPr>
        <w:t>nonce</w:t>
      </w:r>
      <w:r>
        <w:t xml:space="preserve">) and a sequential counter. The </w:t>
      </w:r>
      <w:proofErr w:type="gramStart"/>
      <w:r>
        <w:t>nonce</w:t>
      </w:r>
      <w:proofErr w:type="gramEnd"/>
      <w:r>
        <w:t xml:space="preserve"> is usually 12 bytes, l</w:t>
      </w:r>
      <w:r w:rsidR="00063D8F">
        <w:t>eaving 4 bytes for the counter. The advantage of using AES-GCM is not only that it provides both encryption and a hash, but also that recent CPUs have been optimized for handling it. AES-GCM with CPU hardware acceleration is blazing fast.</w:t>
      </w:r>
    </w:p>
    <w:p w14:paraId="63F936DC" w14:textId="6F784CC5" w:rsidR="005E0185" w:rsidRDefault="005E0185" w:rsidP="005E0185">
      <w:r>
        <w:t xml:space="preserve">The sample below generates a new random key to encrypt and decrypt an array of data using AES in </w:t>
      </w:r>
      <w:r w:rsidR="00F844A2">
        <w:t>GCM</w:t>
      </w:r>
      <w:r>
        <w:t xml:space="preserve"> chaining mode with a 256 bits key. Note that the block length will still be 128 bits</w:t>
      </w:r>
      <w:r w:rsidR="00063D8F">
        <w:t xml:space="preserve"> and the </w:t>
      </w:r>
      <w:proofErr w:type="gramStart"/>
      <w:r w:rsidR="00063D8F">
        <w:t>nonce</w:t>
      </w:r>
      <w:proofErr w:type="gramEnd"/>
      <w:r w:rsidR="00063D8F">
        <w:t xml:space="preserve"> is 12 bytes</w:t>
      </w:r>
      <w:r>
        <w:t>.</w:t>
      </w:r>
    </w:p>
    <w:p w14:paraId="6ABA80C4" w14:textId="270564BA" w:rsidR="005E0185" w:rsidRDefault="005E0185" w:rsidP="005E0185">
      <w:pPr>
        <w:pStyle w:val="DFCode"/>
        <w:pBdr>
          <w:top w:val="single" w:sz="4" w:space="1" w:color="auto"/>
          <w:left w:val="single" w:sz="4" w:space="4" w:color="auto"/>
          <w:bottom w:val="single" w:sz="4" w:space="1" w:color="auto"/>
          <w:right w:val="single" w:sz="4" w:space="4" w:color="auto"/>
        </w:pBdr>
      </w:pPr>
      <w:r>
        <w:t>Object oMy</w:t>
      </w:r>
      <w:r w:rsidR="00063D8F">
        <w:t>Auth</w:t>
      </w:r>
      <w:r>
        <w:t>EncMethod is a cSecureSymmetricKeyEncryptionMethod</w:t>
      </w:r>
    </w:p>
    <w:p w14:paraId="0FEAE028" w14:textId="5B1528CD" w:rsidR="005E0185" w:rsidRDefault="005E0185" w:rsidP="005E0185">
      <w:pPr>
        <w:pStyle w:val="DFCode"/>
        <w:pBdr>
          <w:top w:val="single" w:sz="4" w:space="1" w:color="auto"/>
          <w:left w:val="single" w:sz="4" w:space="4" w:color="auto"/>
          <w:bottom w:val="single" w:sz="4" w:space="1" w:color="auto"/>
          <w:right w:val="single" w:sz="4" w:space="4" w:color="auto"/>
        </w:pBdr>
      </w:pPr>
      <w:r>
        <w:t xml:space="preserve">    // ToDo: Set the </w:t>
      </w:r>
      <w:r w:rsidR="00063D8F">
        <w:t>authenticated</w:t>
      </w:r>
      <w:r>
        <w:t xml:space="preserve"> encryption implementation.</w:t>
      </w:r>
    </w:p>
    <w:p w14:paraId="40A62929" w14:textId="0124F4E3" w:rsidR="005E0185" w:rsidRDefault="005E0185" w:rsidP="005E0185">
      <w:pPr>
        <w:pStyle w:val="DFCode"/>
        <w:pBdr>
          <w:top w:val="single" w:sz="4" w:space="1" w:color="auto"/>
          <w:left w:val="single" w:sz="4" w:space="4" w:color="auto"/>
          <w:bottom w:val="single" w:sz="4" w:space="1" w:color="auto"/>
          <w:right w:val="single" w:sz="4" w:space="4" w:color="auto"/>
        </w:pBdr>
      </w:pPr>
      <w:r>
        <w:t xml:space="preserve">    Set piEncryptImplementation to </w:t>
      </w:r>
      <w:r w:rsidR="00063D8F" w:rsidRPr="00063D8F">
        <w:t>C_SEC_AUTHENC_CNG_AES256_GCM</w:t>
      </w:r>
    </w:p>
    <w:p w14:paraId="4185E070" w14:textId="77777777" w:rsidR="005E0185" w:rsidRDefault="005E0185" w:rsidP="005E0185">
      <w:pPr>
        <w:pStyle w:val="DFCode"/>
        <w:pBdr>
          <w:top w:val="single" w:sz="4" w:space="1" w:color="auto"/>
          <w:left w:val="single" w:sz="4" w:space="4" w:color="auto"/>
          <w:bottom w:val="single" w:sz="4" w:space="1" w:color="auto"/>
          <w:right w:val="single" w:sz="4" w:space="4" w:color="auto"/>
        </w:pBdr>
      </w:pPr>
    </w:p>
    <w:p w14:paraId="645E5EED" w14:textId="52E4C2C7" w:rsidR="00984258" w:rsidRDefault="00984258" w:rsidP="005E0185">
      <w:pPr>
        <w:pStyle w:val="DFCode"/>
        <w:pBdr>
          <w:top w:val="single" w:sz="4" w:space="1" w:color="auto"/>
          <w:left w:val="single" w:sz="4" w:space="4" w:color="auto"/>
          <w:bottom w:val="single" w:sz="4" w:space="1" w:color="auto"/>
          <w:right w:val="single" w:sz="4" w:space="4" w:color="auto"/>
        </w:pBdr>
      </w:pPr>
      <w:r>
        <w:t xml:space="preserve">    ...</w:t>
      </w:r>
    </w:p>
    <w:p w14:paraId="00123746" w14:textId="77777777" w:rsidR="00984258" w:rsidRDefault="00984258" w:rsidP="005E0185">
      <w:pPr>
        <w:pStyle w:val="DFCode"/>
        <w:pBdr>
          <w:top w:val="single" w:sz="4" w:space="1" w:color="auto"/>
          <w:left w:val="single" w:sz="4" w:space="4" w:color="auto"/>
          <w:bottom w:val="single" w:sz="4" w:space="1" w:color="auto"/>
          <w:right w:val="single" w:sz="4" w:space="4" w:color="auto"/>
        </w:pBdr>
      </w:pPr>
    </w:p>
    <w:p w14:paraId="5AC3CEEE" w14:textId="77777777" w:rsidR="005E0185" w:rsidRDefault="005E0185" w:rsidP="005E0185">
      <w:pPr>
        <w:pStyle w:val="DFCode"/>
        <w:pBdr>
          <w:top w:val="single" w:sz="4" w:space="1" w:color="auto"/>
          <w:left w:val="single" w:sz="4" w:space="4" w:color="auto"/>
          <w:bottom w:val="single" w:sz="4" w:space="1" w:color="auto"/>
          <w:right w:val="single" w:sz="4" w:space="4" w:color="auto"/>
        </w:pBdr>
      </w:pPr>
      <w:r>
        <w:t>End_Object</w:t>
      </w:r>
    </w:p>
    <w:p w14:paraId="24E66E75" w14:textId="77777777" w:rsidR="005E0185" w:rsidRDefault="005E0185" w:rsidP="005E0185">
      <w:pPr>
        <w:pStyle w:val="DFCode"/>
        <w:pBdr>
          <w:top w:val="single" w:sz="4" w:space="1" w:color="auto"/>
          <w:left w:val="single" w:sz="4" w:space="4" w:color="auto"/>
          <w:bottom w:val="single" w:sz="4" w:space="1" w:color="auto"/>
          <w:right w:val="single" w:sz="4" w:space="4" w:color="auto"/>
        </w:pBdr>
      </w:pPr>
    </w:p>
    <w:p w14:paraId="37284ADB" w14:textId="77777777" w:rsidR="005E0185" w:rsidRDefault="005E0185" w:rsidP="005E0185">
      <w:pPr>
        <w:pStyle w:val="DFCode"/>
        <w:pBdr>
          <w:top w:val="single" w:sz="4" w:space="1" w:color="auto"/>
          <w:left w:val="single" w:sz="4" w:space="4" w:color="auto"/>
          <w:bottom w:val="single" w:sz="4" w:space="1" w:color="auto"/>
          <w:right w:val="single" w:sz="4" w:space="4" w:color="auto"/>
        </w:pBdr>
      </w:pPr>
      <w:r>
        <w:t>Procedure TestEncryptAndDecrypt UChar[] ucaData</w:t>
      </w:r>
    </w:p>
    <w:p w14:paraId="685A222C" w14:textId="64DDE9CB" w:rsidR="00243091" w:rsidRDefault="00243091" w:rsidP="005E0185">
      <w:pPr>
        <w:pStyle w:val="DFCode"/>
        <w:pBdr>
          <w:top w:val="single" w:sz="4" w:space="1" w:color="auto"/>
          <w:left w:val="single" w:sz="4" w:space="4" w:color="auto"/>
          <w:bottom w:val="single" w:sz="4" w:space="1" w:color="auto"/>
          <w:right w:val="single" w:sz="4" w:space="4" w:color="auto"/>
        </w:pBdr>
      </w:pPr>
      <w:r>
        <w:t xml:space="preserve">    Boolean bIsAuthentic</w:t>
      </w:r>
    </w:p>
    <w:p w14:paraId="1FCC90EC" w14:textId="77777777" w:rsidR="005E0185" w:rsidRDefault="005E0185" w:rsidP="005E0185">
      <w:pPr>
        <w:pStyle w:val="DFCode"/>
        <w:pBdr>
          <w:top w:val="single" w:sz="4" w:space="1" w:color="auto"/>
          <w:left w:val="single" w:sz="4" w:space="4" w:color="auto"/>
          <w:bottom w:val="single" w:sz="4" w:space="1" w:color="auto"/>
          <w:right w:val="single" w:sz="4" w:space="4" w:color="auto"/>
        </w:pBdr>
      </w:pPr>
      <w:r>
        <w:t xml:space="preserve">    Handle  hoDec</w:t>
      </w:r>
    </w:p>
    <w:p w14:paraId="05E06DA7" w14:textId="77777777" w:rsidR="005E0185" w:rsidRDefault="005E0185" w:rsidP="005E0185">
      <w:pPr>
        <w:pStyle w:val="DFCode"/>
        <w:pBdr>
          <w:top w:val="single" w:sz="4" w:space="1" w:color="auto"/>
          <w:left w:val="single" w:sz="4" w:space="4" w:color="auto"/>
          <w:bottom w:val="single" w:sz="4" w:space="1" w:color="auto"/>
          <w:right w:val="single" w:sz="4" w:space="4" w:color="auto"/>
        </w:pBdr>
      </w:pPr>
      <w:r>
        <w:t xml:space="preserve">    Handle  hoEnc</w:t>
      </w:r>
    </w:p>
    <w:p w14:paraId="01D34D7C" w14:textId="7A61E0B2" w:rsidR="00063D8F" w:rsidRDefault="00063D8F" w:rsidP="005E0185">
      <w:pPr>
        <w:pStyle w:val="DFCode"/>
        <w:pBdr>
          <w:top w:val="single" w:sz="4" w:space="1" w:color="auto"/>
          <w:left w:val="single" w:sz="4" w:space="4" w:color="auto"/>
          <w:bottom w:val="single" w:sz="4" w:space="1" w:color="auto"/>
          <w:right w:val="single" w:sz="4" w:space="4" w:color="auto"/>
        </w:pBdr>
      </w:pPr>
      <w:r>
        <w:t xml:space="preserve">    UChar[] ucaAuthTag</w:t>
      </w:r>
    </w:p>
    <w:p w14:paraId="0DDB50D3" w14:textId="77777777" w:rsidR="005E0185" w:rsidRDefault="005E0185" w:rsidP="005E0185">
      <w:pPr>
        <w:pStyle w:val="DFCode"/>
        <w:pBdr>
          <w:top w:val="single" w:sz="4" w:space="1" w:color="auto"/>
          <w:left w:val="single" w:sz="4" w:space="4" w:color="auto"/>
          <w:bottom w:val="single" w:sz="4" w:space="1" w:color="auto"/>
          <w:right w:val="single" w:sz="4" w:space="4" w:color="auto"/>
        </w:pBdr>
      </w:pPr>
      <w:r>
        <w:t xml:space="preserve">    UChar[] ucaCipher</w:t>
      </w:r>
    </w:p>
    <w:p w14:paraId="31B86820" w14:textId="453569C3" w:rsidR="005E0185" w:rsidRDefault="005E0185" w:rsidP="005E0185">
      <w:pPr>
        <w:pStyle w:val="DFCode"/>
        <w:pBdr>
          <w:top w:val="single" w:sz="4" w:space="1" w:color="auto"/>
          <w:left w:val="single" w:sz="4" w:space="4" w:color="auto"/>
          <w:bottom w:val="single" w:sz="4" w:space="1" w:color="auto"/>
          <w:right w:val="single" w:sz="4" w:space="4" w:color="auto"/>
        </w:pBdr>
      </w:pPr>
      <w:r>
        <w:t xml:space="preserve">    UChar[</w:t>
      </w:r>
      <w:r w:rsidR="006F78AE">
        <w:t>] ucaNonce</w:t>
      </w:r>
    </w:p>
    <w:p w14:paraId="0A7F5351" w14:textId="77777777" w:rsidR="005E0185" w:rsidRDefault="005E0185" w:rsidP="005E0185">
      <w:pPr>
        <w:pStyle w:val="DFCode"/>
        <w:pBdr>
          <w:top w:val="single" w:sz="4" w:space="1" w:color="auto"/>
          <w:left w:val="single" w:sz="4" w:space="4" w:color="auto"/>
          <w:bottom w:val="single" w:sz="4" w:space="1" w:color="auto"/>
          <w:right w:val="single" w:sz="4" w:space="4" w:color="auto"/>
        </w:pBdr>
      </w:pPr>
      <w:r>
        <w:t xml:space="preserve">    UChar[] ucaPlain</w:t>
      </w:r>
    </w:p>
    <w:p w14:paraId="51AC0D09" w14:textId="77777777" w:rsidR="005E0185" w:rsidRDefault="005E0185" w:rsidP="005E0185">
      <w:pPr>
        <w:pStyle w:val="DFCode"/>
        <w:pBdr>
          <w:top w:val="single" w:sz="4" w:space="1" w:color="auto"/>
          <w:left w:val="single" w:sz="4" w:space="4" w:color="auto"/>
          <w:bottom w:val="single" w:sz="4" w:space="1" w:color="auto"/>
          <w:right w:val="single" w:sz="4" w:space="4" w:color="auto"/>
        </w:pBdr>
      </w:pPr>
    </w:p>
    <w:p w14:paraId="507CFE77" w14:textId="5DECDF2C" w:rsidR="005E0185" w:rsidRDefault="005E0185" w:rsidP="005E0185">
      <w:pPr>
        <w:pStyle w:val="DFCode"/>
        <w:pBdr>
          <w:top w:val="single" w:sz="4" w:space="1" w:color="auto"/>
          <w:left w:val="single" w:sz="4" w:space="4" w:color="auto"/>
          <w:bottom w:val="single" w:sz="4" w:space="1" w:color="auto"/>
          <w:right w:val="single" w:sz="4" w:space="4" w:color="auto"/>
        </w:pBdr>
      </w:pPr>
      <w:r>
        <w:t xml:space="preserve">    // encrypt </w:t>
      </w:r>
      <w:r w:rsidR="00D45DF5">
        <w:t xml:space="preserve">and hash </w:t>
      </w:r>
      <w:r>
        <w:t>ucaData</w:t>
      </w:r>
    </w:p>
    <w:p w14:paraId="663B0028" w14:textId="218AD432" w:rsidR="005E0185" w:rsidRDefault="005E0185" w:rsidP="005E0185">
      <w:pPr>
        <w:pStyle w:val="DFCode"/>
        <w:pBdr>
          <w:top w:val="single" w:sz="4" w:space="1" w:color="auto"/>
          <w:left w:val="single" w:sz="4" w:space="4" w:color="auto"/>
          <w:bottom w:val="single" w:sz="4" w:space="1" w:color="auto"/>
          <w:right w:val="single" w:sz="4" w:space="4" w:color="auto"/>
        </w:pBdr>
      </w:pPr>
      <w:r>
        <w:t xml:space="preserve">    Get NewEncryptor of </w:t>
      </w:r>
      <w:r w:rsidR="00063D8F">
        <w:t xml:space="preserve">oMyAuthEncMethod </w:t>
      </w:r>
      <w:r>
        <w:t>to hoEnc</w:t>
      </w:r>
    </w:p>
    <w:p w14:paraId="0081F213" w14:textId="7294A615" w:rsidR="005E0185" w:rsidRDefault="005E0185" w:rsidP="005E0185">
      <w:pPr>
        <w:pStyle w:val="DFCode"/>
        <w:pBdr>
          <w:top w:val="single" w:sz="4" w:space="1" w:color="auto"/>
          <w:left w:val="single" w:sz="4" w:space="4" w:color="auto"/>
          <w:bottom w:val="single" w:sz="4" w:space="1" w:color="auto"/>
          <w:right w:val="single" w:sz="4" w:space="4" w:color="auto"/>
        </w:pBdr>
      </w:pPr>
      <w:r>
        <w:t xml:space="preserve">    Get puca</w:t>
      </w:r>
      <w:r w:rsidR="006F78AE">
        <w:t>Nonce of hoEnc to ucaNonce</w:t>
      </w:r>
    </w:p>
    <w:p w14:paraId="143079D4" w14:textId="4BB479FA" w:rsidR="005E0185" w:rsidRDefault="005E0185" w:rsidP="005E0185">
      <w:pPr>
        <w:pStyle w:val="DFCode"/>
        <w:pBdr>
          <w:top w:val="single" w:sz="4" w:space="1" w:color="auto"/>
          <w:left w:val="single" w:sz="4" w:space="4" w:color="auto"/>
          <w:bottom w:val="single" w:sz="4" w:space="1" w:color="auto"/>
          <w:right w:val="single" w:sz="4" w:space="4" w:color="auto"/>
        </w:pBdr>
      </w:pPr>
      <w:r>
        <w:t xml:space="preserve">    Get Encrypt</w:t>
      </w:r>
      <w:r w:rsidR="006F78AE">
        <w:t>Last</w:t>
      </w:r>
      <w:r>
        <w:t>Chunk of hoEnc ucaData to ucaCipher</w:t>
      </w:r>
    </w:p>
    <w:p w14:paraId="65B83985" w14:textId="4D168CBA" w:rsidR="006F78AE" w:rsidRDefault="006F78AE" w:rsidP="005E0185">
      <w:pPr>
        <w:pStyle w:val="DFCode"/>
        <w:pBdr>
          <w:top w:val="single" w:sz="4" w:space="1" w:color="auto"/>
          <w:left w:val="single" w:sz="4" w:space="4" w:color="auto"/>
          <w:bottom w:val="single" w:sz="4" w:space="1" w:color="auto"/>
          <w:right w:val="single" w:sz="4" w:space="4" w:color="auto"/>
        </w:pBdr>
      </w:pPr>
      <w:r>
        <w:t xml:space="preserve">    Get AuthenticationTag of hoEnc to ucaAuthTag</w:t>
      </w:r>
    </w:p>
    <w:p w14:paraId="22BE72F7" w14:textId="77777777" w:rsidR="005E0185" w:rsidRDefault="005E0185" w:rsidP="005E0185">
      <w:pPr>
        <w:pStyle w:val="DFCode"/>
        <w:pBdr>
          <w:top w:val="single" w:sz="4" w:space="1" w:color="auto"/>
          <w:left w:val="single" w:sz="4" w:space="4" w:color="auto"/>
          <w:bottom w:val="single" w:sz="4" w:space="1" w:color="auto"/>
          <w:right w:val="single" w:sz="4" w:space="4" w:color="auto"/>
        </w:pBdr>
      </w:pPr>
      <w:r>
        <w:t xml:space="preserve">    Send Destroy of hoEnc</w:t>
      </w:r>
    </w:p>
    <w:p w14:paraId="7F4D2E81" w14:textId="77777777" w:rsidR="005E0185" w:rsidRDefault="005E0185" w:rsidP="005E0185">
      <w:pPr>
        <w:pStyle w:val="DFCode"/>
        <w:pBdr>
          <w:top w:val="single" w:sz="4" w:space="1" w:color="auto"/>
          <w:left w:val="single" w:sz="4" w:space="4" w:color="auto"/>
          <w:bottom w:val="single" w:sz="4" w:space="1" w:color="auto"/>
          <w:right w:val="single" w:sz="4" w:space="4" w:color="auto"/>
        </w:pBdr>
      </w:pPr>
    </w:p>
    <w:p w14:paraId="4EFDF8F8" w14:textId="633A79D7" w:rsidR="005E0185" w:rsidRDefault="005E0185" w:rsidP="009A54AC">
      <w:pPr>
        <w:pStyle w:val="DFCode"/>
        <w:keepNext/>
        <w:pBdr>
          <w:top w:val="single" w:sz="4" w:space="1" w:color="auto"/>
          <w:left w:val="single" w:sz="4" w:space="4" w:color="auto"/>
          <w:bottom w:val="single" w:sz="4" w:space="1" w:color="auto"/>
          <w:right w:val="single" w:sz="4" w:space="4" w:color="auto"/>
        </w:pBdr>
      </w:pPr>
      <w:r>
        <w:t xml:space="preserve">    // decrypt </w:t>
      </w:r>
      <w:r w:rsidR="00D45DF5">
        <w:t xml:space="preserve">and verify </w:t>
      </w:r>
      <w:r>
        <w:t>ucaCipher</w:t>
      </w:r>
    </w:p>
    <w:p w14:paraId="00452C1F" w14:textId="5C33D507" w:rsidR="005E0185" w:rsidRDefault="005E0185" w:rsidP="009A54AC">
      <w:pPr>
        <w:pStyle w:val="DFCode"/>
        <w:keepNext/>
        <w:pBdr>
          <w:top w:val="single" w:sz="4" w:space="1" w:color="auto"/>
          <w:left w:val="single" w:sz="4" w:space="4" w:color="auto"/>
          <w:bottom w:val="single" w:sz="4" w:space="1" w:color="auto"/>
          <w:right w:val="single" w:sz="4" w:space="4" w:color="auto"/>
        </w:pBdr>
      </w:pPr>
      <w:r>
        <w:t xml:space="preserve">    Get NewDecryptor of </w:t>
      </w:r>
      <w:r w:rsidR="00063D8F">
        <w:t>oMyAuthEncMethod</w:t>
      </w:r>
      <w:r w:rsidR="006F78AE">
        <w:t xml:space="preserve"> ucaNonce ucaAuthTag </w:t>
      </w:r>
      <w:r>
        <w:t>to hoDec</w:t>
      </w:r>
    </w:p>
    <w:p w14:paraId="78BA558F" w14:textId="04515042" w:rsidR="005E0185" w:rsidRDefault="005E0185" w:rsidP="009A54AC">
      <w:pPr>
        <w:pStyle w:val="DFCode"/>
        <w:keepNext/>
        <w:pBdr>
          <w:top w:val="single" w:sz="4" w:space="1" w:color="auto"/>
          <w:left w:val="single" w:sz="4" w:space="4" w:color="auto"/>
          <w:bottom w:val="single" w:sz="4" w:space="1" w:color="auto"/>
          <w:right w:val="single" w:sz="4" w:space="4" w:color="auto"/>
        </w:pBdr>
      </w:pPr>
      <w:r>
        <w:t xml:space="preserve">    Get </w:t>
      </w:r>
      <w:r w:rsidR="00243091">
        <w:t>De</w:t>
      </w:r>
      <w:r>
        <w:t>crypt</w:t>
      </w:r>
      <w:r w:rsidR="00243091">
        <w:t>Last</w:t>
      </w:r>
      <w:r>
        <w:t>Chunk of hoDec ucaCipher to ucaPlain</w:t>
      </w:r>
    </w:p>
    <w:p w14:paraId="3E80A581" w14:textId="3D9A1E8F" w:rsidR="00243091" w:rsidRDefault="00243091" w:rsidP="009A54AC">
      <w:pPr>
        <w:pStyle w:val="DFCode"/>
        <w:keepNext/>
        <w:pBdr>
          <w:top w:val="single" w:sz="4" w:space="1" w:color="auto"/>
          <w:left w:val="single" w:sz="4" w:space="4" w:color="auto"/>
          <w:bottom w:val="single" w:sz="4" w:space="1" w:color="auto"/>
          <w:right w:val="single" w:sz="4" w:space="4" w:color="auto"/>
        </w:pBdr>
      </w:pPr>
      <w:r>
        <w:t xml:space="preserve">    Get IsAuthentic of hoDec to bIsAuthentic</w:t>
      </w:r>
    </w:p>
    <w:p w14:paraId="1F7146EA" w14:textId="77777777" w:rsidR="005E0185" w:rsidRDefault="005E0185" w:rsidP="009A54AC">
      <w:pPr>
        <w:pStyle w:val="DFCode"/>
        <w:keepNext/>
        <w:pBdr>
          <w:top w:val="single" w:sz="4" w:space="1" w:color="auto"/>
          <w:left w:val="single" w:sz="4" w:space="4" w:color="auto"/>
          <w:bottom w:val="single" w:sz="4" w:space="1" w:color="auto"/>
          <w:right w:val="single" w:sz="4" w:space="4" w:color="auto"/>
        </w:pBdr>
      </w:pPr>
      <w:r>
        <w:t xml:space="preserve">    Send Destroy of hoDec</w:t>
      </w:r>
    </w:p>
    <w:p w14:paraId="57BA3987" w14:textId="77777777" w:rsidR="005E0185" w:rsidRDefault="005E0185" w:rsidP="005E0185">
      <w:pPr>
        <w:pStyle w:val="DFCode"/>
        <w:pBdr>
          <w:top w:val="single" w:sz="4" w:space="1" w:color="auto"/>
          <w:left w:val="single" w:sz="4" w:space="4" w:color="auto"/>
          <w:bottom w:val="single" w:sz="4" w:space="1" w:color="auto"/>
          <w:right w:val="single" w:sz="4" w:space="4" w:color="auto"/>
        </w:pBdr>
      </w:pPr>
    </w:p>
    <w:p w14:paraId="1E3DC491" w14:textId="77777777" w:rsidR="005E0185" w:rsidRDefault="005E0185" w:rsidP="00984258">
      <w:pPr>
        <w:pStyle w:val="DFCode"/>
        <w:keepNext/>
        <w:pBdr>
          <w:top w:val="single" w:sz="4" w:space="1" w:color="auto"/>
          <w:left w:val="single" w:sz="4" w:space="4" w:color="auto"/>
          <w:bottom w:val="single" w:sz="4" w:space="1" w:color="auto"/>
          <w:right w:val="single" w:sz="4" w:space="4" w:color="auto"/>
        </w:pBdr>
      </w:pPr>
      <w:r>
        <w:lastRenderedPageBreak/>
        <w:t xml:space="preserve">    // compare results</w:t>
      </w:r>
    </w:p>
    <w:p w14:paraId="4DAC12FD" w14:textId="78FCA44E" w:rsidR="00243091" w:rsidRDefault="00243091" w:rsidP="00984258">
      <w:pPr>
        <w:pStyle w:val="DFCode"/>
        <w:keepNext/>
        <w:pBdr>
          <w:top w:val="single" w:sz="4" w:space="1" w:color="auto"/>
          <w:left w:val="single" w:sz="4" w:space="4" w:color="auto"/>
          <w:bottom w:val="single" w:sz="4" w:space="1" w:color="auto"/>
          <w:right w:val="single" w:sz="4" w:space="4" w:color="auto"/>
        </w:pBdr>
      </w:pPr>
      <w:r>
        <w:t xml:space="preserve">    If not bIsAuthentic Send Info_Box </w:t>
      </w:r>
      <w:r w:rsidR="009A54AC">
        <w:t>"Something went terribly wrong here..."</w:t>
      </w:r>
    </w:p>
    <w:p w14:paraId="267A8B15" w14:textId="19E86880" w:rsidR="005E0185" w:rsidRDefault="00243091" w:rsidP="00984258">
      <w:pPr>
        <w:pStyle w:val="DFCode"/>
        <w:keepNext/>
        <w:pBdr>
          <w:top w:val="single" w:sz="4" w:space="1" w:color="auto"/>
          <w:left w:val="single" w:sz="4" w:space="4" w:color="auto"/>
          <w:bottom w:val="single" w:sz="4" w:space="1" w:color="auto"/>
          <w:right w:val="single" w:sz="4" w:space="4" w:color="auto"/>
        </w:pBdr>
      </w:pPr>
      <w:r>
        <w:t xml:space="preserve">    Else </w:t>
      </w:r>
      <w:r w:rsidR="005E0185">
        <w:t xml:space="preserve">Send Info_Box </w:t>
      </w:r>
      <w:r w:rsidR="009A54AC">
        <w:t>"</w:t>
      </w:r>
      <w:r w:rsidR="005E0185">
        <w:t>Encryption and decryption were successful.</w:t>
      </w:r>
      <w:r w:rsidR="009A54AC">
        <w:t>"</w:t>
      </w:r>
    </w:p>
    <w:p w14:paraId="37F58568" w14:textId="77777777" w:rsidR="005E0185" w:rsidRPr="00FB3A6B" w:rsidRDefault="005E0185" w:rsidP="00984258">
      <w:pPr>
        <w:pStyle w:val="DFCode"/>
        <w:keepNext/>
        <w:pBdr>
          <w:top w:val="single" w:sz="4" w:space="1" w:color="auto"/>
          <w:left w:val="single" w:sz="4" w:space="4" w:color="auto"/>
          <w:bottom w:val="single" w:sz="4" w:space="1" w:color="auto"/>
          <w:right w:val="single" w:sz="4" w:space="4" w:color="auto"/>
        </w:pBdr>
      </w:pPr>
      <w:r>
        <w:t>End_Procedure</w:t>
      </w:r>
    </w:p>
    <w:p w14:paraId="2E1FA6EF" w14:textId="2DA796E9" w:rsidR="000A740F" w:rsidRDefault="000A740F" w:rsidP="005E0185">
      <w:r>
        <w:t xml:space="preserve">In the example for AES-CBC we compared the original data with the decrypted data to determine whether it was correct. In real life this is not </w:t>
      </w:r>
      <w:proofErr w:type="gramStart"/>
      <w:r>
        <w:t>possible</w:t>
      </w:r>
      <w:proofErr w:type="gramEnd"/>
      <w:r>
        <w:t xml:space="preserve"> and you would have to trust that the decrypted output is correct. With AES-GCM the authentication tag helps you to make sure </w:t>
      </w:r>
      <w:r w:rsidR="007052DC">
        <w:t>the message can be trusted.</w:t>
      </w:r>
    </w:p>
    <w:p w14:paraId="05D8CD5E" w14:textId="3BABBD1D" w:rsidR="007052DC" w:rsidRDefault="007052DC" w:rsidP="007052DC">
      <w:pPr>
        <w:pStyle w:val="Heading2"/>
      </w:pPr>
      <w:bookmarkStart w:id="47" w:name="_Toc522613702"/>
      <w:r>
        <w:t>Additional authenticated data (AAD)</w:t>
      </w:r>
      <w:bookmarkEnd w:id="47"/>
    </w:p>
    <w:p w14:paraId="31675452" w14:textId="6F556DC9" w:rsidR="007052DC" w:rsidRDefault="007052DC" w:rsidP="007052DC">
      <w:r>
        <w:t>Sometimes it is useful or required to verify the authenticity of some unencrypted data in addition to the encrypted data. This may for example include some unencrypted message headers needed for routing the encrypt</w:t>
      </w:r>
      <w:r w:rsidR="00D97226">
        <w:t>ed</w:t>
      </w:r>
      <w:r>
        <w:t xml:space="preserve"> message over a network. If the authenticity of these headers is </w:t>
      </w:r>
      <w:proofErr w:type="gramStart"/>
      <w:r>
        <w:t>important</w:t>
      </w:r>
      <w:proofErr w:type="gramEnd"/>
      <w:r>
        <w:t xml:space="preserve"> they may be supplied to the encryption method as additional authenticated data (AAD). This data is included in the authentication tag calculation, but not in the encrypted data.</w:t>
      </w:r>
    </w:p>
    <w:p w14:paraId="2622742A" w14:textId="15AA6F52" w:rsidR="00613242" w:rsidRDefault="00613242" w:rsidP="007052DC">
      <w:r>
        <w:t>The example below is a minor variation of the previous one, with the additional of some AAD.</w:t>
      </w:r>
      <w:r w:rsidR="00B76E9F">
        <w:t xml:space="preserve"> The changes have been highlighted.</w:t>
      </w:r>
    </w:p>
    <w:p w14:paraId="1C851894" w14:textId="252E878C" w:rsidR="00613242" w:rsidRDefault="00613242" w:rsidP="00613242">
      <w:pPr>
        <w:pStyle w:val="DFCode"/>
        <w:pBdr>
          <w:top w:val="single" w:sz="4" w:space="1" w:color="auto"/>
          <w:left w:val="single" w:sz="4" w:space="1" w:color="auto"/>
          <w:bottom w:val="single" w:sz="4" w:space="1" w:color="auto"/>
          <w:right w:val="single" w:sz="4" w:space="1" w:color="auto"/>
        </w:pBdr>
      </w:pPr>
      <w:r>
        <w:t>...</w:t>
      </w:r>
    </w:p>
    <w:p w14:paraId="390CAE4C" w14:textId="77777777" w:rsidR="00613242" w:rsidRDefault="00613242" w:rsidP="00613242">
      <w:pPr>
        <w:pStyle w:val="DFCode"/>
        <w:pBdr>
          <w:top w:val="single" w:sz="4" w:space="1" w:color="auto"/>
          <w:left w:val="single" w:sz="4" w:space="1" w:color="auto"/>
          <w:bottom w:val="single" w:sz="4" w:space="1" w:color="auto"/>
          <w:right w:val="single" w:sz="4" w:space="1" w:color="auto"/>
        </w:pBdr>
      </w:pPr>
    </w:p>
    <w:p w14:paraId="36876CDB" w14:textId="77777777" w:rsidR="00613242" w:rsidRDefault="00613242" w:rsidP="00613242">
      <w:pPr>
        <w:pStyle w:val="DFCode"/>
        <w:pBdr>
          <w:top w:val="single" w:sz="4" w:space="1" w:color="auto"/>
          <w:left w:val="single" w:sz="4" w:space="1" w:color="auto"/>
          <w:bottom w:val="single" w:sz="4" w:space="1" w:color="auto"/>
          <w:right w:val="single" w:sz="4" w:space="1" w:color="auto"/>
        </w:pBdr>
      </w:pPr>
      <w:r>
        <w:t>Procedure TestEncryptAndDecrypt UChar[] ucaData</w:t>
      </w:r>
    </w:p>
    <w:p w14:paraId="0467DFD5" w14:textId="77777777" w:rsidR="00613242" w:rsidRDefault="00613242" w:rsidP="00613242">
      <w:pPr>
        <w:pStyle w:val="DFCode"/>
        <w:pBdr>
          <w:top w:val="single" w:sz="4" w:space="1" w:color="auto"/>
          <w:left w:val="single" w:sz="4" w:space="1" w:color="auto"/>
          <w:bottom w:val="single" w:sz="4" w:space="1" w:color="auto"/>
          <w:right w:val="single" w:sz="4" w:space="1" w:color="auto"/>
        </w:pBdr>
      </w:pPr>
      <w:r>
        <w:t xml:space="preserve">    Boolean bIsAuthentic</w:t>
      </w:r>
    </w:p>
    <w:p w14:paraId="2002B2CA" w14:textId="77777777" w:rsidR="00613242" w:rsidRDefault="00613242" w:rsidP="00613242">
      <w:pPr>
        <w:pStyle w:val="DFCode"/>
        <w:pBdr>
          <w:top w:val="single" w:sz="4" w:space="1" w:color="auto"/>
          <w:left w:val="single" w:sz="4" w:space="1" w:color="auto"/>
          <w:bottom w:val="single" w:sz="4" w:space="1" w:color="auto"/>
          <w:right w:val="single" w:sz="4" w:space="1" w:color="auto"/>
        </w:pBdr>
      </w:pPr>
      <w:r>
        <w:t xml:space="preserve">    Handle  hoDec</w:t>
      </w:r>
    </w:p>
    <w:p w14:paraId="2291C301" w14:textId="77777777" w:rsidR="00613242" w:rsidRDefault="00613242" w:rsidP="00613242">
      <w:pPr>
        <w:pStyle w:val="DFCode"/>
        <w:pBdr>
          <w:top w:val="single" w:sz="4" w:space="1" w:color="auto"/>
          <w:left w:val="single" w:sz="4" w:space="1" w:color="auto"/>
          <w:bottom w:val="single" w:sz="4" w:space="1" w:color="auto"/>
          <w:right w:val="single" w:sz="4" w:space="1" w:color="auto"/>
        </w:pBdr>
      </w:pPr>
      <w:r>
        <w:t xml:space="preserve">    Handle  hoEnc</w:t>
      </w:r>
    </w:p>
    <w:p w14:paraId="014B463B" w14:textId="75B12F88" w:rsidR="00B76E9F" w:rsidRPr="00B76E9F" w:rsidRDefault="00B76E9F" w:rsidP="00613242">
      <w:pPr>
        <w:pStyle w:val="DFCode"/>
        <w:pBdr>
          <w:top w:val="single" w:sz="4" w:space="1" w:color="auto"/>
          <w:left w:val="single" w:sz="4" w:space="1" w:color="auto"/>
          <w:bottom w:val="single" w:sz="4" w:space="1" w:color="auto"/>
          <w:right w:val="single" w:sz="4" w:space="1" w:color="auto"/>
        </w:pBdr>
        <w:rPr>
          <w:rStyle w:val="SubtleEmphasis"/>
        </w:rPr>
      </w:pPr>
      <w:r>
        <w:t xml:space="preserve">    </w:t>
      </w:r>
      <w:r w:rsidRPr="00B76E9F">
        <w:rPr>
          <w:rStyle w:val="SubtleEmphasis"/>
        </w:rPr>
        <w:t>UChar[] ucaAAD</w:t>
      </w:r>
    </w:p>
    <w:p w14:paraId="4CF2CC1D" w14:textId="77777777" w:rsidR="00613242" w:rsidRDefault="00613242" w:rsidP="00613242">
      <w:pPr>
        <w:pStyle w:val="DFCode"/>
        <w:pBdr>
          <w:top w:val="single" w:sz="4" w:space="1" w:color="auto"/>
          <w:left w:val="single" w:sz="4" w:space="1" w:color="auto"/>
          <w:bottom w:val="single" w:sz="4" w:space="1" w:color="auto"/>
          <w:right w:val="single" w:sz="4" w:space="1" w:color="auto"/>
        </w:pBdr>
      </w:pPr>
      <w:r>
        <w:t xml:space="preserve">    UChar[] ucaAuthTag</w:t>
      </w:r>
    </w:p>
    <w:p w14:paraId="198D4AB5" w14:textId="77777777" w:rsidR="00613242" w:rsidRDefault="00613242" w:rsidP="00613242">
      <w:pPr>
        <w:pStyle w:val="DFCode"/>
        <w:pBdr>
          <w:top w:val="single" w:sz="4" w:space="1" w:color="auto"/>
          <w:left w:val="single" w:sz="4" w:space="1" w:color="auto"/>
          <w:bottom w:val="single" w:sz="4" w:space="1" w:color="auto"/>
          <w:right w:val="single" w:sz="4" w:space="1" w:color="auto"/>
        </w:pBdr>
      </w:pPr>
      <w:r>
        <w:t xml:space="preserve">    UChar[] ucaCipher</w:t>
      </w:r>
    </w:p>
    <w:p w14:paraId="5C77B0E2" w14:textId="77777777" w:rsidR="00613242" w:rsidRDefault="00613242" w:rsidP="00613242">
      <w:pPr>
        <w:pStyle w:val="DFCode"/>
        <w:pBdr>
          <w:top w:val="single" w:sz="4" w:space="1" w:color="auto"/>
          <w:left w:val="single" w:sz="4" w:space="1" w:color="auto"/>
          <w:bottom w:val="single" w:sz="4" w:space="1" w:color="auto"/>
          <w:right w:val="single" w:sz="4" w:space="1" w:color="auto"/>
        </w:pBdr>
      </w:pPr>
      <w:r>
        <w:t xml:space="preserve">    UChar[] ucaNonce</w:t>
      </w:r>
    </w:p>
    <w:p w14:paraId="76C9B19A" w14:textId="77777777" w:rsidR="00613242" w:rsidRDefault="00613242" w:rsidP="00613242">
      <w:pPr>
        <w:pStyle w:val="DFCode"/>
        <w:pBdr>
          <w:top w:val="single" w:sz="4" w:space="1" w:color="auto"/>
          <w:left w:val="single" w:sz="4" w:space="1" w:color="auto"/>
          <w:bottom w:val="single" w:sz="4" w:space="1" w:color="auto"/>
          <w:right w:val="single" w:sz="4" w:space="1" w:color="auto"/>
        </w:pBdr>
      </w:pPr>
      <w:r>
        <w:t xml:space="preserve">    UChar[] ucaPlain</w:t>
      </w:r>
    </w:p>
    <w:p w14:paraId="32AF698A" w14:textId="77777777" w:rsidR="00613242" w:rsidRDefault="00613242" w:rsidP="00613242">
      <w:pPr>
        <w:pStyle w:val="DFCode"/>
        <w:pBdr>
          <w:top w:val="single" w:sz="4" w:space="1" w:color="auto"/>
          <w:left w:val="single" w:sz="4" w:space="1" w:color="auto"/>
          <w:bottom w:val="single" w:sz="4" w:space="1" w:color="auto"/>
          <w:right w:val="single" w:sz="4" w:space="1" w:color="auto"/>
        </w:pBdr>
      </w:pPr>
    </w:p>
    <w:p w14:paraId="29795A3C" w14:textId="027F7827" w:rsidR="00B76E9F" w:rsidRPr="00B76E9F" w:rsidRDefault="00B76E9F" w:rsidP="00613242">
      <w:pPr>
        <w:pStyle w:val="DFCode"/>
        <w:pBdr>
          <w:top w:val="single" w:sz="4" w:space="1" w:color="auto"/>
          <w:left w:val="single" w:sz="4" w:space="1" w:color="auto"/>
          <w:bottom w:val="single" w:sz="4" w:space="1" w:color="auto"/>
          <w:right w:val="single" w:sz="4" w:space="1" w:color="auto"/>
        </w:pBdr>
        <w:rPr>
          <w:rStyle w:val="SubtleEmphasis"/>
        </w:rPr>
      </w:pPr>
      <w:r>
        <w:t xml:space="preserve">    </w:t>
      </w:r>
      <w:r w:rsidRPr="00B76E9F">
        <w:rPr>
          <w:rStyle w:val="SubtleEmphasis"/>
        </w:rPr>
        <w:t>Move (StringToUCharArray("From Me, To You")) to ucaAAD</w:t>
      </w:r>
    </w:p>
    <w:p w14:paraId="2F8783F1" w14:textId="77777777" w:rsidR="00B76E9F" w:rsidRDefault="00B76E9F" w:rsidP="00613242">
      <w:pPr>
        <w:pStyle w:val="DFCode"/>
        <w:pBdr>
          <w:top w:val="single" w:sz="4" w:space="1" w:color="auto"/>
          <w:left w:val="single" w:sz="4" w:space="1" w:color="auto"/>
          <w:bottom w:val="single" w:sz="4" w:space="1" w:color="auto"/>
          <w:right w:val="single" w:sz="4" w:space="1" w:color="auto"/>
        </w:pBdr>
      </w:pPr>
    </w:p>
    <w:p w14:paraId="0E70B212" w14:textId="508A1FA5" w:rsidR="00613242" w:rsidRDefault="00613242" w:rsidP="00613242">
      <w:pPr>
        <w:pStyle w:val="DFCode"/>
        <w:pBdr>
          <w:top w:val="single" w:sz="4" w:space="1" w:color="auto"/>
          <w:left w:val="single" w:sz="4" w:space="1" w:color="auto"/>
          <w:bottom w:val="single" w:sz="4" w:space="1" w:color="auto"/>
          <w:right w:val="single" w:sz="4" w:space="1" w:color="auto"/>
        </w:pBdr>
      </w:pPr>
      <w:r>
        <w:t xml:space="preserve">    // encrypt</w:t>
      </w:r>
      <w:r w:rsidR="00D45DF5">
        <w:t xml:space="preserve"> and hash</w:t>
      </w:r>
      <w:r>
        <w:t xml:space="preserve"> ucaData</w:t>
      </w:r>
    </w:p>
    <w:p w14:paraId="146C1556" w14:textId="77777777" w:rsidR="00613242" w:rsidRDefault="00613242" w:rsidP="00613242">
      <w:pPr>
        <w:pStyle w:val="DFCode"/>
        <w:pBdr>
          <w:top w:val="single" w:sz="4" w:space="1" w:color="auto"/>
          <w:left w:val="single" w:sz="4" w:space="1" w:color="auto"/>
          <w:bottom w:val="single" w:sz="4" w:space="1" w:color="auto"/>
          <w:right w:val="single" w:sz="4" w:space="1" w:color="auto"/>
        </w:pBdr>
      </w:pPr>
      <w:r>
        <w:t xml:space="preserve">    Get NewEncryptor of oMyAuthEncMethod to hoEnc</w:t>
      </w:r>
    </w:p>
    <w:p w14:paraId="4A5F6C0E" w14:textId="49C13F69" w:rsidR="00B76E9F" w:rsidRPr="00B76E9F" w:rsidRDefault="00B76E9F" w:rsidP="00613242">
      <w:pPr>
        <w:pStyle w:val="DFCode"/>
        <w:pBdr>
          <w:top w:val="single" w:sz="4" w:space="1" w:color="auto"/>
          <w:left w:val="single" w:sz="4" w:space="1" w:color="auto"/>
          <w:bottom w:val="single" w:sz="4" w:space="1" w:color="auto"/>
          <w:right w:val="single" w:sz="4" w:space="1" w:color="auto"/>
        </w:pBdr>
        <w:rPr>
          <w:rStyle w:val="SubtleEmphasis"/>
        </w:rPr>
      </w:pPr>
      <w:r>
        <w:t xml:space="preserve">    </w:t>
      </w:r>
      <w:r w:rsidRPr="00B76E9F">
        <w:rPr>
          <w:rStyle w:val="SubtleEmphasis"/>
        </w:rPr>
        <w:t>Set pucaAAD of hoEnc to ucaAAD</w:t>
      </w:r>
    </w:p>
    <w:p w14:paraId="117B51F2" w14:textId="77777777" w:rsidR="00613242" w:rsidRDefault="00613242" w:rsidP="00613242">
      <w:pPr>
        <w:pStyle w:val="DFCode"/>
        <w:pBdr>
          <w:top w:val="single" w:sz="4" w:space="1" w:color="auto"/>
          <w:left w:val="single" w:sz="4" w:space="1" w:color="auto"/>
          <w:bottom w:val="single" w:sz="4" w:space="1" w:color="auto"/>
          <w:right w:val="single" w:sz="4" w:space="1" w:color="auto"/>
        </w:pBdr>
      </w:pPr>
      <w:r>
        <w:t xml:space="preserve">    Get pucaNonce of hoEnc to ucaNonce</w:t>
      </w:r>
    </w:p>
    <w:p w14:paraId="43037240" w14:textId="77777777" w:rsidR="00613242" w:rsidRDefault="00613242" w:rsidP="00613242">
      <w:pPr>
        <w:pStyle w:val="DFCode"/>
        <w:pBdr>
          <w:top w:val="single" w:sz="4" w:space="1" w:color="auto"/>
          <w:left w:val="single" w:sz="4" w:space="1" w:color="auto"/>
          <w:bottom w:val="single" w:sz="4" w:space="1" w:color="auto"/>
          <w:right w:val="single" w:sz="4" w:space="1" w:color="auto"/>
        </w:pBdr>
      </w:pPr>
      <w:r>
        <w:t xml:space="preserve">    Get EncryptLastChunk of hoEnc ucaData to ucaCipher</w:t>
      </w:r>
    </w:p>
    <w:p w14:paraId="7642EA12" w14:textId="77777777" w:rsidR="00613242" w:rsidRDefault="00613242" w:rsidP="00613242">
      <w:pPr>
        <w:pStyle w:val="DFCode"/>
        <w:pBdr>
          <w:top w:val="single" w:sz="4" w:space="1" w:color="auto"/>
          <w:left w:val="single" w:sz="4" w:space="1" w:color="auto"/>
          <w:bottom w:val="single" w:sz="4" w:space="1" w:color="auto"/>
          <w:right w:val="single" w:sz="4" w:space="1" w:color="auto"/>
        </w:pBdr>
      </w:pPr>
      <w:r>
        <w:t xml:space="preserve">    Get AuthenticationTag of hoEnc to ucaAuthTag</w:t>
      </w:r>
    </w:p>
    <w:p w14:paraId="001AB92B" w14:textId="77777777" w:rsidR="00613242" w:rsidRDefault="00613242" w:rsidP="00613242">
      <w:pPr>
        <w:pStyle w:val="DFCode"/>
        <w:pBdr>
          <w:top w:val="single" w:sz="4" w:space="1" w:color="auto"/>
          <w:left w:val="single" w:sz="4" w:space="1" w:color="auto"/>
          <w:bottom w:val="single" w:sz="4" w:space="1" w:color="auto"/>
          <w:right w:val="single" w:sz="4" w:space="1" w:color="auto"/>
        </w:pBdr>
      </w:pPr>
      <w:r>
        <w:t xml:space="preserve">    Send Destroy of hoEnc</w:t>
      </w:r>
    </w:p>
    <w:p w14:paraId="1C3E4738" w14:textId="77777777" w:rsidR="00613242" w:rsidRDefault="00613242" w:rsidP="00613242">
      <w:pPr>
        <w:pStyle w:val="DFCode"/>
        <w:pBdr>
          <w:top w:val="single" w:sz="4" w:space="1" w:color="auto"/>
          <w:left w:val="single" w:sz="4" w:space="1" w:color="auto"/>
          <w:bottom w:val="single" w:sz="4" w:space="1" w:color="auto"/>
          <w:right w:val="single" w:sz="4" w:space="1" w:color="auto"/>
        </w:pBdr>
      </w:pPr>
    </w:p>
    <w:p w14:paraId="1C3EE359" w14:textId="5569A274" w:rsidR="00613242" w:rsidRDefault="00613242" w:rsidP="00613242">
      <w:pPr>
        <w:pStyle w:val="DFCode"/>
        <w:pBdr>
          <w:top w:val="single" w:sz="4" w:space="1" w:color="auto"/>
          <w:left w:val="single" w:sz="4" w:space="1" w:color="auto"/>
          <w:bottom w:val="single" w:sz="4" w:space="1" w:color="auto"/>
          <w:right w:val="single" w:sz="4" w:space="1" w:color="auto"/>
        </w:pBdr>
      </w:pPr>
      <w:r>
        <w:t xml:space="preserve">    // decrypt</w:t>
      </w:r>
      <w:r w:rsidR="00D45DF5">
        <w:t xml:space="preserve"> and verify</w:t>
      </w:r>
      <w:r>
        <w:t xml:space="preserve"> ucaCipher</w:t>
      </w:r>
    </w:p>
    <w:p w14:paraId="33A49171" w14:textId="6F311E2C" w:rsidR="00613242" w:rsidRDefault="00613242" w:rsidP="00613242">
      <w:pPr>
        <w:pStyle w:val="DFCode"/>
        <w:pBdr>
          <w:top w:val="single" w:sz="4" w:space="1" w:color="auto"/>
          <w:left w:val="single" w:sz="4" w:space="1" w:color="auto"/>
          <w:bottom w:val="single" w:sz="4" w:space="1" w:color="auto"/>
          <w:right w:val="single" w:sz="4" w:space="1" w:color="auto"/>
        </w:pBdr>
      </w:pPr>
      <w:r>
        <w:t xml:space="preserve">    Get NewDecryptor of oMyAuthEncMethod ucaNonce ucaAuthTag</w:t>
      </w:r>
      <w:r w:rsidR="00B76E9F">
        <w:t xml:space="preserve"> </w:t>
      </w:r>
      <w:r w:rsidR="00B76E9F" w:rsidRPr="00B76E9F">
        <w:rPr>
          <w:rStyle w:val="SubtleEmphasis"/>
        </w:rPr>
        <w:t>ucaAAD</w:t>
      </w:r>
      <w:r>
        <w:t xml:space="preserve"> to hoDec</w:t>
      </w:r>
    </w:p>
    <w:p w14:paraId="4B6C7A29" w14:textId="77777777" w:rsidR="00613242" w:rsidRDefault="00613242" w:rsidP="00613242">
      <w:pPr>
        <w:pStyle w:val="DFCode"/>
        <w:pBdr>
          <w:top w:val="single" w:sz="4" w:space="1" w:color="auto"/>
          <w:left w:val="single" w:sz="4" w:space="1" w:color="auto"/>
          <w:bottom w:val="single" w:sz="4" w:space="1" w:color="auto"/>
          <w:right w:val="single" w:sz="4" w:space="1" w:color="auto"/>
        </w:pBdr>
      </w:pPr>
      <w:r>
        <w:t xml:space="preserve">    Get DecryptLastChunk of hoDec ucaCipher to ucaPlain</w:t>
      </w:r>
    </w:p>
    <w:p w14:paraId="1B975622" w14:textId="77777777" w:rsidR="00613242" w:rsidRDefault="00613242" w:rsidP="00613242">
      <w:pPr>
        <w:pStyle w:val="DFCode"/>
        <w:pBdr>
          <w:top w:val="single" w:sz="4" w:space="1" w:color="auto"/>
          <w:left w:val="single" w:sz="4" w:space="1" w:color="auto"/>
          <w:bottom w:val="single" w:sz="4" w:space="1" w:color="auto"/>
          <w:right w:val="single" w:sz="4" w:space="1" w:color="auto"/>
        </w:pBdr>
      </w:pPr>
      <w:r>
        <w:t xml:space="preserve">    Get IsAuthentic of hoDec to bIsAuthentic</w:t>
      </w:r>
    </w:p>
    <w:p w14:paraId="17D004A9" w14:textId="77777777" w:rsidR="00613242" w:rsidRDefault="00613242" w:rsidP="00613242">
      <w:pPr>
        <w:pStyle w:val="DFCode"/>
        <w:pBdr>
          <w:top w:val="single" w:sz="4" w:space="1" w:color="auto"/>
          <w:left w:val="single" w:sz="4" w:space="1" w:color="auto"/>
          <w:bottom w:val="single" w:sz="4" w:space="1" w:color="auto"/>
          <w:right w:val="single" w:sz="4" w:space="1" w:color="auto"/>
        </w:pBdr>
      </w:pPr>
      <w:r>
        <w:t xml:space="preserve">    Send Destroy of hoDec</w:t>
      </w:r>
    </w:p>
    <w:p w14:paraId="224F849D" w14:textId="77777777" w:rsidR="00613242" w:rsidRDefault="00613242" w:rsidP="00613242">
      <w:pPr>
        <w:pStyle w:val="DFCode"/>
        <w:pBdr>
          <w:top w:val="single" w:sz="4" w:space="1" w:color="auto"/>
          <w:left w:val="single" w:sz="4" w:space="1" w:color="auto"/>
          <w:bottom w:val="single" w:sz="4" w:space="1" w:color="auto"/>
          <w:right w:val="single" w:sz="4" w:space="1" w:color="auto"/>
        </w:pBdr>
      </w:pPr>
    </w:p>
    <w:p w14:paraId="5F9F3DDF" w14:textId="1D421CDC" w:rsidR="00613242" w:rsidRDefault="00613242" w:rsidP="00613242">
      <w:pPr>
        <w:pStyle w:val="DFCode"/>
        <w:pBdr>
          <w:top w:val="single" w:sz="4" w:space="1" w:color="auto"/>
          <w:left w:val="single" w:sz="4" w:space="1" w:color="auto"/>
          <w:bottom w:val="single" w:sz="4" w:space="1" w:color="auto"/>
          <w:right w:val="single" w:sz="4" w:space="1" w:color="auto"/>
        </w:pBdr>
      </w:pPr>
      <w:r>
        <w:t xml:space="preserve">    </w:t>
      </w:r>
      <w:r w:rsidR="009A54AC">
        <w:t>...</w:t>
      </w:r>
    </w:p>
    <w:p w14:paraId="24468DA3" w14:textId="5AE43A8D" w:rsidR="007052DC" w:rsidRDefault="00613242" w:rsidP="00613242">
      <w:pPr>
        <w:pStyle w:val="DFCode"/>
        <w:pBdr>
          <w:top w:val="single" w:sz="4" w:space="1" w:color="auto"/>
          <w:left w:val="single" w:sz="4" w:space="1" w:color="auto"/>
          <w:bottom w:val="single" w:sz="4" w:space="1" w:color="auto"/>
          <w:right w:val="single" w:sz="4" w:space="1" w:color="auto"/>
        </w:pBdr>
      </w:pPr>
      <w:r>
        <w:t>End_Procedure</w:t>
      </w:r>
    </w:p>
    <w:p w14:paraId="00A71D7A" w14:textId="77777777" w:rsidR="00613242" w:rsidRPr="007052DC" w:rsidRDefault="00613242" w:rsidP="00613242"/>
    <w:p w14:paraId="02AED355" w14:textId="2AE05366" w:rsidR="002D24C6" w:rsidRDefault="002D24C6" w:rsidP="002D24C6">
      <w:pPr>
        <w:pStyle w:val="Heading1"/>
      </w:pPr>
      <w:bookmarkStart w:id="48" w:name="_Toc522613703"/>
      <w:r>
        <w:lastRenderedPageBreak/>
        <w:t>Supported algorithms</w:t>
      </w:r>
      <w:bookmarkEnd w:id="48"/>
    </w:p>
    <w:p w14:paraId="02C9A5F7" w14:textId="523E1E58" w:rsidR="0070078C" w:rsidRPr="0070078C" w:rsidRDefault="0070078C" w:rsidP="0070078C">
      <w:r>
        <w:t xml:space="preserve">When advice below mentions “Do not use” this means it should not be used for any new software. These algorithms can of course be used for backwards compatibility or communication with external software. </w:t>
      </w:r>
      <w:proofErr w:type="gramStart"/>
      <w:r>
        <w:t>Also</w:t>
      </w:r>
      <w:proofErr w:type="gramEnd"/>
      <w:r>
        <w:t xml:space="preserve"> when you do not wish to include </w:t>
      </w:r>
      <w:proofErr w:type="spellStart"/>
      <w:r w:rsidR="00655C2B">
        <w:t>libsodium</w:t>
      </w:r>
      <w:proofErr w:type="spellEnd"/>
      <w:r>
        <w:t>, you may want to choose unadvised algorithms in CNG – at your own risk of course.</w:t>
      </w:r>
    </w:p>
    <w:p w14:paraId="7DFB4057" w14:textId="79625B6A" w:rsidR="002D24C6" w:rsidRDefault="002D24C6" w:rsidP="002D24C6">
      <w:pPr>
        <w:pStyle w:val="Heading2"/>
      </w:pPr>
      <w:bookmarkStart w:id="49" w:name="_Toc522613704"/>
      <w:r>
        <w:t xml:space="preserve">Generic </w:t>
      </w:r>
      <w:proofErr w:type="gramStart"/>
      <w:r>
        <w:t>hash</w:t>
      </w:r>
      <w:proofErr w:type="gramEnd"/>
      <w:r>
        <w:t xml:space="preserve"> algorithms</w:t>
      </w:r>
      <w:bookmarkEnd w:id="49"/>
    </w:p>
    <w:tbl>
      <w:tblPr>
        <w:tblStyle w:val="TableGridLight"/>
        <w:tblW w:w="0" w:type="auto"/>
        <w:tblLook w:val="04A0" w:firstRow="1" w:lastRow="0" w:firstColumn="1" w:lastColumn="0" w:noHBand="0" w:noVBand="1"/>
      </w:tblPr>
      <w:tblGrid>
        <w:gridCol w:w="1980"/>
        <w:gridCol w:w="1276"/>
        <w:gridCol w:w="708"/>
        <w:gridCol w:w="1276"/>
        <w:gridCol w:w="3686"/>
      </w:tblGrid>
      <w:tr w:rsidR="00D97226" w14:paraId="206D404D" w14:textId="5DECA5EC" w:rsidTr="00D97226">
        <w:tc>
          <w:tcPr>
            <w:tcW w:w="1980" w:type="dxa"/>
          </w:tcPr>
          <w:p w14:paraId="68793871" w14:textId="1A4893C8" w:rsidR="00D97226" w:rsidRPr="002D24C6" w:rsidRDefault="00D97226" w:rsidP="005F4366">
            <w:pPr>
              <w:rPr>
                <w:b/>
              </w:rPr>
            </w:pPr>
            <w:r w:rsidRPr="002D24C6">
              <w:rPr>
                <w:b/>
              </w:rPr>
              <w:t>Algorithm</w:t>
            </w:r>
          </w:p>
        </w:tc>
        <w:tc>
          <w:tcPr>
            <w:tcW w:w="1276" w:type="dxa"/>
          </w:tcPr>
          <w:p w14:paraId="7E19A92F" w14:textId="77777777" w:rsidR="00D97226" w:rsidRDefault="00D97226" w:rsidP="002D24C6">
            <w:pPr>
              <w:jc w:val="center"/>
              <w:rPr>
                <w:b/>
              </w:rPr>
            </w:pPr>
            <w:r w:rsidRPr="002D24C6">
              <w:rPr>
                <w:b/>
              </w:rPr>
              <w:t>Hash length</w:t>
            </w:r>
          </w:p>
          <w:p w14:paraId="0D774861" w14:textId="397C5A19" w:rsidR="00D97226" w:rsidRPr="002D24C6" w:rsidRDefault="00D97226" w:rsidP="002D24C6">
            <w:pPr>
              <w:jc w:val="center"/>
              <w:rPr>
                <w:b/>
              </w:rPr>
            </w:pPr>
            <w:r>
              <w:rPr>
                <w:b/>
              </w:rPr>
              <w:t>(bytes)</w:t>
            </w:r>
          </w:p>
        </w:tc>
        <w:tc>
          <w:tcPr>
            <w:tcW w:w="708" w:type="dxa"/>
          </w:tcPr>
          <w:p w14:paraId="5CB5B044" w14:textId="2719926B" w:rsidR="00D97226" w:rsidRPr="002D24C6" w:rsidRDefault="00D97226" w:rsidP="002D24C6">
            <w:pPr>
              <w:jc w:val="center"/>
              <w:rPr>
                <w:b/>
              </w:rPr>
            </w:pPr>
            <w:r w:rsidRPr="002D24C6">
              <w:rPr>
                <w:b/>
              </w:rPr>
              <w:t>CNG</w:t>
            </w:r>
          </w:p>
        </w:tc>
        <w:tc>
          <w:tcPr>
            <w:tcW w:w="1276" w:type="dxa"/>
          </w:tcPr>
          <w:p w14:paraId="41381AE9" w14:textId="251BA4C2" w:rsidR="00D97226" w:rsidRPr="002D24C6" w:rsidRDefault="00D97226" w:rsidP="002D24C6">
            <w:pPr>
              <w:jc w:val="center"/>
              <w:rPr>
                <w:b/>
              </w:rPr>
            </w:pPr>
            <w:proofErr w:type="spellStart"/>
            <w:r w:rsidRPr="002D24C6">
              <w:rPr>
                <w:b/>
              </w:rPr>
              <w:t>libsodium</w:t>
            </w:r>
            <w:proofErr w:type="spellEnd"/>
          </w:p>
        </w:tc>
        <w:tc>
          <w:tcPr>
            <w:tcW w:w="3686" w:type="dxa"/>
          </w:tcPr>
          <w:p w14:paraId="5AA64857" w14:textId="6C359ADC" w:rsidR="00D97226" w:rsidRPr="002D24C6" w:rsidRDefault="00D97226" w:rsidP="002D24C6">
            <w:pPr>
              <w:rPr>
                <w:b/>
              </w:rPr>
            </w:pPr>
            <w:r>
              <w:rPr>
                <w:b/>
              </w:rPr>
              <w:t>Advice/notes</w:t>
            </w:r>
          </w:p>
        </w:tc>
      </w:tr>
      <w:tr w:rsidR="00D97226" w14:paraId="60F941D6" w14:textId="38322A3E" w:rsidTr="00D97226">
        <w:tc>
          <w:tcPr>
            <w:tcW w:w="1980" w:type="dxa"/>
          </w:tcPr>
          <w:p w14:paraId="40383019" w14:textId="555FA7C0" w:rsidR="00D97226" w:rsidRDefault="00D97226" w:rsidP="005F4366">
            <w:r>
              <w:t>MD2</w:t>
            </w:r>
          </w:p>
        </w:tc>
        <w:tc>
          <w:tcPr>
            <w:tcW w:w="1276" w:type="dxa"/>
          </w:tcPr>
          <w:p w14:paraId="469A0181" w14:textId="72994BD1" w:rsidR="00D97226" w:rsidRDefault="00D97226" w:rsidP="002D24C6">
            <w:pPr>
              <w:jc w:val="center"/>
            </w:pPr>
            <w:r>
              <w:t>16</w:t>
            </w:r>
          </w:p>
        </w:tc>
        <w:tc>
          <w:tcPr>
            <w:tcW w:w="708" w:type="dxa"/>
          </w:tcPr>
          <w:p w14:paraId="1C34D6FF" w14:textId="5F6609E4" w:rsidR="00D97226" w:rsidRDefault="00D97226" w:rsidP="002D24C6">
            <w:pPr>
              <w:jc w:val="center"/>
            </w:pPr>
            <w:r>
              <w:t>X</w:t>
            </w:r>
          </w:p>
        </w:tc>
        <w:tc>
          <w:tcPr>
            <w:tcW w:w="1276" w:type="dxa"/>
          </w:tcPr>
          <w:p w14:paraId="3228C423" w14:textId="77777777" w:rsidR="00D97226" w:rsidRDefault="00D97226" w:rsidP="002D24C6">
            <w:pPr>
              <w:jc w:val="center"/>
            </w:pPr>
          </w:p>
        </w:tc>
        <w:tc>
          <w:tcPr>
            <w:tcW w:w="3686" w:type="dxa"/>
          </w:tcPr>
          <w:p w14:paraId="778B50EE" w14:textId="7A7FE08F" w:rsidR="00D97226" w:rsidRDefault="00D97226" w:rsidP="002D24C6">
            <w:r>
              <w:t>Do not use.</w:t>
            </w:r>
          </w:p>
        </w:tc>
      </w:tr>
      <w:tr w:rsidR="00D97226" w14:paraId="617B4C2B" w14:textId="36ACB472" w:rsidTr="00D97226">
        <w:tc>
          <w:tcPr>
            <w:tcW w:w="1980" w:type="dxa"/>
          </w:tcPr>
          <w:p w14:paraId="76E55CA3" w14:textId="5225EEA7" w:rsidR="00D97226" w:rsidRDefault="00D97226" w:rsidP="005F4366">
            <w:r>
              <w:t>MD4</w:t>
            </w:r>
          </w:p>
        </w:tc>
        <w:tc>
          <w:tcPr>
            <w:tcW w:w="1276" w:type="dxa"/>
          </w:tcPr>
          <w:p w14:paraId="581FCE07" w14:textId="7DFE8FDA" w:rsidR="00D97226" w:rsidRDefault="00D97226" w:rsidP="002D24C6">
            <w:pPr>
              <w:jc w:val="center"/>
            </w:pPr>
            <w:r>
              <w:t>16</w:t>
            </w:r>
          </w:p>
        </w:tc>
        <w:tc>
          <w:tcPr>
            <w:tcW w:w="708" w:type="dxa"/>
          </w:tcPr>
          <w:p w14:paraId="5E634160" w14:textId="6CCE7EE5" w:rsidR="00D97226" w:rsidRDefault="00D97226" w:rsidP="002D24C6">
            <w:pPr>
              <w:jc w:val="center"/>
            </w:pPr>
            <w:r>
              <w:t>X</w:t>
            </w:r>
          </w:p>
        </w:tc>
        <w:tc>
          <w:tcPr>
            <w:tcW w:w="1276" w:type="dxa"/>
          </w:tcPr>
          <w:p w14:paraId="20CFDDC3" w14:textId="77777777" w:rsidR="00D97226" w:rsidRDefault="00D97226" w:rsidP="002D24C6">
            <w:pPr>
              <w:jc w:val="center"/>
            </w:pPr>
          </w:p>
        </w:tc>
        <w:tc>
          <w:tcPr>
            <w:tcW w:w="3686" w:type="dxa"/>
          </w:tcPr>
          <w:p w14:paraId="1A93482B" w14:textId="495C23BD" w:rsidR="00D97226" w:rsidRDefault="00D97226" w:rsidP="002D24C6">
            <w:r>
              <w:t>Do not use.</w:t>
            </w:r>
          </w:p>
        </w:tc>
      </w:tr>
      <w:tr w:rsidR="00D97226" w14:paraId="3768F568" w14:textId="1F44496D" w:rsidTr="00D97226">
        <w:tc>
          <w:tcPr>
            <w:tcW w:w="1980" w:type="dxa"/>
          </w:tcPr>
          <w:p w14:paraId="105A6CB5" w14:textId="509B774A" w:rsidR="00D97226" w:rsidRDefault="00D97226" w:rsidP="005F4366">
            <w:r>
              <w:t>MD5</w:t>
            </w:r>
          </w:p>
        </w:tc>
        <w:tc>
          <w:tcPr>
            <w:tcW w:w="1276" w:type="dxa"/>
          </w:tcPr>
          <w:p w14:paraId="78091239" w14:textId="29E19303" w:rsidR="00D97226" w:rsidRDefault="00D97226" w:rsidP="002D24C6">
            <w:pPr>
              <w:jc w:val="center"/>
            </w:pPr>
            <w:r>
              <w:t>16</w:t>
            </w:r>
          </w:p>
        </w:tc>
        <w:tc>
          <w:tcPr>
            <w:tcW w:w="708" w:type="dxa"/>
          </w:tcPr>
          <w:p w14:paraId="04359CFA" w14:textId="48E6F587" w:rsidR="00D97226" w:rsidRDefault="00D97226" w:rsidP="002D24C6">
            <w:pPr>
              <w:jc w:val="center"/>
            </w:pPr>
            <w:r>
              <w:t>X</w:t>
            </w:r>
          </w:p>
        </w:tc>
        <w:tc>
          <w:tcPr>
            <w:tcW w:w="1276" w:type="dxa"/>
          </w:tcPr>
          <w:p w14:paraId="17D3E79B" w14:textId="77777777" w:rsidR="00D97226" w:rsidRDefault="00D97226" w:rsidP="002D24C6">
            <w:pPr>
              <w:jc w:val="center"/>
            </w:pPr>
          </w:p>
        </w:tc>
        <w:tc>
          <w:tcPr>
            <w:tcW w:w="3686" w:type="dxa"/>
          </w:tcPr>
          <w:p w14:paraId="19C1B018" w14:textId="6ED3F568" w:rsidR="00D97226" w:rsidRDefault="00D97226" w:rsidP="002D24C6">
            <w:r>
              <w:t>Do not use.</w:t>
            </w:r>
          </w:p>
        </w:tc>
      </w:tr>
      <w:tr w:rsidR="00D97226" w14:paraId="711B3C7B" w14:textId="77777777" w:rsidTr="00D97226">
        <w:tc>
          <w:tcPr>
            <w:tcW w:w="1980" w:type="dxa"/>
          </w:tcPr>
          <w:p w14:paraId="1F2F9BE0" w14:textId="00EDA06C" w:rsidR="00D97226" w:rsidRDefault="00D97226" w:rsidP="005F4366">
            <w:r>
              <w:t>SHA1</w:t>
            </w:r>
          </w:p>
        </w:tc>
        <w:tc>
          <w:tcPr>
            <w:tcW w:w="1276" w:type="dxa"/>
          </w:tcPr>
          <w:p w14:paraId="007BB3A0" w14:textId="4DD19475" w:rsidR="00D97226" w:rsidRDefault="00D97226" w:rsidP="002D24C6">
            <w:pPr>
              <w:jc w:val="center"/>
            </w:pPr>
            <w:r>
              <w:t>20</w:t>
            </w:r>
          </w:p>
        </w:tc>
        <w:tc>
          <w:tcPr>
            <w:tcW w:w="708" w:type="dxa"/>
          </w:tcPr>
          <w:p w14:paraId="2948F6AF" w14:textId="68966577" w:rsidR="00D97226" w:rsidRDefault="00D97226" w:rsidP="002D24C6">
            <w:pPr>
              <w:jc w:val="center"/>
            </w:pPr>
            <w:r>
              <w:t>X</w:t>
            </w:r>
          </w:p>
        </w:tc>
        <w:tc>
          <w:tcPr>
            <w:tcW w:w="1276" w:type="dxa"/>
          </w:tcPr>
          <w:p w14:paraId="6F2C5054" w14:textId="77777777" w:rsidR="00D97226" w:rsidRDefault="00D97226" w:rsidP="002D24C6">
            <w:pPr>
              <w:jc w:val="center"/>
            </w:pPr>
          </w:p>
        </w:tc>
        <w:tc>
          <w:tcPr>
            <w:tcW w:w="3686" w:type="dxa"/>
          </w:tcPr>
          <w:p w14:paraId="1212AA48" w14:textId="547A7843" w:rsidR="00D97226" w:rsidRDefault="00D97226" w:rsidP="002D24C6">
            <w:r>
              <w:t>Do not use.</w:t>
            </w:r>
          </w:p>
        </w:tc>
      </w:tr>
      <w:tr w:rsidR="00D97226" w14:paraId="18113292" w14:textId="77777777" w:rsidTr="00D97226">
        <w:tc>
          <w:tcPr>
            <w:tcW w:w="1980" w:type="dxa"/>
          </w:tcPr>
          <w:p w14:paraId="4BF2C5CC" w14:textId="66CDC8B4" w:rsidR="00D97226" w:rsidRDefault="00D97226" w:rsidP="005F4366">
            <w:r>
              <w:t>SHA256</w:t>
            </w:r>
          </w:p>
        </w:tc>
        <w:tc>
          <w:tcPr>
            <w:tcW w:w="1276" w:type="dxa"/>
          </w:tcPr>
          <w:p w14:paraId="3B9B0AE3" w14:textId="7C393972" w:rsidR="00D97226" w:rsidRDefault="00D97226" w:rsidP="002D24C6">
            <w:pPr>
              <w:jc w:val="center"/>
            </w:pPr>
            <w:r>
              <w:t>32</w:t>
            </w:r>
          </w:p>
        </w:tc>
        <w:tc>
          <w:tcPr>
            <w:tcW w:w="708" w:type="dxa"/>
          </w:tcPr>
          <w:p w14:paraId="26BA7E55" w14:textId="6CBF66D0" w:rsidR="00D97226" w:rsidRDefault="00D97226" w:rsidP="002D24C6">
            <w:pPr>
              <w:jc w:val="center"/>
            </w:pPr>
            <w:r>
              <w:t>X</w:t>
            </w:r>
          </w:p>
        </w:tc>
        <w:tc>
          <w:tcPr>
            <w:tcW w:w="1276" w:type="dxa"/>
          </w:tcPr>
          <w:p w14:paraId="5B8D4A0F" w14:textId="28A25E34" w:rsidR="00D97226" w:rsidRDefault="00D97226" w:rsidP="002D24C6">
            <w:pPr>
              <w:jc w:val="center"/>
            </w:pPr>
            <w:r>
              <w:t>X</w:t>
            </w:r>
          </w:p>
        </w:tc>
        <w:tc>
          <w:tcPr>
            <w:tcW w:w="3686" w:type="dxa"/>
          </w:tcPr>
          <w:p w14:paraId="565F10B7" w14:textId="77777777" w:rsidR="00D97226" w:rsidRDefault="00D97226" w:rsidP="002D24C6"/>
        </w:tc>
      </w:tr>
      <w:tr w:rsidR="00D97226" w14:paraId="6EBEF3DC" w14:textId="77777777" w:rsidTr="00D97226">
        <w:tc>
          <w:tcPr>
            <w:tcW w:w="1980" w:type="dxa"/>
          </w:tcPr>
          <w:p w14:paraId="13903F26" w14:textId="2E9E20DB" w:rsidR="00D97226" w:rsidRDefault="00D97226" w:rsidP="005F4366">
            <w:r>
              <w:t>SHA384</w:t>
            </w:r>
          </w:p>
        </w:tc>
        <w:tc>
          <w:tcPr>
            <w:tcW w:w="1276" w:type="dxa"/>
          </w:tcPr>
          <w:p w14:paraId="1FD34CEE" w14:textId="3A5DCEAA" w:rsidR="00D97226" w:rsidRDefault="00D97226" w:rsidP="002D24C6">
            <w:pPr>
              <w:jc w:val="center"/>
            </w:pPr>
            <w:r>
              <w:t>48</w:t>
            </w:r>
          </w:p>
        </w:tc>
        <w:tc>
          <w:tcPr>
            <w:tcW w:w="708" w:type="dxa"/>
          </w:tcPr>
          <w:p w14:paraId="59DB1AA0" w14:textId="05D81893" w:rsidR="00D97226" w:rsidRDefault="00D97226" w:rsidP="002D24C6">
            <w:pPr>
              <w:jc w:val="center"/>
            </w:pPr>
            <w:r>
              <w:t>X</w:t>
            </w:r>
          </w:p>
        </w:tc>
        <w:tc>
          <w:tcPr>
            <w:tcW w:w="1276" w:type="dxa"/>
          </w:tcPr>
          <w:p w14:paraId="45995194" w14:textId="77777777" w:rsidR="00D97226" w:rsidRDefault="00D97226" w:rsidP="002D24C6">
            <w:pPr>
              <w:jc w:val="center"/>
            </w:pPr>
          </w:p>
        </w:tc>
        <w:tc>
          <w:tcPr>
            <w:tcW w:w="3686" w:type="dxa"/>
          </w:tcPr>
          <w:p w14:paraId="25DB725C" w14:textId="05B5228A" w:rsidR="00D97226" w:rsidRDefault="00353A83" w:rsidP="00353A83">
            <w:r>
              <w:t xml:space="preserve">Provides some protection against </w:t>
            </w:r>
            <w:r w:rsidRPr="00353A83">
              <w:t>length extension attacks</w:t>
            </w:r>
            <w:r>
              <w:t>.</w:t>
            </w:r>
          </w:p>
        </w:tc>
      </w:tr>
      <w:tr w:rsidR="00D97226" w14:paraId="076805F9" w14:textId="77777777" w:rsidTr="00D97226">
        <w:tc>
          <w:tcPr>
            <w:tcW w:w="1980" w:type="dxa"/>
          </w:tcPr>
          <w:p w14:paraId="3C0A6674" w14:textId="3CB9C98B" w:rsidR="00D97226" w:rsidRDefault="00D97226" w:rsidP="005F4366">
            <w:r>
              <w:t>SHA512</w:t>
            </w:r>
          </w:p>
        </w:tc>
        <w:tc>
          <w:tcPr>
            <w:tcW w:w="1276" w:type="dxa"/>
          </w:tcPr>
          <w:p w14:paraId="76095584" w14:textId="3BCE1A2A" w:rsidR="00D97226" w:rsidRDefault="00D97226" w:rsidP="002D24C6">
            <w:pPr>
              <w:jc w:val="center"/>
            </w:pPr>
            <w:r>
              <w:t>64</w:t>
            </w:r>
          </w:p>
        </w:tc>
        <w:tc>
          <w:tcPr>
            <w:tcW w:w="708" w:type="dxa"/>
          </w:tcPr>
          <w:p w14:paraId="4E5EA51C" w14:textId="4E337F2A" w:rsidR="00D97226" w:rsidRDefault="00D97226" w:rsidP="002D24C6">
            <w:pPr>
              <w:jc w:val="center"/>
            </w:pPr>
            <w:r>
              <w:t>X</w:t>
            </w:r>
          </w:p>
        </w:tc>
        <w:tc>
          <w:tcPr>
            <w:tcW w:w="1276" w:type="dxa"/>
          </w:tcPr>
          <w:p w14:paraId="1FF104BB" w14:textId="7804B29A" w:rsidR="00D97226" w:rsidRDefault="00D97226" w:rsidP="002D24C6">
            <w:pPr>
              <w:jc w:val="center"/>
            </w:pPr>
            <w:r>
              <w:t>X</w:t>
            </w:r>
          </w:p>
        </w:tc>
        <w:tc>
          <w:tcPr>
            <w:tcW w:w="3686" w:type="dxa"/>
          </w:tcPr>
          <w:p w14:paraId="7C4F4070" w14:textId="77777777" w:rsidR="00D97226" w:rsidRDefault="00D97226" w:rsidP="002D24C6"/>
        </w:tc>
      </w:tr>
      <w:tr w:rsidR="00D97226" w14:paraId="36D03109" w14:textId="77777777" w:rsidTr="00D97226">
        <w:tc>
          <w:tcPr>
            <w:tcW w:w="1980" w:type="dxa"/>
          </w:tcPr>
          <w:p w14:paraId="13AD0282" w14:textId="66A0E2B3" w:rsidR="00D97226" w:rsidRDefault="00D97226" w:rsidP="005F4366">
            <w:r>
              <w:t>blake2b</w:t>
            </w:r>
          </w:p>
        </w:tc>
        <w:tc>
          <w:tcPr>
            <w:tcW w:w="1276" w:type="dxa"/>
          </w:tcPr>
          <w:p w14:paraId="6F460120" w14:textId="4525D793" w:rsidR="00D97226" w:rsidRDefault="00D97226" w:rsidP="002D24C6">
            <w:pPr>
              <w:jc w:val="center"/>
            </w:pPr>
            <w:r>
              <w:t>16-64 (32)</w:t>
            </w:r>
          </w:p>
        </w:tc>
        <w:tc>
          <w:tcPr>
            <w:tcW w:w="708" w:type="dxa"/>
          </w:tcPr>
          <w:p w14:paraId="607BFE8E" w14:textId="77777777" w:rsidR="00D97226" w:rsidRDefault="00D97226" w:rsidP="002D24C6">
            <w:pPr>
              <w:jc w:val="center"/>
            </w:pPr>
          </w:p>
        </w:tc>
        <w:tc>
          <w:tcPr>
            <w:tcW w:w="1276" w:type="dxa"/>
          </w:tcPr>
          <w:p w14:paraId="0FE1894C" w14:textId="57CC077B" w:rsidR="00D97226" w:rsidRDefault="00D97226" w:rsidP="002D24C6">
            <w:pPr>
              <w:jc w:val="center"/>
            </w:pPr>
            <w:r>
              <w:t>X</w:t>
            </w:r>
          </w:p>
        </w:tc>
        <w:tc>
          <w:tcPr>
            <w:tcW w:w="3686" w:type="dxa"/>
          </w:tcPr>
          <w:p w14:paraId="5A5CD7D0" w14:textId="07DA53ED" w:rsidR="00D97226" w:rsidRDefault="00D97226" w:rsidP="00810458">
            <w:r>
              <w:t>Use if possible. Very strong, very fast, and safe against hash length extension attacks.</w:t>
            </w:r>
          </w:p>
        </w:tc>
      </w:tr>
    </w:tbl>
    <w:p w14:paraId="1F0F519C" w14:textId="0D97F082" w:rsidR="002D24C6" w:rsidRDefault="0031286F" w:rsidP="00B07DC6">
      <w:pPr>
        <w:pStyle w:val="Heading2"/>
        <w:numPr>
          <w:ilvl w:val="0"/>
          <w:numId w:val="0"/>
        </w:numPr>
      </w:pPr>
      <w:bookmarkStart w:id="50" w:name="_Toc522613705"/>
      <w:bookmarkEnd w:id="12"/>
      <w:r>
        <w:t>K</w:t>
      </w:r>
      <w:r w:rsidR="005F4366">
        <w:t>eyed hash algorithms</w:t>
      </w:r>
      <w:bookmarkEnd w:id="50"/>
    </w:p>
    <w:p w14:paraId="54929C30" w14:textId="421B6FE0" w:rsidR="005F4366" w:rsidRPr="005F4366" w:rsidRDefault="005F4366" w:rsidP="005F4366">
      <w:r>
        <w:t xml:space="preserve">Key lengths are </w:t>
      </w:r>
      <w:proofErr w:type="gramStart"/>
      <w:r>
        <w:t>arbitrary, but</w:t>
      </w:r>
      <w:proofErr w:type="gramEnd"/>
      <w:r>
        <w:t xml:space="preserve"> usually should match the algorithm’s block length. If the key is larger than a single block length, usually </w:t>
      </w:r>
      <w:r w:rsidR="006D1482">
        <w:t xml:space="preserve">a </w:t>
      </w:r>
      <w:r w:rsidR="00D97226">
        <w:t xml:space="preserve">generic </w:t>
      </w:r>
      <w:r w:rsidR="006D1482">
        <w:t>hash of the key is used.</w:t>
      </w:r>
    </w:p>
    <w:tbl>
      <w:tblPr>
        <w:tblStyle w:val="TableGridLight"/>
        <w:tblW w:w="8926" w:type="dxa"/>
        <w:tblLayout w:type="fixed"/>
        <w:tblLook w:val="04A0" w:firstRow="1" w:lastRow="0" w:firstColumn="1" w:lastColumn="0" w:noHBand="0" w:noVBand="1"/>
      </w:tblPr>
      <w:tblGrid>
        <w:gridCol w:w="1980"/>
        <w:gridCol w:w="1276"/>
        <w:gridCol w:w="756"/>
        <w:gridCol w:w="1228"/>
        <w:gridCol w:w="3686"/>
      </w:tblGrid>
      <w:tr w:rsidR="00D97226" w14:paraId="3358864C" w14:textId="77777777" w:rsidTr="00D97226">
        <w:tc>
          <w:tcPr>
            <w:tcW w:w="1980" w:type="dxa"/>
          </w:tcPr>
          <w:p w14:paraId="08D11522" w14:textId="6282A664" w:rsidR="00D97226" w:rsidRDefault="00D97226" w:rsidP="005F4366">
            <w:r w:rsidRPr="002D24C6">
              <w:rPr>
                <w:b/>
              </w:rPr>
              <w:t>Algorithm</w:t>
            </w:r>
          </w:p>
        </w:tc>
        <w:tc>
          <w:tcPr>
            <w:tcW w:w="1276" w:type="dxa"/>
          </w:tcPr>
          <w:p w14:paraId="49362F68" w14:textId="77777777" w:rsidR="00D97226" w:rsidRDefault="00D97226" w:rsidP="005F4366">
            <w:pPr>
              <w:jc w:val="center"/>
              <w:rPr>
                <w:b/>
              </w:rPr>
            </w:pPr>
            <w:r w:rsidRPr="002D24C6">
              <w:rPr>
                <w:b/>
              </w:rPr>
              <w:t>Hash length</w:t>
            </w:r>
          </w:p>
          <w:p w14:paraId="58247B10" w14:textId="3EC583E5" w:rsidR="00D97226" w:rsidRDefault="00D97226" w:rsidP="005F4366">
            <w:pPr>
              <w:jc w:val="center"/>
            </w:pPr>
            <w:r>
              <w:rPr>
                <w:b/>
              </w:rPr>
              <w:t>(bytes)</w:t>
            </w:r>
          </w:p>
        </w:tc>
        <w:tc>
          <w:tcPr>
            <w:tcW w:w="756" w:type="dxa"/>
          </w:tcPr>
          <w:p w14:paraId="19488245" w14:textId="07DA2818" w:rsidR="00D97226" w:rsidRDefault="00D97226" w:rsidP="005F4366">
            <w:pPr>
              <w:jc w:val="center"/>
            </w:pPr>
            <w:r w:rsidRPr="002D24C6">
              <w:rPr>
                <w:b/>
              </w:rPr>
              <w:t>CNG</w:t>
            </w:r>
          </w:p>
        </w:tc>
        <w:tc>
          <w:tcPr>
            <w:tcW w:w="1228" w:type="dxa"/>
          </w:tcPr>
          <w:p w14:paraId="0DBA4BE3" w14:textId="144C8CD7" w:rsidR="00D97226" w:rsidRDefault="00D97226" w:rsidP="005F4366">
            <w:pPr>
              <w:jc w:val="center"/>
            </w:pPr>
            <w:proofErr w:type="spellStart"/>
            <w:r w:rsidRPr="002D24C6">
              <w:rPr>
                <w:b/>
              </w:rPr>
              <w:t>libsodium</w:t>
            </w:r>
            <w:proofErr w:type="spellEnd"/>
          </w:p>
        </w:tc>
        <w:tc>
          <w:tcPr>
            <w:tcW w:w="3686" w:type="dxa"/>
          </w:tcPr>
          <w:p w14:paraId="3EFE0D7F" w14:textId="5F82DA63" w:rsidR="00D97226" w:rsidRDefault="00D97226" w:rsidP="005F4366">
            <w:r>
              <w:rPr>
                <w:b/>
              </w:rPr>
              <w:t>Advice/notes</w:t>
            </w:r>
          </w:p>
        </w:tc>
      </w:tr>
      <w:tr w:rsidR="00D97226" w14:paraId="6195BBA7" w14:textId="77777777" w:rsidTr="00D97226">
        <w:tc>
          <w:tcPr>
            <w:tcW w:w="1980" w:type="dxa"/>
          </w:tcPr>
          <w:p w14:paraId="6624DE2F" w14:textId="356973E8" w:rsidR="00D97226" w:rsidRDefault="00D97226" w:rsidP="005F4366">
            <w:r>
              <w:t>HMAC-MD5</w:t>
            </w:r>
          </w:p>
        </w:tc>
        <w:tc>
          <w:tcPr>
            <w:tcW w:w="1276" w:type="dxa"/>
          </w:tcPr>
          <w:p w14:paraId="2F6CA357" w14:textId="31042917" w:rsidR="00D97226" w:rsidRDefault="00D97226" w:rsidP="005F4366">
            <w:pPr>
              <w:jc w:val="center"/>
            </w:pPr>
            <w:r>
              <w:t>16</w:t>
            </w:r>
          </w:p>
        </w:tc>
        <w:tc>
          <w:tcPr>
            <w:tcW w:w="756" w:type="dxa"/>
          </w:tcPr>
          <w:p w14:paraId="39DEE459" w14:textId="1F14681A" w:rsidR="00D97226" w:rsidRDefault="00D97226" w:rsidP="005F4366">
            <w:pPr>
              <w:jc w:val="center"/>
            </w:pPr>
            <w:r>
              <w:t>X</w:t>
            </w:r>
          </w:p>
        </w:tc>
        <w:tc>
          <w:tcPr>
            <w:tcW w:w="1228" w:type="dxa"/>
          </w:tcPr>
          <w:p w14:paraId="36EAFFE7" w14:textId="77777777" w:rsidR="00D97226" w:rsidRDefault="00D97226" w:rsidP="005F4366">
            <w:pPr>
              <w:jc w:val="center"/>
            </w:pPr>
          </w:p>
        </w:tc>
        <w:tc>
          <w:tcPr>
            <w:tcW w:w="3686" w:type="dxa"/>
          </w:tcPr>
          <w:p w14:paraId="70680506" w14:textId="714040AA" w:rsidR="00D97226" w:rsidRDefault="00D97226" w:rsidP="005F4366"/>
        </w:tc>
      </w:tr>
      <w:tr w:rsidR="00D97226" w14:paraId="2BAEF389" w14:textId="77777777" w:rsidTr="00D97226">
        <w:tc>
          <w:tcPr>
            <w:tcW w:w="1980" w:type="dxa"/>
          </w:tcPr>
          <w:p w14:paraId="484CD4E7" w14:textId="29905B28" w:rsidR="00D97226" w:rsidRDefault="00D97226" w:rsidP="005F4366">
            <w:r>
              <w:t>HMAC-SHA1</w:t>
            </w:r>
          </w:p>
        </w:tc>
        <w:tc>
          <w:tcPr>
            <w:tcW w:w="1276" w:type="dxa"/>
          </w:tcPr>
          <w:p w14:paraId="46907696" w14:textId="07A91746" w:rsidR="00D97226" w:rsidRDefault="00D97226" w:rsidP="005F4366">
            <w:pPr>
              <w:jc w:val="center"/>
            </w:pPr>
            <w:r>
              <w:t>20</w:t>
            </w:r>
          </w:p>
        </w:tc>
        <w:tc>
          <w:tcPr>
            <w:tcW w:w="756" w:type="dxa"/>
          </w:tcPr>
          <w:p w14:paraId="4D039866" w14:textId="6CEA65B7" w:rsidR="00D97226" w:rsidRDefault="00D97226" w:rsidP="005F4366">
            <w:pPr>
              <w:jc w:val="center"/>
            </w:pPr>
            <w:r>
              <w:t>X</w:t>
            </w:r>
          </w:p>
        </w:tc>
        <w:tc>
          <w:tcPr>
            <w:tcW w:w="1228" w:type="dxa"/>
          </w:tcPr>
          <w:p w14:paraId="1DFA599F" w14:textId="77777777" w:rsidR="00D97226" w:rsidRDefault="00D97226" w:rsidP="005F4366">
            <w:pPr>
              <w:jc w:val="center"/>
            </w:pPr>
          </w:p>
        </w:tc>
        <w:tc>
          <w:tcPr>
            <w:tcW w:w="3686" w:type="dxa"/>
          </w:tcPr>
          <w:p w14:paraId="284CF710" w14:textId="77777777" w:rsidR="00D97226" w:rsidRDefault="00D97226" w:rsidP="005F4366"/>
        </w:tc>
      </w:tr>
      <w:tr w:rsidR="00D97226" w14:paraId="6DF58E78" w14:textId="77777777" w:rsidTr="00D97226">
        <w:tc>
          <w:tcPr>
            <w:tcW w:w="1980" w:type="dxa"/>
          </w:tcPr>
          <w:p w14:paraId="71C196A0" w14:textId="2205D923" w:rsidR="00D97226" w:rsidRDefault="00D97226" w:rsidP="005F4366">
            <w:r>
              <w:t>HMAC-SHA256</w:t>
            </w:r>
          </w:p>
        </w:tc>
        <w:tc>
          <w:tcPr>
            <w:tcW w:w="1276" w:type="dxa"/>
          </w:tcPr>
          <w:p w14:paraId="2ABC5962" w14:textId="7CEE8994" w:rsidR="00D97226" w:rsidRDefault="00D97226" w:rsidP="005F4366">
            <w:pPr>
              <w:jc w:val="center"/>
            </w:pPr>
            <w:r>
              <w:t>32</w:t>
            </w:r>
          </w:p>
        </w:tc>
        <w:tc>
          <w:tcPr>
            <w:tcW w:w="756" w:type="dxa"/>
          </w:tcPr>
          <w:p w14:paraId="1188A548" w14:textId="774D0720" w:rsidR="00D97226" w:rsidRDefault="00D97226" w:rsidP="005F4366">
            <w:pPr>
              <w:jc w:val="center"/>
            </w:pPr>
            <w:r>
              <w:t>X</w:t>
            </w:r>
          </w:p>
        </w:tc>
        <w:tc>
          <w:tcPr>
            <w:tcW w:w="1228" w:type="dxa"/>
          </w:tcPr>
          <w:p w14:paraId="42398449" w14:textId="10F1EEA4" w:rsidR="00D97226" w:rsidRDefault="00D97226" w:rsidP="005F4366">
            <w:pPr>
              <w:jc w:val="center"/>
            </w:pPr>
            <w:r>
              <w:t>X</w:t>
            </w:r>
          </w:p>
        </w:tc>
        <w:tc>
          <w:tcPr>
            <w:tcW w:w="3686" w:type="dxa"/>
          </w:tcPr>
          <w:p w14:paraId="3394C926" w14:textId="77777777" w:rsidR="00D97226" w:rsidRDefault="00D97226" w:rsidP="005F4366"/>
        </w:tc>
      </w:tr>
      <w:tr w:rsidR="00D97226" w14:paraId="3D13330F" w14:textId="77777777" w:rsidTr="00D97226">
        <w:tc>
          <w:tcPr>
            <w:tcW w:w="1980" w:type="dxa"/>
          </w:tcPr>
          <w:p w14:paraId="00677F5E" w14:textId="5567D1C1" w:rsidR="00D97226" w:rsidRDefault="00D97226" w:rsidP="005F4366">
            <w:r>
              <w:t>HMAC-SHA384</w:t>
            </w:r>
          </w:p>
        </w:tc>
        <w:tc>
          <w:tcPr>
            <w:tcW w:w="1276" w:type="dxa"/>
          </w:tcPr>
          <w:p w14:paraId="1D8DF0AC" w14:textId="6620F8F6" w:rsidR="00D97226" w:rsidRDefault="00D97226" w:rsidP="005F4366">
            <w:pPr>
              <w:jc w:val="center"/>
            </w:pPr>
            <w:r>
              <w:t>48</w:t>
            </w:r>
          </w:p>
        </w:tc>
        <w:tc>
          <w:tcPr>
            <w:tcW w:w="756" w:type="dxa"/>
          </w:tcPr>
          <w:p w14:paraId="06F0ACD9" w14:textId="61175B52" w:rsidR="00D97226" w:rsidRDefault="00D97226" w:rsidP="005F4366">
            <w:pPr>
              <w:jc w:val="center"/>
            </w:pPr>
            <w:r>
              <w:t>X</w:t>
            </w:r>
          </w:p>
        </w:tc>
        <w:tc>
          <w:tcPr>
            <w:tcW w:w="1228" w:type="dxa"/>
          </w:tcPr>
          <w:p w14:paraId="5A23B641" w14:textId="77777777" w:rsidR="00D97226" w:rsidRDefault="00D97226" w:rsidP="005F4366">
            <w:pPr>
              <w:jc w:val="center"/>
            </w:pPr>
          </w:p>
        </w:tc>
        <w:tc>
          <w:tcPr>
            <w:tcW w:w="3686" w:type="dxa"/>
          </w:tcPr>
          <w:p w14:paraId="2713C903" w14:textId="77777777" w:rsidR="00D97226" w:rsidRDefault="00D97226" w:rsidP="005F4366"/>
        </w:tc>
      </w:tr>
      <w:tr w:rsidR="00D97226" w14:paraId="73C1E39F" w14:textId="77777777" w:rsidTr="00D97226">
        <w:tc>
          <w:tcPr>
            <w:tcW w:w="1980" w:type="dxa"/>
          </w:tcPr>
          <w:p w14:paraId="4E93F3BC" w14:textId="7082E298" w:rsidR="00D97226" w:rsidRDefault="00D97226" w:rsidP="005F4366">
            <w:r>
              <w:t>HMAC-SHA512</w:t>
            </w:r>
          </w:p>
        </w:tc>
        <w:tc>
          <w:tcPr>
            <w:tcW w:w="1276" w:type="dxa"/>
          </w:tcPr>
          <w:p w14:paraId="1CFA4EA3" w14:textId="19FBDB7F" w:rsidR="00D97226" w:rsidRDefault="00D97226" w:rsidP="005F4366">
            <w:pPr>
              <w:jc w:val="center"/>
            </w:pPr>
            <w:r>
              <w:t>64</w:t>
            </w:r>
          </w:p>
        </w:tc>
        <w:tc>
          <w:tcPr>
            <w:tcW w:w="756" w:type="dxa"/>
          </w:tcPr>
          <w:p w14:paraId="6D235956" w14:textId="58174D00" w:rsidR="00D97226" w:rsidRDefault="00D97226" w:rsidP="005F4366">
            <w:pPr>
              <w:jc w:val="center"/>
            </w:pPr>
            <w:r>
              <w:t>X</w:t>
            </w:r>
          </w:p>
        </w:tc>
        <w:tc>
          <w:tcPr>
            <w:tcW w:w="1228" w:type="dxa"/>
          </w:tcPr>
          <w:p w14:paraId="002730A8" w14:textId="2C5CC3CD" w:rsidR="00D97226" w:rsidRDefault="00D97226" w:rsidP="005F4366">
            <w:pPr>
              <w:jc w:val="center"/>
            </w:pPr>
            <w:r>
              <w:t>X</w:t>
            </w:r>
          </w:p>
        </w:tc>
        <w:tc>
          <w:tcPr>
            <w:tcW w:w="3686" w:type="dxa"/>
          </w:tcPr>
          <w:p w14:paraId="7A824C9C" w14:textId="77777777" w:rsidR="00D97226" w:rsidRDefault="00D97226" w:rsidP="005F4366"/>
        </w:tc>
      </w:tr>
      <w:tr w:rsidR="00D97226" w14:paraId="3794433D" w14:textId="77777777" w:rsidTr="00D97226">
        <w:tc>
          <w:tcPr>
            <w:tcW w:w="1980" w:type="dxa"/>
          </w:tcPr>
          <w:p w14:paraId="4717D0B4" w14:textId="4DE44D5B" w:rsidR="00D97226" w:rsidRDefault="00D97226" w:rsidP="005F4366">
            <w:r>
              <w:t>HMAC-SHA512256</w:t>
            </w:r>
          </w:p>
        </w:tc>
        <w:tc>
          <w:tcPr>
            <w:tcW w:w="1276" w:type="dxa"/>
          </w:tcPr>
          <w:p w14:paraId="77AE518B" w14:textId="61BC01E8" w:rsidR="00D97226" w:rsidRDefault="00D97226" w:rsidP="005F4366">
            <w:pPr>
              <w:jc w:val="center"/>
            </w:pPr>
            <w:r>
              <w:t>32</w:t>
            </w:r>
          </w:p>
        </w:tc>
        <w:tc>
          <w:tcPr>
            <w:tcW w:w="756" w:type="dxa"/>
          </w:tcPr>
          <w:p w14:paraId="6D6813B7" w14:textId="77777777" w:rsidR="00D97226" w:rsidRDefault="00D97226" w:rsidP="005F4366">
            <w:pPr>
              <w:jc w:val="center"/>
            </w:pPr>
          </w:p>
        </w:tc>
        <w:tc>
          <w:tcPr>
            <w:tcW w:w="1228" w:type="dxa"/>
          </w:tcPr>
          <w:p w14:paraId="4CC9376F" w14:textId="4A787FDD" w:rsidR="00D97226" w:rsidRDefault="00D97226" w:rsidP="005F4366">
            <w:pPr>
              <w:jc w:val="center"/>
            </w:pPr>
            <w:r>
              <w:t>X</w:t>
            </w:r>
          </w:p>
        </w:tc>
        <w:tc>
          <w:tcPr>
            <w:tcW w:w="3686" w:type="dxa"/>
          </w:tcPr>
          <w:p w14:paraId="5E608326" w14:textId="135CDA76" w:rsidR="00D97226" w:rsidRDefault="00D97226" w:rsidP="006D1482">
            <w:r>
              <w:t>Truncated HMAC-SHA512.</w:t>
            </w:r>
          </w:p>
        </w:tc>
      </w:tr>
      <w:tr w:rsidR="00D97226" w14:paraId="40EA654D" w14:textId="77777777" w:rsidTr="00D97226">
        <w:tc>
          <w:tcPr>
            <w:tcW w:w="1980" w:type="dxa"/>
          </w:tcPr>
          <w:p w14:paraId="6D24146C" w14:textId="1D4B3754" w:rsidR="00D97226" w:rsidRDefault="00D97226" w:rsidP="005F4366">
            <w:r>
              <w:t>blake2b</w:t>
            </w:r>
          </w:p>
        </w:tc>
        <w:tc>
          <w:tcPr>
            <w:tcW w:w="1276" w:type="dxa"/>
          </w:tcPr>
          <w:p w14:paraId="1C305E29" w14:textId="6B2B348E" w:rsidR="00D97226" w:rsidRDefault="00D97226" w:rsidP="005F4366">
            <w:pPr>
              <w:jc w:val="center"/>
            </w:pPr>
            <w:r>
              <w:t>16-64 (32)</w:t>
            </w:r>
          </w:p>
        </w:tc>
        <w:tc>
          <w:tcPr>
            <w:tcW w:w="756" w:type="dxa"/>
          </w:tcPr>
          <w:p w14:paraId="683C6D17" w14:textId="77777777" w:rsidR="00D97226" w:rsidRDefault="00D97226" w:rsidP="005F4366">
            <w:pPr>
              <w:jc w:val="center"/>
            </w:pPr>
          </w:p>
        </w:tc>
        <w:tc>
          <w:tcPr>
            <w:tcW w:w="1228" w:type="dxa"/>
          </w:tcPr>
          <w:p w14:paraId="7132008A" w14:textId="69964C1B" w:rsidR="00D97226" w:rsidRDefault="00D97226" w:rsidP="005F4366">
            <w:pPr>
              <w:jc w:val="center"/>
            </w:pPr>
            <w:r>
              <w:t>X</w:t>
            </w:r>
          </w:p>
        </w:tc>
        <w:tc>
          <w:tcPr>
            <w:tcW w:w="3686" w:type="dxa"/>
          </w:tcPr>
          <w:p w14:paraId="264BB1A2" w14:textId="5BA8F861" w:rsidR="00D97226" w:rsidRDefault="00D97226" w:rsidP="006D1482">
            <w:r>
              <w:t>Use if possible. Very strong, very fast.</w:t>
            </w:r>
          </w:p>
        </w:tc>
      </w:tr>
    </w:tbl>
    <w:p w14:paraId="73E91636" w14:textId="47837747" w:rsidR="005F4366" w:rsidRDefault="00796174" w:rsidP="00B07DC6">
      <w:pPr>
        <w:pStyle w:val="Heading2"/>
        <w:numPr>
          <w:ilvl w:val="0"/>
          <w:numId w:val="0"/>
        </w:numPr>
      </w:pPr>
      <w:bookmarkStart w:id="51" w:name="_Toc522613706"/>
      <w:r>
        <w:t>Pass</w:t>
      </w:r>
      <w:r w:rsidR="0031286F">
        <w:t xml:space="preserve">code storage method </w:t>
      </w:r>
      <w:r>
        <w:t>algorithms</w:t>
      </w:r>
      <w:bookmarkEnd w:id="51"/>
    </w:p>
    <w:tbl>
      <w:tblPr>
        <w:tblStyle w:val="TableGridLight"/>
        <w:tblW w:w="8926" w:type="dxa"/>
        <w:tblLayout w:type="fixed"/>
        <w:tblLook w:val="04A0" w:firstRow="1" w:lastRow="0" w:firstColumn="1" w:lastColumn="0" w:noHBand="0" w:noVBand="1"/>
      </w:tblPr>
      <w:tblGrid>
        <w:gridCol w:w="1980"/>
        <w:gridCol w:w="756"/>
        <w:gridCol w:w="1228"/>
        <w:gridCol w:w="4962"/>
      </w:tblGrid>
      <w:tr w:rsidR="00D97226" w14:paraId="03E8101D" w14:textId="77777777" w:rsidTr="00D97226">
        <w:tc>
          <w:tcPr>
            <w:tcW w:w="1980" w:type="dxa"/>
          </w:tcPr>
          <w:p w14:paraId="4B824EE5" w14:textId="77777777" w:rsidR="00D97226" w:rsidRDefault="00D97226" w:rsidP="00B83277">
            <w:r w:rsidRPr="002D24C6">
              <w:rPr>
                <w:b/>
              </w:rPr>
              <w:t>Algorithm</w:t>
            </w:r>
          </w:p>
        </w:tc>
        <w:tc>
          <w:tcPr>
            <w:tcW w:w="756" w:type="dxa"/>
          </w:tcPr>
          <w:p w14:paraId="637EA93C" w14:textId="77777777" w:rsidR="00D97226" w:rsidRDefault="00D97226" w:rsidP="00B83277">
            <w:pPr>
              <w:jc w:val="center"/>
            </w:pPr>
            <w:r w:rsidRPr="002D24C6">
              <w:rPr>
                <w:b/>
              </w:rPr>
              <w:t>CNG</w:t>
            </w:r>
          </w:p>
        </w:tc>
        <w:tc>
          <w:tcPr>
            <w:tcW w:w="1228" w:type="dxa"/>
          </w:tcPr>
          <w:p w14:paraId="0D2F476E" w14:textId="0E72FDCB" w:rsidR="00D97226" w:rsidRDefault="00D97226" w:rsidP="00B83277">
            <w:pPr>
              <w:jc w:val="center"/>
            </w:pPr>
            <w:proofErr w:type="spellStart"/>
            <w:r w:rsidRPr="002D24C6">
              <w:rPr>
                <w:b/>
              </w:rPr>
              <w:t>libsodium</w:t>
            </w:r>
            <w:proofErr w:type="spellEnd"/>
          </w:p>
        </w:tc>
        <w:tc>
          <w:tcPr>
            <w:tcW w:w="4962" w:type="dxa"/>
          </w:tcPr>
          <w:p w14:paraId="69D3F843" w14:textId="77777777" w:rsidR="00D97226" w:rsidRDefault="00D97226" w:rsidP="00B83277">
            <w:r>
              <w:rPr>
                <w:b/>
              </w:rPr>
              <w:t>Advice/notes</w:t>
            </w:r>
          </w:p>
        </w:tc>
      </w:tr>
      <w:tr w:rsidR="00D97226" w14:paraId="3CB773F7" w14:textId="77777777" w:rsidTr="00D97226">
        <w:tc>
          <w:tcPr>
            <w:tcW w:w="1980" w:type="dxa"/>
          </w:tcPr>
          <w:p w14:paraId="78BEDFFB" w14:textId="1211DBB5" w:rsidR="00D97226" w:rsidRDefault="00D97226" w:rsidP="00B83277">
            <w:r>
              <w:t>PBKDF2(SHA1)</w:t>
            </w:r>
          </w:p>
        </w:tc>
        <w:tc>
          <w:tcPr>
            <w:tcW w:w="756" w:type="dxa"/>
          </w:tcPr>
          <w:p w14:paraId="77125A46" w14:textId="77777777" w:rsidR="00D97226" w:rsidRDefault="00D97226" w:rsidP="00B83277">
            <w:pPr>
              <w:jc w:val="center"/>
            </w:pPr>
            <w:r>
              <w:t>X</w:t>
            </w:r>
          </w:p>
        </w:tc>
        <w:tc>
          <w:tcPr>
            <w:tcW w:w="1228" w:type="dxa"/>
          </w:tcPr>
          <w:p w14:paraId="161E2299" w14:textId="77777777" w:rsidR="00D97226" w:rsidRDefault="00D97226" w:rsidP="00B83277">
            <w:pPr>
              <w:jc w:val="center"/>
            </w:pPr>
          </w:p>
        </w:tc>
        <w:tc>
          <w:tcPr>
            <w:tcW w:w="4962" w:type="dxa"/>
          </w:tcPr>
          <w:p w14:paraId="1D22021A" w14:textId="26CF3E70" w:rsidR="00D97226" w:rsidRDefault="00D97226" w:rsidP="00353A83">
            <w:r>
              <w:t xml:space="preserve">Ignores </w:t>
            </w:r>
            <w:proofErr w:type="spellStart"/>
            <w:r w:rsidRPr="002507D6">
              <w:rPr>
                <w:rStyle w:val="Menuoption"/>
              </w:rPr>
              <w:t>piMemLimit</w:t>
            </w:r>
            <w:proofErr w:type="spellEnd"/>
            <w:r>
              <w:t>.</w:t>
            </w:r>
            <w:r w:rsidR="00353A83">
              <w:t xml:space="preserve"> Use an </w:t>
            </w:r>
            <w:proofErr w:type="spellStart"/>
            <w:r w:rsidR="00353A83">
              <w:t>opslimit</w:t>
            </w:r>
            <w:proofErr w:type="spellEnd"/>
            <w:r w:rsidR="00353A83">
              <w:t xml:space="preserve"> &gt; 100.000!</w:t>
            </w:r>
          </w:p>
        </w:tc>
      </w:tr>
      <w:tr w:rsidR="00D97226" w14:paraId="7791B1DA" w14:textId="77777777" w:rsidTr="00D97226">
        <w:tc>
          <w:tcPr>
            <w:tcW w:w="1980" w:type="dxa"/>
          </w:tcPr>
          <w:p w14:paraId="64E8A05F" w14:textId="12B50248" w:rsidR="00D97226" w:rsidRDefault="00D97226" w:rsidP="00B83277">
            <w:r>
              <w:t>PBKDF2(SHA256)</w:t>
            </w:r>
          </w:p>
        </w:tc>
        <w:tc>
          <w:tcPr>
            <w:tcW w:w="756" w:type="dxa"/>
          </w:tcPr>
          <w:p w14:paraId="52EEF719" w14:textId="77777777" w:rsidR="00D97226" w:rsidRDefault="00D97226" w:rsidP="00B83277">
            <w:pPr>
              <w:jc w:val="center"/>
            </w:pPr>
            <w:r>
              <w:t>X</w:t>
            </w:r>
          </w:p>
        </w:tc>
        <w:tc>
          <w:tcPr>
            <w:tcW w:w="1228" w:type="dxa"/>
          </w:tcPr>
          <w:p w14:paraId="348A4B3B" w14:textId="77777777" w:rsidR="00D97226" w:rsidRDefault="00D97226" w:rsidP="00B83277">
            <w:pPr>
              <w:jc w:val="center"/>
            </w:pPr>
          </w:p>
        </w:tc>
        <w:tc>
          <w:tcPr>
            <w:tcW w:w="4962" w:type="dxa"/>
          </w:tcPr>
          <w:p w14:paraId="3874E569" w14:textId="41CC510A" w:rsidR="00D97226" w:rsidRDefault="00D97226" w:rsidP="00B83277">
            <w:r>
              <w:t xml:space="preserve">Ignores </w:t>
            </w:r>
            <w:proofErr w:type="spellStart"/>
            <w:r w:rsidRPr="002507D6">
              <w:rPr>
                <w:rStyle w:val="Menuoption"/>
              </w:rPr>
              <w:t>piMemLimit</w:t>
            </w:r>
            <w:proofErr w:type="spellEnd"/>
            <w:r>
              <w:t>.</w:t>
            </w:r>
            <w:r w:rsidR="00353A83">
              <w:t xml:space="preserve"> Use an </w:t>
            </w:r>
            <w:proofErr w:type="spellStart"/>
            <w:r w:rsidR="00353A83">
              <w:t>opslimit</w:t>
            </w:r>
            <w:proofErr w:type="spellEnd"/>
            <w:r w:rsidR="00353A83">
              <w:t xml:space="preserve"> &gt; 100.000!</w:t>
            </w:r>
          </w:p>
        </w:tc>
      </w:tr>
      <w:tr w:rsidR="00D97226" w14:paraId="07BEAB33" w14:textId="77777777" w:rsidTr="00D97226">
        <w:tc>
          <w:tcPr>
            <w:tcW w:w="1980" w:type="dxa"/>
          </w:tcPr>
          <w:p w14:paraId="2FE3CC99" w14:textId="6B696856" w:rsidR="00D97226" w:rsidRDefault="00D97226" w:rsidP="00B83277">
            <w:proofErr w:type="spellStart"/>
            <w:r>
              <w:t>scrypt</w:t>
            </w:r>
            <w:proofErr w:type="spellEnd"/>
          </w:p>
        </w:tc>
        <w:tc>
          <w:tcPr>
            <w:tcW w:w="756" w:type="dxa"/>
          </w:tcPr>
          <w:p w14:paraId="4B1BC4FC" w14:textId="3D6C88C2" w:rsidR="00D97226" w:rsidRDefault="00D97226" w:rsidP="00B83277">
            <w:pPr>
              <w:jc w:val="center"/>
            </w:pPr>
          </w:p>
        </w:tc>
        <w:tc>
          <w:tcPr>
            <w:tcW w:w="1228" w:type="dxa"/>
          </w:tcPr>
          <w:p w14:paraId="0360CE3E" w14:textId="0328CE0D" w:rsidR="00D97226" w:rsidRDefault="00D97226" w:rsidP="00B83277">
            <w:pPr>
              <w:jc w:val="center"/>
            </w:pPr>
            <w:r>
              <w:t>X</w:t>
            </w:r>
          </w:p>
        </w:tc>
        <w:tc>
          <w:tcPr>
            <w:tcW w:w="4962" w:type="dxa"/>
          </w:tcPr>
          <w:p w14:paraId="33D4DA12" w14:textId="77777777" w:rsidR="00D97226" w:rsidRDefault="00D97226" w:rsidP="00B83277"/>
        </w:tc>
      </w:tr>
      <w:tr w:rsidR="00D97226" w14:paraId="5008C7C3" w14:textId="77777777" w:rsidTr="00D97226">
        <w:tc>
          <w:tcPr>
            <w:tcW w:w="1980" w:type="dxa"/>
          </w:tcPr>
          <w:p w14:paraId="2B60E7B1" w14:textId="059AA173" w:rsidR="00D97226" w:rsidRDefault="00D97226" w:rsidP="00B83277">
            <w:r>
              <w:t>argon2i</w:t>
            </w:r>
          </w:p>
        </w:tc>
        <w:tc>
          <w:tcPr>
            <w:tcW w:w="756" w:type="dxa"/>
          </w:tcPr>
          <w:p w14:paraId="15B9E861" w14:textId="07C7482E" w:rsidR="00D97226" w:rsidRDefault="00D97226" w:rsidP="00B83277">
            <w:pPr>
              <w:jc w:val="center"/>
            </w:pPr>
          </w:p>
        </w:tc>
        <w:tc>
          <w:tcPr>
            <w:tcW w:w="1228" w:type="dxa"/>
          </w:tcPr>
          <w:p w14:paraId="181488B0" w14:textId="77777777" w:rsidR="00D97226" w:rsidRDefault="00D97226" w:rsidP="00B83277">
            <w:pPr>
              <w:jc w:val="center"/>
            </w:pPr>
            <w:r>
              <w:t>X</w:t>
            </w:r>
          </w:p>
        </w:tc>
        <w:tc>
          <w:tcPr>
            <w:tcW w:w="4962" w:type="dxa"/>
          </w:tcPr>
          <w:p w14:paraId="66CC8B4C" w14:textId="117C345F" w:rsidR="00D97226" w:rsidRDefault="00D97226" w:rsidP="00B83277"/>
        </w:tc>
      </w:tr>
      <w:tr w:rsidR="00D97226" w14:paraId="0C2FE745" w14:textId="77777777" w:rsidTr="00D97226">
        <w:tc>
          <w:tcPr>
            <w:tcW w:w="1980" w:type="dxa"/>
          </w:tcPr>
          <w:p w14:paraId="517B8282" w14:textId="03FB2108" w:rsidR="00D97226" w:rsidRDefault="00D97226" w:rsidP="00B83277">
            <w:r>
              <w:t>argon2id</w:t>
            </w:r>
          </w:p>
        </w:tc>
        <w:tc>
          <w:tcPr>
            <w:tcW w:w="756" w:type="dxa"/>
          </w:tcPr>
          <w:p w14:paraId="0A4A9810" w14:textId="77777777" w:rsidR="00D97226" w:rsidRDefault="00D97226" w:rsidP="00B83277">
            <w:pPr>
              <w:jc w:val="center"/>
            </w:pPr>
          </w:p>
        </w:tc>
        <w:tc>
          <w:tcPr>
            <w:tcW w:w="1228" w:type="dxa"/>
          </w:tcPr>
          <w:p w14:paraId="6AB84154" w14:textId="542ED48C" w:rsidR="00D97226" w:rsidRDefault="00D97226" w:rsidP="00B83277">
            <w:pPr>
              <w:jc w:val="center"/>
            </w:pPr>
            <w:r>
              <w:t>X</w:t>
            </w:r>
          </w:p>
        </w:tc>
        <w:tc>
          <w:tcPr>
            <w:tcW w:w="4962" w:type="dxa"/>
          </w:tcPr>
          <w:p w14:paraId="39AF111A" w14:textId="04BB6566" w:rsidR="00D97226" w:rsidRDefault="00D97226" w:rsidP="00D97226">
            <w:r>
              <w:t>Use if possible. Best resistance against numerous forms of attacks.</w:t>
            </w:r>
          </w:p>
        </w:tc>
      </w:tr>
    </w:tbl>
    <w:p w14:paraId="62D3588E" w14:textId="7DDB631F" w:rsidR="00796174" w:rsidRDefault="00353A83" w:rsidP="00353A83">
      <w:pPr>
        <w:pStyle w:val="Heading2"/>
      </w:pPr>
      <w:bookmarkStart w:id="52" w:name="_Toc522613707"/>
      <w:r>
        <w:lastRenderedPageBreak/>
        <w:t>Encryption algorithms</w:t>
      </w:r>
      <w:bookmarkEnd w:id="52"/>
    </w:p>
    <w:tbl>
      <w:tblPr>
        <w:tblStyle w:val="TableGridLight"/>
        <w:tblW w:w="8926" w:type="dxa"/>
        <w:tblLayout w:type="fixed"/>
        <w:tblLook w:val="04A0" w:firstRow="1" w:lastRow="0" w:firstColumn="1" w:lastColumn="0" w:noHBand="0" w:noVBand="1"/>
      </w:tblPr>
      <w:tblGrid>
        <w:gridCol w:w="1980"/>
        <w:gridCol w:w="756"/>
        <w:gridCol w:w="1228"/>
        <w:gridCol w:w="4962"/>
      </w:tblGrid>
      <w:tr w:rsidR="00353A83" w14:paraId="2973C0A8" w14:textId="77777777" w:rsidTr="00CD0886">
        <w:tc>
          <w:tcPr>
            <w:tcW w:w="1980" w:type="dxa"/>
          </w:tcPr>
          <w:p w14:paraId="331CE7E9" w14:textId="77777777" w:rsidR="00353A83" w:rsidRDefault="00353A83" w:rsidP="00CD0886">
            <w:r w:rsidRPr="002D24C6">
              <w:rPr>
                <w:b/>
              </w:rPr>
              <w:t>Algorithm</w:t>
            </w:r>
          </w:p>
        </w:tc>
        <w:tc>
          <w:tcPr>
            <w:tcW w:w="756" w:type="dxa"/>
          </w:tcPr>
          <w:p w14:paraId="76F9AC7C" w14:textId="77777777" w:rsidR="00353A83" w:rsidRDefault="00353A83" w:rsidP="00CD0886">
            <w:pPr>
              <w:jc w:val="center"/>
            </w:pPr>
            <w:r w:rsidRPr="002D24C6">
              <w:rPr>
                <w:b/>
              </w:rPr>
              <w:t>CNG</w:t>
            </w:r>
          </w:p>
        </w:tc>
        <w:tc>
          <w:tcPr>
            <w:tcW w:w="1228" w:type="dxa"/>
          </w:tcPr>
          <w:p w14:paraId="635AFEE4" w14:textId="77777777" w:rsidR="00353A83" w:rsidRDefault="00353A83" w:rsidP="00CD0886">
            <w:pPr>
              <w:jc w:val="center"/>
            </w:pPr>
            <w:proofErr w:type="spellStart"/>
            <w:r w:rsidRPr="002D24C6">
              <w:rPr>
                <w:b/>
              </w:rPr>
              <w:t>libsodium</w:t>
            </w:r>
            <w:proofErr w:type="spellEnd"/>
          </w:p>
        </w:tc>
        <w:tc>
          <w:tcPr>
            <w:tcW w:w="4962" w:type="dxa"/>
          </w:tcPr>
          <w:p w14:paraId="34F155C2" w14:textId="77777777" w:rsidR="00353A83" w:rsidRDefault="00353A83" w:rsidP="00CD0886">
            <w:r>
              <w:rPr>
                <w:b/>
              </w:rPr>
              <w:t>Advice/notes</w:t>
            </w:r>
          </w:p>
        </w:tc>
      </w:tr>
      <w:tr w:rsidR="00353A83" w14:paraId="1AE459F5" w14:textId="77777777" w:rsidTr="00CD0886">
        <w:tc>
          <w:tcPr>
            <w:tcW w:w="1980" w:type="dxa"/>
          </w:tcPr>
          <w:p w14:paraId="58B2A3F4" w14:textId="7A229110" w:rsidR="00353A83" w:rsidRDefault="00353A83" w:rsidP="00353A83">
            <w:r>
              <w:t>AES-ECB-128</w:t>
            </w:r>
          </w:p>
        </w:tc>
        <w:tc>
          <w:tcPr>
            <w:tcW w:w="756" w:type="dxa"/>
          </w:tcPr>
          <w:p w14:paraId="5848A6F3" w14:textId="76AD4850" w:rsidR="00353A83" w:rsidRDefault="00353A83" w:rsidP="00CD0886">
            <w:pPr>
              <w:jc w:val="center"/>
            </w:pPr>
            <w:r>
              <w:t>X</w:t>
            </w:r>
          </w:p>
        </w:tc>
        <w:tc>
          <w:tcPr>
            <w:tcW w:w="1228" w:type="dxa"/>
          </w:tcPr>
          <w:p w14:paraId="763993E9" w14:textId="77777777" w:rsidR="00353A83" w:rsidRDefault="00353A83" w:rsidP="00CD0886">
            <w:pPr>
              <w:jc w:val="center"/>
            </w:pPr>
          </w:p>
        </w:tc>
        <w:tc>
          <w:tcPr>
            <w:tcW w:w="4962" w:type="dxa"/>
          </w:tcPr>
          <w:p w14:paraId="19EC5778" w14:textId="254E8D4D" w:rsidR="00353A83" w:rsidRDefault="00353A83" w:rsidP="00CD0886">
            <w:r>
              <w:t>Do not use.</w:t>
            </w:r>
          </w:p>
        </w:tc>
      </w:tr>
      <w:tr w:rsidR="00353A83" w14:paraId="480527D5" w14:textId="77777777" w:rsidTr="00CD0886">
        <w:tc>
          <w:tcPr>
            <w:tcW w:w="1980" w:type="dxa"/>
          </w:tcPr>
          <w:p w14:paraId="455BCACB" w14:textId="78812AB3" w:rsidR="00353A83" w:rsidRDefault="00353A83" w:rsidP="00353A83">
            <w:r w:rsidRPr="00D56E3A">
              <w:t>A</w:t>
            </w:r>
            <w:r>
              <w:t>ES-ECB-192</w:t>
            </w:r>
          </w:p>
        </w:tc>
        <w:tc>
          <w:tcPr>
            <w:tcW w:w="756" w:type="dxa"/>
          </w:tcPr>
          <w:p w14:paraId="6D7FAFD3" w14:textId="70BC2CD4" w:rsidR="00353A83" w:rsidRDefault="00353A83" w:rsidP="00353A83">
            <w:pPr>
              <w:jc w:val="center"/>
            </w:pPr>
            <w:r>
              <w:t>X</w:t>
            </w:r>
          </w:p>
        </w:tc>
        <w:tc>
          <w:tcPr>
            <w:tcW w:w="1228" w:type="dxa"/>
          </w:tcPr>
          <w:p w14:paraId="568928F0" w14:textId="77777777" w:rsidR="00353A83" w:rsidRDefault="00353A83" w:rsidP="00353A83">
            <w:pPr>
              <w:jc w:val="center"/>
            </w:pPr>
          </w:p>
        </w:tc>
        <w:tc>
          <w:tcPr>
            <w:tcW w:w="4962" w:type="dxa"/>
          </w:tcPr>
          <w:p w14:paraId="66F45F9E" w14:textId="518F941F" w:rsidR="00353A83" w:rsidRDefault="00353A83" w:rsidP="00353A83">
            <w:r>
              <w:t>Do not use.</w:t>
            </w:r>
          </w:p>
        </w:tc>
      </w:tr>
      <w:tr w:rsidR="00353A83" w14:paraId="65CA7785" w14:textId="77777777" w:rsidTr="00CD0886">
        <w:tc>
          <w:tcPr>
            <w:tcW w:w="1980" w:type="dxa"/>
          </w:tcPr>
          <w:p w14:paraId="08D604C1" w14:textId="316DC8A1" w:rsidR="00353A83" w:rsidRDefault="00353A83" w:rsidP="00353A83">
            <w:r w:rsidRPr="00D56E3A">
              <w:t>A</w:t>
            </w:r>
            <w:r>
              <w:t>ES-ECB-256</w:t>
            </w:r>
          </w:p>
        </w:tc>
        <w:tc>
          <w:tcPr>
            <w:tcW w:w="756" w:type="dxa"/>
          </w:tcPr>
          <w:p w14:paraId="15810295" w14:textId="7E10C64F" w:rsidR="00353A83" w:rsidRDefault="00353A83" w:rsidP="00353A83">
            <w:pPr>
              <w:jc w:val="center"/>
            </w:pPr>
            <w:r>
              <w:t>X</w:t>
            </w:r>
          </w:p>
        </w:tc>
        <w:tc>
          <w:tcPr>
            <w:tcW w:w="1228" w:type="dxa"/>
          </w:tcPr>
          <w:p w14:paraId="114CD6E3" w14:textId="1836B59A" w:rsidR="00353A83" w:rsidRDefault="00353A83" w:rsidP="00353A83">
            <w:pPr>
              <w:jc w:val="center"/>
            </w:pPr>
          </w:p>
        </w:tc>
        <w:tc>
          <w:tcPr>
            <w:tcW w:w="4962" w:type="dxa"/>
          </w:tcPr>
          <w:p w14:paraId="4BDC8440" w14:textId="0C32383D" w:rsidR="00353A83" w:rsidRDefault="00353A83" w:rsidP="00353A83">
            <w:r>
              <w:t>Do not use.</w:t>
            </w:r>
          </w:p>
        </w:tc>
      </w:tr>
      <w:tr w:rsidR="00353A83" w14:paraId="5ADEBA48" w14:textId="77777777" w:rsidTr="00CD0886">
        <w:tc>
          <w:tcPr>
            <w:tcW w:w="1980" w:type="dxa"/>
          </w:tcPr>
          <w:p w14:paraId="23581537" w14:textId="334D5FDD" w:rsidR="00353A83" w:rsidRDefault="00353A83" w:rsidP="00353A83">
            <w:r>
              <w:t>AES-CBC-128</w:t>
            </w:r>
          </w:p>
        </w:tc>
        <w:tc>
          <w:tcPr>
            <w:tcW w:w="756" w:type="dxa"/>
          </w:tcPr>
          <w:p w14:paraId="0532A80A" w14:textId="78F50A5D" w:rsidR="00353A83" w:rsidRDefault="00353A83" w:rsidP="00353A83">
            <w:pPr>
              <w:jc w:val="center"/>
            </w:pPr>
            <w:r>
              <w:t>X</w:t>
            </w:r>
          </w:p>
        </w:tc>
        <w:tc>
          <w:tcPr>
            <w:tcW w:w="1228" w:type="dxa"/>
          </w:tcPr>
          <w:p w14:paraId="03653EEF" w14:textId="3BE75E9E" w:rsidR="00353A83" w:rsidRDefault="00353A83" w:rsidP="00353A83">
            <w:pPr>
              <w:jc w:val="center"/>
            </w:pPr>
          </w:p>
        </w:tc>
        <w:tc>
          <w:tcPr>
            <w:tcW w:w="4962" w:type="dxa"/>
          </w:tcPr>
          <w:p w14:paraId="5E2C0C3F" w14:textId="77777777" w:rsidR="00353A83" w:rsidRDefault="00353A83" w:rsidP="00353A83"/>
        </w:tc>
      </w:tr>
      <w:tr w:rsidR="00353A83" w14:paraId="5C9B1DC8" w14:textId="77777777" w:rsidTr="00CD0886">
        <w:tc>
          <w:tcPr>
            <w:tcW w:w="1980" w:type="dxa"/>
          </w:tcPr>
          <w:p w14:paraId="2D9D3D7D" w14:textId="0F0AFB0A" w:rsidR="00353A83" w:rsidRDefault="00353A83" w:rsidP="00353A83">
            <w:r w:rsidRPr="00D56E3A">
              <w:t>A</w:t>
            </w:r>
            <w:r>
              <w:t>ES-CBC-192</w:t>
            </w:r>
          </w:p>
        </w:tc>
        <w:tc>
          <w:tcPr>
            <w:tcW w:w="756" w:type="dxa"/>
          </w:tcPr>
          <w:p w14:paraId="044CBC61" w14:textId="6B9B83C0" w:rsidR="00353A83" w:rsidRDefault="00353A83" w:rsidP="00353A83">
            <w:pPr>
              <w:jc w:val="center"/>
            </w:pPr>
            <w:r>
              <w:t>X</w:t>
            </w:r>
          </w:p>
        </w:tc>
        <w:tc>
          <w:tcPr>
            <w:tcW w:w="1228" w:type="dxa"/>
          </w:tcPr>
          <w:p w14:paraId="0EE39229" w14:textId="5DA7B803" w:rsidR="00353A83" w:rsidRDefault="00353A83" w:rsidP="00353A83">
            <w:pPr>
              <w:jc w:val="center"/>
            </w:pPr>
          </w:p>
        </w:tc>
        <w:tc>
          <w:tcPr>
            <w:tcW w:w="4962" w:type="dxa"/>
          </w:tcPr>
          <w:p w14:paraId="4B6AD5DB" w14:textId="441ED8A2" w:rsidR="00353A83" w:rsidRDefault="00353A83" w:rsidP="00353A83"/>
        </w:tc>
      </w:tr>
      <w:tr w:rsidR="00353A83" w14:paraId="3B2DB674" w14:textId="77777777" w:rsidTr="00CD0886">
        <w:tc>
          <w:tcPr>
            <w:tcW w:w="1980" w:type="dxa"/>
          </w:tcPr>
          <w:p w14:paraId="44EB46CA" w14:textId="7E9757A9" w:rsidR="00353A83" w:rsidRDefault="00353A83" w:rsidP="00353A83">
            <w:r w:rsidRPr="00D56E3A">
              <w:t>A</w:t>
            </w:r>
            <w:r>
              <w:t>ES-CBC-256</w:t>
            </w:r>
          </w:p>
        </w:tc>
        <w:tc>
          <w:tcPr>
            <w:tcW w:w="756" w:type="dxa"/>
          </w:tcPr>
          <w:p w14:paraId="11079F35" w14:textId="481A413B" w:rsidR="00353A83" w:rsidRDefault="00353A83" w:rsidP="00353A83">
            <w:pPr>
              <w:jc w:val="center"/>
            </w:pPr>
            <w:r>
              <w:t>X</w:t>
            </w:r>
          </w:p>
        </w:tc>
        <w:tc>
          <w:tcPr>
            <w:tcW w:w="1228" w:type="dxa"/>
          </w:tcPr>
          <w:p w14:paraId="6C737657" w14:textId="77777777" w:rsidR="00353A83" w:rsidRDefault="00353A83" w:rsidP="00353A83">
            <w:pPr>
              <w:jc w:val="center"/>
            </w:pPr>
          </w:p>
        </w:tc>
        <w:tc>
          <w:tcPr>
            <w:tcW w:w="4962" w:type="dxa"/>
          </w:tcPr>
          <w:p w14:paraId="248FC964" w14:textId="77777777" w:rsidR="00353A83" w:rsidRDefault="00353A83" w:rsidP="00353A83"/>
        </w:tc>
      </w:tr>
      <w:tr w:rsidR="00353A83" w14:paraId="2229E043" w14:textId="77777777" w:rsidTr="00CD0886">
        <w:tc>
          <w:tcPr>
            <w:tcW w:w="1980" w:type="dxa"/>
          </w:tcPr>
          <w:p w14:paraId="3966B2CD" w14:textId="4FA16E7D" w:rsidR="00353A83" w:rsidRDefault="00353A83" w:rsidP="00353A83">
            <w:r w:rsidRPr="00D56E3A">
              <w:t>AES-</w:t>
            </w:r>
            <w:r>
              <w:t>GCM</w:t>
            </w:r>
            <w:r w:rsidRPr="00D56E3A">
              <w:t>-128</w:t>
            </w:r>
          </w:p>
        </w:tc>
        <w:tc>
          <w:tcPr>
            <w:tcW w:w="756" w:type="dxa"/>
          </w:tcPr>
          <w:p w14:paraId="33E63EEF" w14:textId="20371782" w:rsidR="00353A83" w:rsidRDefault="00353A83" w:rsidP="00353A83">
            <w:pPr>
              <w:jc w:val="center"/>
            </w:pPr>
            <w:r>
              <w:t>X</w:t>
            </w:r>
          </w:p>
        </w:tc>
        <w:tc>
          <w:tcPr>
            <w:tcW w:w="1228" w:type="dxa"/>
          </w:tcPr>
          <w:p w14:paraId="23093636" w14:textId="77777777" w:rsidR="00353A83" w:rsidRDefault="00353A83" w:rsidP="00353A83">
            <w:pPr>
              <w:jc w:val="center"/>
            </w:pPr>
          </w:p>
        </w:tc>
        <w:tc>
          <w:tcPr>
            <w:tcW w:w="4962" w:type="dxa"/>
          </w:tcPr>
          <w:p w14:paraId="337171DC" w14:textId="33EB10A5" w:rsidR="00353A83" w:rsidRDefault="00353A83" w:rsidP="00353A83">
            <w:r>
              <w:t>Authenticated Encryption (AE)</w:t>
            </w:r>
          </w:p>
        </w:tc>
      </w:tr>
      <w:tr w:rsidR="00353A83" w14:paraId="42231B95" w14:textId="77777777" w:rsidTr="00CD0886">
        <w:tc>
          <w:tcPr>
            <w:tcW w:w="1980" w:type="dxa"/>
          </w:tcPr>
          <w:p w14:paraId="570DB5F0" w14:textId="0B68FE58" w:rsidR="00353A83" w:rsidRDefault="00353A83" w:rsidP="00353A83">
            <w:r w:rsidRPr="00D56E3A">
              <w:t>A</w:t>
            </w:r>
            <w:r>
              <w:t>ES-GCM-192</w:t>
            </w:r>
          </w:p>
        </w:tc>
        <w:tc>
          <w:tcPr>
            <w:tcW w:w="756" w:type="dxa"/>
          </w:tcPr>
          <w:p w14:paraId="4409A8E1" w14:textId="7C8D8F78" w:rsidR="00353A83" w:rsidRDefault="00353A83" w:rsidP="00353A83">
            <w:pPr>
              <w:jc w:val="center"/>
            </w:pPr>
            <w:r>
              <w:t>X</w:t>
            </w:r>
          </w:p>
        </w:tc>
        <w:tc>
          <w:tcPr>
            <w:tcW w:w="1228" w:type="dxa"/>
          </w:tcPr>
          <w:p w14:paraId="41A0A0C5" w14:textId="77777777" w:rsidR="00353A83" w:rsidRDefault="00353A83" w:rsidP="00353A83">
            <w:pPr>
              <w:jc w:val="center"/>
            </w:pPr>
          </w:p>
        </w:tc>
        <w:tc>
          <w:tcPr>
            <w:tcW w:w="4962" w:type="dxa"/>
          </w:tcPr>
          <w:p w14:paraId="4A448806" w14:textId="49284B28" w:rsidR="00353A83" w:rsidRDefault="00353A83" w:rsidP="00353A83">
            <w:r>
              <w:t>Authenticated Encryption (AE)</w:t>
            </w:r>
          </w:p>
        </w:tc>
      </w:tr>
      <w:tr w:rsidR="00353A83" w14:paraId="4A040D12" w14:textId="77777777" w:rsidTr="00CD0886">
        <w:tc>
          <w:tcPr>
            <w:tcW w:w="1980" w:type="dxa"/>
          </w:tcPr>
          <w:p w14:paraId="28EA6719" w14:textId="458BD354" w:rsidR="00353A83" w:rsidRPr="00353A83" w:rsidRDefault="00353A83" w:rsidP="00353A83">
            <w:r w:rsidRPr="00D56E3A">
              <w:t>A</w:t>
            </w:r>
            <w:r>
              <w:t>ES-GCM-256</w:t>
            </w:r>
          </w:p>
        </w:tc>
        <w:tc>
          <w:tcPr>
            <w:tcW w:w="756" w:type="dxa"/>
          </w:tcPr>
          <w:p w14:paraId="4381DFA8" w14:textId="5DC5E61A" w:rsidR="00353A83" w:rsidRDefault="00353A83" w:rsidP="00353A83">
            <w:pPr>
              <w:jc w:val="center"/>
            </w:pPr>
            <w:r>
              <w:t>X</w:t>
            </w:r>
          </w:p>
        </w:tc>
        <w:tc>
          <w:tcPr>
            <w:tcW w:w="1228" w:type="dxa"/>
          </w:tcPr>
          <w:p w14:paraId="686E04FF" w14:textId="77777777" w:rsidR="00353A83" w:rsidRDefault="00353A83" w:rsidP="00353A83">
            <w:pPr>
              <w:jc w:val="center"/>
            </w:pPr>
          </w:p>
        </w:tc>
        <w:tc>
          <w:tcPr>
            <w:tcW w:w="4962" w:type="dxa"/>
          </w:tcPr>
          <w:p w14:paraId="5FC2AA17" w14:textId="29D81D37" w:rsidR="00353A83" w:rsidRDefault="00353A83" w:rsidP="00353A83">
            <w:r>
              <w:t>Authenticated Encryption (AE)</w:t>
            </w:r>
          </w:p>
        </w:tc>
      </w:tr>
    </w:tbl>
    <w:p w14:paraId="564DB310" w14:textId="77777777" w:rsidR="00353A83" w:rsidRPr="00353A83" w:rsidRDefault="00353A83" w:rsidP="00353A83"/>
    <w:sectPr w:rsidR="00353A83" w:rsidRPr="00353A83" w:rsidSect="00525242">
      <w:headerReference w:type="default" r:id="rId9"/>
      <w:footerReference w:type="default" r:id="rId10"/>
      <w:headerReference w:type="first" r:id="rId11"/>
      <w:pgSz w:w="11906" w:h="16838" w:code="9"/>
      <w:pgMar w:top="1985" w:right="1418" w:bottom="1418" w:left="1418" w:header="737" w:footer="3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C0796" w14:textId="77777777" w:rsidR="004C7268" w:rsidRDefault="004C7268" w:rsidP="007515B6">
      <w:r>
        <w:separator/>
      </w:r>
    </w:p>
  </w:endnote>
  <w:endnote w:type="continuationSeparator" w:id="0">
    <w:p w14:paraId="3293F2F9" w14:textId="77777777" w:rsidR="004C7268" w:rsidRDefault="004C7268" w:rsidP="00751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Myriad Pro">
    <w:altName w:val="Arial"/>
    <w:panose1 w:val="00000000000000000000"/>
    <w:charset w:val="00"/>
    <w:family w:val="swiss"/>
    <w:notTrueType/>
    <w:pitch w:val="variable"/>
    <w:sig w:usb0="00000001" w:usb1="00000001" w:usb2="00000000" w:usb3="00000000" w:csb0="0000019F"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Hack">
    <w:altName w:val="Consolas"/>
    <w:charset w:val="00"/>
    <w:family w:val="modern"/>
    <w:pitch w:val="fixed"/>
    <w:sig w:usb0="00000001" w:usb1="1000B8F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7D3C2" w14:textId="77777777" w:rsidR="00DB2DAD" w:rsidRDefault="00DB2DAD" w:rsidP="007515B6">
    <w:pPr>
      <w:pStyle w:val="Footer"/>
    </w:pPr>
    <w:r>
      <w:rPr>
        <w:noProof/>
        <w:lang w:val="nl-NL" w:eastAsia="nl-NL"/>
      </w:rPr>
      <mc:AlternateContent>
        <mc:Choice Requires="wps">
          <w:drawing>
            <wp:anchor distT="0" distB="0" distL="114300" distR="114300" simplePos="0" relativeHeight="251685888" behindDoc="1" locked="0" layoutInCell="0" allowOverlap="1" wp14:anchorId="0D9F2824" wp14:editId="2DD3AE9B">
              <wp:simplePos x="0" y="0"/>
              <wp:positionH relativeFrom="page">
                <wp:posOffset>617160</wp:posOffset>
              </wp:positionH>
              <wp:positionV relativeFrom="page">
                <wp:posOffset>9947638</wp:posOffset>
              </wp:positionV>
              <wp:extent cx="986400" cy="244800"/>
              <wp:effectExtent l="0" t="0" r="4445" b="3175"/>
              <wp:wrapNone/>
              <wp:docPr id="46"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6400" cy="2448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04B32217" w14:textId="15EA3F7C" w:rsidR="00DB2DAD" w:rsidRPr="00103F6A" w:rsidRDefault="00DB2DAD" w:rsidP="005369FB">
                          <w:pPr>
                            <w:pStyle w:val="FooterTextSlogan"/>
                            <w:jc w:val="left"/>
                          </w:pPr>
                          <w:r w:rsidRPr="00103F6A">
                            <w:t xml:space="preserve">Page </w:t>
                          </w:r>
                          <w:r w:rsidRPr="00103F6A">
                            <w:fldChar w:fldCharType="begin"/>
                          </w:r>
                          <w:r w:rsidRPr="00103F6A">
                            <w:instrText xml:space="preserve"> PAGE  \* Arabic  \* MERGEFORMAT </w:instrText>
                          </w:r>
                          <w:r w:rsidRPr="00103F6A">
                            <w:fldChar w:fldCharType="separate"/>
                          </w:r>
                          <w:r w:rsidR="003857D5">
                            <w:rPr>
                              <w:noProof/>
                            </w:rPr>
                            <w:t>21</w:t>
                          </w:r>
                          <w:r w:rsidRPr="00103F6A">
                            <w:fldChar w:fldCharType="end"/>
                          </w:r>
                          <w:r w:rsidRPr="00103F6A">
                            <w:t xml:space="preserve"> of </w:t>
                          </w:r>
                          <w:fldSimple w:instr=" NUMPAGES  \* Arabic  \* MERGEFORMAT ">
                            <w:r w:rsidR="003857D5">
                              <w:rPr>
                                <w:noProof/>
                              </w:rPr>
                              <w:t>22</w:t>
                            </w:r>
                          </w:fldSimple>
                        </w:p>
                        <w:p w14:paraId="672F7D22" w14:textId="77777777" w:rsidR="00DB2DAD" w:rsidRPr="00103F6A" w:rsidRDefault="00DB2DAD" w:rsidP="005369FB">
                          <w:pPr>
                            <w:pStyle w:val="FooterTextSlogan"/>
                          </w:pPr>
                          <w:r w:rsidRPr="00103F6A">
                            <w:t>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F2824" id="Rechthoek 9" o:spid="_x0000_s1032" style="position:absolute;margin-left:48.6pt;margin-top:783.3pt;width:77.65pt;height:19.3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" o:allowincell="f" stroked="f">
              <v:textbox>
                <w:txbxContent>
                  <w:p w14:paraId="04B32217" w14:textId="15EA3F7C" w:rsidR="00DB2DAD" w:rsidRPr="00103F6A" w:rsidRDefault="00DB2DAD" w:rsidP="005369FB">
                    <w:pPr>
                      <w:pStyle w:val="FooterTextSlogan"/>
                      <w:jc w:val="left"/>
                    </w:pPr>
                    <w:r w:rsidRPr="00103F6A">
                      <w:t xml:space="preserve">Page </w:t>
                    </w:r>
                    <w:r w:rsidRPr="00103F6A">
                      <w:fldChar w:fldCharType="begin"/>
                    </w:r>
                    <w:r w:rsidRPr="00103F6A">
                      <w:instrText xml:space="preserve"> PAGE  \* Arabic  \* MERGEFORMAT </w:instrText>
                    </w:r>
                    <w:r w:rsidRPr="00103F6A">
                      <w:fldChar w:fldCharType="separate"/>
                    </w:r>
                    <w:r w:rsidR="003857D5">
                      <w:rPr>
                        <w:noProof/>
                      </w:rPr>
                      <w:t>21</w:t>
                    </w:r>
                    <w:r w:rsidRPr="00103F6A">
                      <w:fldChar w:fldCharType="end"/>
                    </w:r>
                    <w:r w:rsidRPr="00103F6A">
                      <w:t xml:space="preserve"> of </w:t>
                    </w:r>
                    <w:fldSimple w:instr=" NUMPAGES  \* Arabic  \* MERGEFORMAT ">
                      <w:r w:rsidR="003857D5">
                        <w:rPr>
                          <w:noProof/>
                        </w:rPr>
                        <w:t>22</w:t>
                      </w:r>
                    </w:fldSimple>
                  </w:p>
                  <w:p w14:paraId="672F7D22" w14:textId="77777777" w:rsidR="00DB2DAD" w:rsidRPr="00103F6A" w:rsidRDefault="00DB2DAD" w:rsidP="005369FB">
                    <w:pPr>
                      <w:pStyle w:val="FooterTextSlogan"/>
                    </w:pPr>
                    <w:r w:rsidRPr="00103F6A">
                      <w:t>z</w:t>
                    </w:r>
                  </w:p>
                </w:txbxContent>
              </v:textbox>
              <w10:wrap anchorx="page" anchory="page"/>
            </v:rect>
          </w:pict>
        </mc:Fallback>
      </mc:AlternateContent>
    </w:r>
    <w:r>
      <w:rPr>
        <w:noProof/>
        <w:lang w:val="nl-NL" w:eastAsia="nl-NL"/>
      </w:rPr>
      <w:t xml:space="preserve">    </w:t>
    </w:r>
    <w:r>
      <w:rPr>
        <w:noProof/>
        <w:lang w:val="nl-NL" w:eastAsia="nl-NL"/>
      </w:rPr>
      <w:drawing>
        <wp:anchor distT="0" distB="0" distL="114300" distR="114300" simplePos="0" relativeHeight="251683840" behindDoc="1" locked="1" layoutInCell="1" allowOverlap="1" wp14:anchorId="2CDE3103" wp14:editId="630B00DD">
          <wp:simplePos x="0" y="0"/>
          <wp:positionH relativeFrom="column">
            <wp:posOffset>-190500</wp:posOffset>
          </wp:positionH>
          <wp:positionV relativeFrom="page">
            <wp:posOffset>10211435</wp:posOffset>
          </wp:positionV>
          <wp:extent cx="6327140" cy="1981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2.emf"/>
                  <pic:cNvPicPr/>
                </pic:nvPicPr>
                <pic:blipFill>
                  <a:blip r:embed="rId1">
                    <a:extLst>
                      <a:ext uri="{28A0092B-C50C-407E-A947-70E740481C1C}">
                        <a14:useLocalDpi xmlns:a14="http://schemas.microsoft.com/office/drawing/2010/main" val="0"/>
                      </a:ext>
                    </a:extLst>
                  </a:blip>
                  <a:stretch>
                    <a:fillRect/>
                  </a:stretch>
                </pic:blipFill>
                <pic:spPr>
                  <a:xfrm>
                    <a:off x="0" y="0"/>
                    <a:ext cx="6327140" cy="198120"/>
                  </a:xfrm>
                  <a:prstGeom prst="rect">
                    <a:avLst/>
                  </a:prstGeom>
                </pic:spPr>
              </pic:pic>
            </a:graphicData>
          </a:graphic>
          <wp14:sizeRelH relativeFrom="margin">
            <wp14:pctWidth>0</wp14:pctWidth>
          </wp14:sizeRelH>
          <wp14:sizeRelV relativeFrom="margin">
            <wp14:pctHeight>0</wp14:pctHeight>
          </wp14:sizeRelV>
        </wp:anchor>
      </w:drawing>
    </w:r>
    <w:r>
      <w:rPr>
        <w:noProof/>
        <w:lang w:val="nl-NL" w:eastAsia="nl-NL"/>
      </w:rPr>
      <mc:AlternateContent>
        <mc:Choice Requires="wps">
          <w:drawing>
            <wp:anchor distT="0" distB="0" distL="114300" distR="114300" simplePos="0" relativeHeight="251660288" behindDoc="0" locked="0" layoutInCell="1" allowOverlap="1" wp14:anchorId="382D0C65" wp14:editId="33414247">
              <wp:simplePos x="0" y="0"/>
              <wp:positionH relativeFrom="column">
                <wp:posOffset>-187325</wp:posOffset>
              </wp:positionH>
              <wp:positionV relativeFrom="page">
                <wp:posOffset>10192385</wp:posOffset>
              </wp:positionV>
              <wp:extent cx="6230620" cy="0"/>
              <wp:effectExtent l="0" t="0" r="36830" b="19050"/>
              <wp:wrapNone/>
              <wp:docPr id="3" name="Straight Connector 3"/>
              <wp:cNvGraphicFramePr/>
              <a:graphic xmlns:a="http://schemas.openxmlformats.org/drawingml/2006/main">
                <a:graphicData uri="http://schemas.microsoft.com/office/word/2010/wordprocessingShape">
                  <wps:wsp>
                    <wps:cNvCnPr/>
                    <wps:spPr>
                      <a:xfrm>
                        <a:off x="0" y="0"/>
                        <a:ext cx="6230620" cy="0"/>
                      </a:xfrm>
                      <a:prstGeom prst="line">
                        <a:avLst/>
                      </a:prstGeom>
                      <a:ln w="6350">
                        <a:solidFill>
                          <a:srgbClr val="BCBEC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483F26"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 from="-14.75pt,802.55pt" to="475.85pt,8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" strokecolor="#bcbec0" strokeweight=".5pt">
              <v:stroke joinstyle="miter"/>
              <w10:wrap anchory="page"/>
            </v:line>
          </w:pict>
        </mc:Fallback>
      </mc:AlternateContent>
    </w:r>
    <w:r>
      <w:rPr>
        <w:noProof/>
        <w:lang w:val="nl-NL" w:eastAsia="nl-NL"/>
      </w:rPr>
      <mc:AlternateContent>
        <mc:Choice Requires="wps">
          <w:drawing>
            <wp:anchor distT="0" distB="0" distL="114300" distR="114300" simplePos="0" relativeHeight="251678720" behindDoc="0" locked="1" layoutInCell="1" allowOverlap="1" wp14:anchorId="6998717C" wp14:editId="18469E22">
              <wp:simplePos x="0" y="0"/>
              <wp:positionH relativeFrom="column">
                <wp:posOffset>2426970</wp:posOffset>
              </wp:positionH>
              <wp:positionV relativeFrom="page">
                <wp:posOffset>9956800</wp:posOffset>
              </wp:positionV>
              <wp:extent cx="3711575" cy="259080"/>
              <wp:effectExtent l="0" t="0" r="0" b="7620"/>
              <wp:wrapNone/>
              <wp:docPr id="17" name="Text Box 17"/>
              <wp:cNvGraphicFramePr/>
              <a:graphic xmlns:a="http://schemas.openxmlformats.org/drawingml/2006/main">
                <a:graphicData uri="http://schemas.microsoft.com/office/word/2010/wordprocessingShape">
                  <wps:wsp>
                    <wps:cNvSpPr txBox="1"/>
                    <wps:spPr>
                      <a:xfrm>
                        <a:off x="0" y="0"/>
                        <a:ext cx="3711575"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4480C" w14:textId="77777777" w:rsidR="00DB2DAD" w:rsidRPr="00832343" w:rsidRDefault="00DB2DAD" w:rsidP="007515B6">
                          <w:pPr>
                            <w:pStyle w:val="FooterTextSlogan"/>
                          </w:pPr>
                          <w:r w:rsidRPr="00832343">
                            <w:t xml:space="preserve">Business Software for a Changing </w:t>
                          </w:r>
                          <w:proofErr w:type="spellStart"/>
                          <w:r w:rsidRPr="00832343">
                            <w:t>World</w:t>
                          </w:r>
                          <w:r w:rsidRPr="00832343">
                            <w:rPr>
                              <w:vertAlign w:val="superscript"/>
                            </w:rPr>
                            <w:t>TM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98717C" id="_x0000_t202" coordsize="21600,21600" o:spt="202" path="m,l,21600r21600,l21600,xe">
              <v:stroke joinstyle="miter"/>
              <v:path gradientshapeok="t" o:connecttype="rect"/>
            </v:shapetype>
            <v:shape id="Text Box 17" o:spid="_x0000_s1033" type="#_x0000_t202" style="position:absolute;margin-left:191.1pt;margin-top:784pt;width:292.25pt;height:20.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" filled="f" stroked="f" strokeweight=".5pt">
              <v:textbox>
                <w:txbxContent>
                  <w:p w14:paraId="7284480C" w14:textId="77777777" w:rsidR="00DB2DAD" w:rsidRPr="00832343" w:rsidRDefault="00DB2DAD" w:rsidP="007515B6">
                    <w:pPr>
                      <w:pStyle w:val="FooterTextSlogan"/>
                    </w:pPr>
                    <w:r w:rsidRPr="00832343">
                      <w:t xml:space="preserve">Business Software for a Changing </w:t>
                    </w:r>
                    <w:proofErr w:type="spellStart"/>
                    <w:r w:rsidRPr="00832343">
                      <w:t>World</w:t>
                    </w:r>
                    <w:r w:rsidRPr="00832343">
                      <w:rPr>
                        <w:vertAlign w:val="superscript"/>
                      </w:rPr>
                      <w:t>TM</w:t>
                    </w:r>
                    <w:proofErr w:type="spellEnd"/>
                  </w:p>
                </w:txbxContent>
              </v:textbox>
              <w10:wrap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D3628" w14:textId="77777777" w:rsidR="004C7268" w:rsidRDefault="004C7268" w:rsidP="007515B6">
      <w:r>
        <w:separator/>
      </w:r>
    </w:p>
  </w:footnote>
  <w:footnote w:type="continuationSeparator" w:id="0">
    <w:p w14:paraId="795A6998" w14:textId="77777777" w:rsidR="004C7268" w:rsidRDefault="004C7268" w:rsidP="007515B6">
      <w:r>
        <w:continuationSeparator/>
      </w:r>
    </w:p>
  </w:footnote>
  <w:footnote w:id="1">
    <w:p w14:paraId="1E0401B0" w14:textId="4A0BFDB0" w:rsidR="00DB2DAD" w:rsidRPr="008C4859" w:rsidRDefault="00DB2DAD">
      <w:pPr>
        <w:pStyle w:val="FootnoteText"/>
      </w:pPr>
      <w:r w:rsidRPr="008C4859">
        <w:rPr>
          <w:rStyle w:val="FootnoteReference"/>
        </w:rPr>
        <w:footnoteRef/>
      </w:r>
      <w:r w:rsidRPr="008C4859">
        <w:t xml:space="preserve"> Yes, that is its official name.</w:t>
      </w:r>
    </w:p>
  </w:footnote>
  <w:footnote w:id="2">
    <w:p w14:paraId="695C5125" w14:textId="7B7943DD" w:rsidR="00DB2DAD" w:rsidRPr="008C4859" w:rsidRDefault="00DB2DAD">
      <w:pPr>
        <w:pStyle w:val="FootnoteText"/>
      </w:pPr>
      <w:r w:rsidRPr="008C4859">
        <w:rPr>
          <w:rStyle w:val="FootnoteReference"/>
        </w:rPr>
        <w:footnoteRef/>
      </w:r>
      <w:r w:rsidRPr="008C4859">
        <w:t xml:space="preserve"> Some algorithms are vulnerable to length extension attacks though…</w:t>
      </w:r>
    </w:p>
  </w:footnote>
  <w:footnote w:id="3">
    <w:p w14:paraId="58273E60" w14:textId="78FFD8AF" w:rsidR="00DB2DAD" w:rsidRPr="008C4859" w:rsidRDefault="00DB2DAD" w:rsidP="007C2F43">
      <w:pPr>
        <w:pStyle w:val="FootnoteText"/>
      </w:pPr>
      <w:r w:rsidRPr="008C4859">
        <w:rPr>
          <w:rStyle w:val="FootnoteReference"/>
        </w:rPr>
        <w:footnoteRef/>
      </w:r>
      <w:r w:rsidRPr="008C4859">
        <w:t xml:space="preserve"> We cannot explain everything in this document. Search the internet for more information about a subject if you are interested.</w:t>
      </w:r>
    </w:p>
  </w:footnote>
  <w:footnote w:id="4">
    <w:p w14:paraId="697B124F" w14:textId="6EDFA223" w:rsidR="00DB2DAD" w:rsidRPr="008C4859" w:rsidRDefault="00DB2DAD">
      <w:pPr>
        <w:pStyle w:val="FootnoteText"/>
      </w:pPr>
      <w:r w:rsidRPr="008C4859">
        <w:rPr>
          <w:rStyle w:val="FootnoteReference"/>
        </w:rPr>
        <w:footnoteRef/>
      </w:r>
      <w:r w:rsidRPr="008C4859">
        <w:t xml:space="preserve"> We strongly advise checking new passcodes against a list of known bad passcodes, such as the </w:t>
      </w:r>
      <w:proofErr w:type="spellStart"/>
      <w:r w:rsidRPr="008C4859">
        <w:t>HaveIBeenPwned</w:t>
      </w:r>
      <w:proofErr w:type="spellEnd"/>
      <w:r w:rsidRPr="008C4859">
        <w:t xml:space="preserve"> database, and rejected them if they are in there.</w:t>
      </w:r>
    </w:p>
  </w:footnote>
  <w:footnote w:id="5">
    <w:p w14:paraId="611ACB96" w14:textId="39E67CBB" w:rsidR="00DB2DAD" w:rsidRPr="008C4859" w:rsidRDefault="00DB2DAD">
      <w:pPr>
        <w:pStyle w:val="FootnoteText"/>
      </w:pPr>
      <w:r w:rsidRPr="008C4859">
        <w:rPr>
          <w:rStyle w:val="FootnoteReference"/>
        </w:rPr>
        <w:footnoteRef/>
      </w:r>
      <w:r w:rsidRPr="008C4859">
        <w:t xml:space="preserve"> This is not yet available at the time of writing. Release has been planned for later in 2018.</w:t>
      </w:r>
    </w:p>
  </w:footnote>
  <w:footnote w:id="6">
    <w:p w14:paraId="6F44911F" w14:textId="31B67158" w:rsidR="00DB2DAD" w:rsidRPr="008C4859" w:rsidRDefault="00DB2DAD">
      <w:pPr>
        <w:pStyle w:val="FootnoteText"/>
      </w:pPr>
      <w:r w:rsidRPr="008C4859">
        <w:rPr>
          <w:rStyle w:val="FootnoteReference"/>
        </w:rPr>
        <w:footnoteRef/>
      </w:r>
      <w:r w:rsidRPr="008C4859">
        <w:t xml:space="preserve"> Wikipedia has more information: https://en.wikipedia.org/wiki/Block_cipher_mode_of_operation</w:t>
      </w:r>
    </w:p>
  </w:footnote>
  <w:footnote w:id="7">
    <w:p w14:paraId="306C4E0C" w14:textId="40E29289" w:rsidR="00DB2DAD" w:rsidRPr="008C4859" w:rsidRDefault="00DB2DAD">
      <w:pPr>
        <w:pStyle w:val="FootnoteText"/>
      </w:pPr>
      <w:r w:rsidRPr="008C4859">
        <w:rPr>
          <w:rStyle w:val="FootnoteReference"/>
        </w:rPr>
        <w:footnoteRef/>
      </w:r>
      <w:r w:rsidRPr="008C4859">
        <w:t xml:space="preserve"> In very specific situations this behavior may be required, but it should be a conscious decision.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0CEBA" w14:textId="77777777" w:rsidR="00DB2DAD" w:rsidRDefault="00DB2DAD" w:rsidP="007515B6">
    <w:pPr>
      <w:pStyle w:val="Header"/>
    </w:pPr>
    <w:r>
      <w:rPr>
        <w:noProof/>
        <w:lang w:val="nl-NL" w:eastAsia="nl-NL"/>
      </w:rPr>
      <w:drawing>
        <wp:anchor distT="0" distB="0" distL="114300" distR="114300" simplePos="0" relativeHeight="251659264" behindDoc="0" locked="0" layoutInCell="1" allowOverlap="1" wp14:anchorId="013296F7" wp14:editId="0CD6203B">
          <wp:simplePos x="0" y="0"/>
          <wp:positionH relativeFrom="page">
            <wp:posOffset>5200650</wp:posOffset>
          </wp:positionH>
          <wp:positionV relativeFrom="page">
            <wp:posOffset>471952</wp:posOffset>
          </wp:positionV>
          <wp:extent cx="1865630" cy="420075"/>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el\AppData\Local\Microsoft\Windows\INetCache\Content.Word\DA_Worldwide_Logo_Compact_RGB.EMF"/>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865630" cy="4200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69500" w14:textId="77777777" w:rsidR="00DB2DAD" w:rsidRDefault="00DB2DAD">
    <w:pPr>
      <w:pStyle w:val="Header"/>
    </w:pPr>
    <w:r>
      <w:rPr>
        <w:noProof/>
        <w:lang w:val="nl-NL" w:eastAsia="nl-NL"/>
      </w:rPr>
      <w:drawing>
        <wp:anchor distT="0" distB="0" distL="114300" distR="114300" simplePos="0" relativeHeight="251696128" behindDoc="1" locked="1" layoutInCell="1" allowOverlap="1" wp14:anchorId="682D2A08" wp14:editId="27B27124">
          <wp:simplePos x="0" y="0"/>
          <wp:positionH relativeFrom="column">
            <wp:posOffset>-1019810</wp:posOffset>
          </wp:positionH>
          <wp:positionV relativeFrom="page">
            <wp:posOffset>-599440</wp:posOffset>
          </wp:positionV>
          <wp:extent cx="8324215" cy="12488545"/>
          <wp:effectExtent l="0" t="0" r="635"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eamstime_928334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24215" cy="12488545"/>
                  </a:xfrm>
                  <a:prstGeom prst="rect">
                    <a:avLst/>
                  </a:prstGeom>
                </pic:spPr>
              </pic:pic>
            </a:graphicData>
          </a:graphic>
          <wp14:sizeRelH relativeFrom="margin">
            <wp14:pctWidth>0</wp14:pctWidth>
          </wp14:sizeRelH>
          <wp14:sizeRelV relativeFrom="margin">
            <wp14:pctHeight>0</wp14:pctHeight>
          </wp14:sizeRelV>
        </wp:anchor>
      </w:drawing>
    </w:r>
    <w:r>
      <w:rPr>
        <w:noProof/>
        <w:lang w:val="nl-NL" w:eastAsia="nl-NL"/>
      </w:rPr>
      <w:drawing>
        <wp:anchor distT="0" distB="0" distL="114300" distR="114300" simplePos="0" relativeHeight="251687936" behindDoc="0" locked="0" layoutInCell="1" allowOverlap="1" wp14:anchorId="03AB2BB4" wp14:editId="58B83FA7">
          <wp:simplePos x="0" y="0"/>
          <wp:positionH relativeFrom="page">
            <wp:posOffset>5198745</wp:posOffset>
          </wp:positionH>
          <wp:positionV relativeFrom="page">
            <wp:posOffset>471805</wp:posOffset>
          </wp:positionV>
          <wp:extent cx="1864800" cy="42120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el\AppData\Local\Microsoft\Windows\INetCache\Content.Word\DA_Worldwide_Logo_Compact_RGB.EMF"/>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864800" cy="421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818"/>
    <w:multiLevelType w:val="multilevel"/>
    <w:tmpl w:val="58261F4E"/>
    <w:lvl w:ilvl="0">
      <w:start w:val="1"/>
      <w:numFmt w:val="decimal"/>
      <w:pStyle w:val="Heading1"/>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15:restartNumberingAfterBreak="0">
    <w:nsid w:val="069F21DE"/>
    <w:multiLevelType w:val="hybridMultilevel"/>
    <w:tmpl w:val="DA7C6A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7FD08D9"/>
    <w:multiLevelType w:val="multilevel"/>
    <w:tmpl w:val="35206250"/>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BE43805"/>
    <w:multiLevelType w:val="hybridMultilevel"/>
    <w:tmpl w:val="9544DD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DAF6789"/>
    <w:multiLevelType w:val="hybridMultilevel"/>
    <w:tmpl w:val="474C8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00466E1"/>
    <w:multiLevelType w:val="hybridMultilevel"/>
    <w:tmpl w:val="040A45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A234604"/>
    <w:multiLevelType w:val="hybridMultilevel"/>
    <w:tmpl w:val="7458EA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DAE165B"/>
    <w:multiLevelType w:val="multilevel"/>
    <w:tmpl w:val="A59024C2"/>
    <w:lvl w:ilvl="0">
      <w:start w:val="1"/>
      <w:numFmt w:val="decimal"/>
      <w:pStyle w:val="1Inhoud"/>
      <w:lvlText w:val="%1."/>
      <w:lvlJc w:val="left"/>
      <w:pPr>
        <w:ind w:left="360" w:hanging="360"/>
      </w:pPr>
      <w:rPr>
        <w:rFonts w:asciiTheme="majorHAnsi" w:hAnsiTheme="majorHAnsi" w:hint="default"/>
        <w:b/>
        <w:sz w:val="28"/>
        <w:szCs w:val="28"/>
      </w:rPr>
    </w:lvl>
    <w:lvl w:ilvl="1">
      <w:start w:val="1"/>
      <w:numFmt w:val="decimal"/>
      <w:lvlText w:val="%1.%2."/>
      <w:lvlJc w:val="left"/>
      <w:pPr>
        <w:ind w:left="792" w:hanging="432"/>
      </w:pPr>
      <w:rPr>
        <w:rFonts w:asciiTheme="majorHAnsi" w:hAnsiTheme="majorHAnsi" w:hint="default"/>
        <w:sz w:val="24"/>
        <w:szCs w:val="24"/>
      </w:rPr>
    </w:lvl>
    <w:lvl w:ilvl="2">
      <w:start w:val="1"/>
      <w:numFmt w:val="decimal"/>
      <w:pStyle w:val="111Inhoud"/>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DC3C68"/>
    <w:multiLevelType w:val="hybridMultilevel"/>
    <w:tmpl w:val="2CA057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29569619">
    <w:abstractNumId w:val="7"/>
  </w:num>
  <w:num w:numId="2" w16cid:durableId="1325090176">
    <w:abstractNumId w:val="0"/>
  </w:num>
  <w:num w:numId="3" w16cid:durableId="103812130">
    <w:abstractNumId w:val="2"/>
  </w:num>
  <w:num w:numId="4" w16cid:durableId="401104712">
    <w:abstractNumId w:val="8"/>
  </w:num>
  <w:num w:numId="5" w16cid:durableId="1528446070">
    <w:abstractNumId w:val="5"/>
  </w:num>
  <w:num w:numId="6" w16cid:durableId="884366219">
    <w:abstractNumId w:val="6"/>
  </w:num>
  <w:num w:numId="7" w16cid:durableId="272982914">
    <w:abstractNumId w:val="1"/>
  </w:num>
  <w:num w:numId="8" w16cid:durableId="629750277">
    <w:abstractNumId w:val="3"/>
  </w:num>
  <w:num w:numId="9" w16cid:durableId="1231817286">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1BD"/>
    <w:rsid w:val="000043D4"/>
    <w:rsid w:val="00014D74"/>
    <w:rsid w:val="00016A8A"/>
    <w:rsid w:val="00017997"/>
    <w:rsid w:val="00017BA6"/>
    <w:rsid w:val="000444EE"/>
    <w:rsid w:val="00045045"/>
    <w:rsid w:val="00051B24"/>
    <w:rsid w:val="00052521"/>
    <w:rsid w:val="00056891"/>
    <w:rsid w:val="00063D8F"/>
    <w:rsid w:val="000716AB"/>
    <w:rsid w:val="00081F97"/>
    <w:rsid w:val="00085C47"/>
    <w:rsid w:val="000A105A"/>
    <w:rsid w:val="000A51E3"/>
    <w:rsid w:val="000A740F"/>
    <w:rsid w:val="000D5A3B"/>
    <w:rsid w:val="000E0DAC"/>
    <w:rsid w:val="0010396B"/>
    <w:rsid w:val="001275A2"/>
    <w:rsid w:val="00136AC6"/>
    <w:rsid w:val="00141EB8"/>
    <w:rsid w:val="001646A4"/>
    <w:rsid w:val="00166E58"/>
    <w:rsid w:val="00167E13"/>
    <w:rsid w:val="001746D2"/>
    <w:rsid w:val="00175430"/>
    <w:rsid w:val="001A3C82"/>
    <w:rsid w:val="001A6E92"/>
    <w:rsid w:val="001B64C3"/>
    <w:rsid w:val="001F4954"/>
    <w:rsid w:val="00207607"/>
    <w:rsid w:val="0021202F"/>
    <w:rsid w:val="00214251"/>
    <w:rsid w:val="00224E25"/>
    <w:rsid w:val="0023283D"/>
    <w:rsid w:val="00236B44"/>
    <w:rsid w:val="00243091"/>
    <w:rsid w:val="00246F97"/>
    <w:rsid w:val="002507D6"/>
    <w:rsid w:val="00260C2B"/>
    <w:rsid w:val="00260DCD"/>
    <w:rsid w:val="0026442B"/>
    <w:rsid w:val="002676A1"/>
    <w:rsid w:val="00276461"/>
    <w:rsid w:val="00281116"/>
    <w:rsid w:val="00282C1C"/>
    <w:rsid w:val="002A1AB2"/>
    <w:rsid w:val="002A2A10"/>
    <w:rsid w:val="002A5F53"/>
    <w:rsid w:val="002D24C6"/>
    <w:rsid w:val="002F5341"/>
    <w:rsid w:val="002F7AF6"/>
    <w:rsid w:val="0031286F"/>
    <w:rsid w:val="003250F2"/>
    <w:rsid w:val="003257A4"/>
    <w:rsid w:val="00327DFC"/>
    <w:rsid w:val="00341164"/>
    <w:rsid w:val="003428D8"/>
    <w:rsid w:val="00352429"/>
    <w:rsid w:val="0035274F"/>
    <w:rsid w:val="00353A83"/>
    <w:rsid w:val="00356578"/>
    <w:rsid w:val="003758BE"/>
    <w:rsid w:val="003857D5"/>
    <w:rsid w:val="003869D5"/>
    <w:rsid w:val="00397B07"/>
    <w:rsid w:val="003F2E62"/>
    <w:rsid w:val="0040785D"/>
    <w:rsid w:val="00415175"/>
    <w:rsid w:val="004422FC"/>
    <w:rsid w:val="004620D6"/>
    <w:rsid w:val="00467192"/>
    <w:rsid w:val="0047204E"/>
    <w:rsid w:val="004822DC"/>
    <w:rsid w:val="004866A9"/>
    <w:rsid w:val="004875BA"/>
    <w:rsid w:val="004A1D58"/>
    <w:rsid w:val="004A4196"/>
    <w:rsid w:val="004B27A2"/>
    <w:rsid w:val="004B2BC1"/>
    <w:rsid w:val="004C7268"/>
    <w:rsid w:val="004E79A8"/>
    <w:rsid w:val="004F3661"/>
    <w:rsid w:val="004F4B78"/>
    <w:rsid w:val="00502E2C"/>
    <w:rsid w:val="00512A43"/>
    <w:rsid w:val="00516EFA"/>
    <w:rsid w:val="00525242"/>
    <w:rsid w:val="00532E8B"/>
    <w:rsid w:val="005369FB"/>
    <w:rsid w:val="00552BE8"/>
    <w:rsid w:val="005620EA"/>
    <w:rsid w:val="00573B11"/>
    <w:rsid w:val="00586904"/>
    <w:rsid w:val="00596C55"/>
    <w:rsid w:val="005A25A2"/>
    <w:rsid w:val="005A339C"/>
    <w:rsid w:val="005B620E"/>
    <w:rsid w:val="005C6D06"/>
    <w:rsid w:val="005E0185"/>
    <w:rsid w:val="005F0649"/>
    <w:rsid w:val="005F4366"/>
    <w:rsid w:val="00613242"/>
    <w:rsid w:val="00616E24"/>
    <w:rsid w:val="00617580"/>
    <w:rsid w:val="00620A4A"/>
    <w:rsid w:val="00633A81"/>
    <w:rsid w:val="00655C2B"/>
    <w:rsid w:val="00656160"/>
    <w:rsid w:val="0066280B"/>
    <w:rsid w:val="00663A6A"/>
    <w:rsid w:val="0067703D"/>
    <w:rsid w:val="00681451"/>
    <w:rsid w:val="006938AA"/>
    <w:rsid w:val="006D1482"/>
    <w:rsid w:val="006D3B74"/>
    <w:rsid w:val="006D4BEB"/>
    <w:rsid w:val="006E0B06"/>
    <w:rsid w:val="006F3C71"/>
    <w:rsid w:val="006F4707"/>
    <w:rsid w:val="006F78AE"/>
    <w:rsid w:val="0070078C"/>
    <w:rsid w:val="007052DC"/>
    <w:rsid w:val="0070564D"/>
    <w:rsid w:val="00717341"/>
    <w:rsid w:val="007226A2"/>
    <w:rsid w:val="00726786"/>
    <w:rsid w:val="007515B6"/>
    <w:rsid w:val="00751945"/>
    <w:rsid w:val="00755549"/>
    <w:rsid w:val="0076319A"/>
    <w:rsid w:val="00765CA7"/>
    <w:rsid w:val="007734E8"/>
    <w:rsid w:val="007852DD"/>
    <w:rsid w:val="00787689"/>
    <w:rsid w:val="00796174"/>
    <w:rsid w:val="00796514"/>
    <w:rsid w:val="007966C3"/>
    <w:rsid w:val="00797356"/>
    <w:rsid w:val="007A67B2"/>
    <w:rsid w:val="007B1D4B"/>
    <w:rsid w:val="007B37C0"/>
    <w:rsid w:val="007B5AD1"/>
    <w:rsid w:val="007C26BE"/>
    <w:rsid w:val="007C2F43"/>
    <w:rsid w:val="007C5780"/>
    <w:rsid w:val="007C6C31"/>
    <w:rsid w:val="007E13AD"/>
    <w:rsid w:val="007F0C6B"/>
    <w:rsid w:val="007F2490"/>
    <w:rsid w:val="00800C75"/>
    <w:rsid w:val="00801102"/>
    <w:rsid w:val="00807112"/>
    <w:rsid w:val="00810458"/>
    <w:rsid w:val="008213AE"/>
    <w:rsid w:val="008302ED"/>
    <w:rsid w:val="00831267"/>
    <w:rsid w:val="00832343"/>
    <w:rsid w:val="00832FD8"/>
    <w:rsid w:val="00840D06"/>
    <w:rsid w:val="00844F56"/>
    <w:rsid w:val="00845794"/>
    <w:rsid w:val="008762C1"/>
    <w:rsid w:val="00876567"/>
    <w:rsid w:val="0088373D"/>
    <w:rsid w:val="00894C15"/>
    <w:rsid w:val="008A3CC7"/>
    <w:rsid w:val="008A49A1"/>
    <w:rsid w:val="008B01B8"/>
    <w:rsid w:val="008B1898"/>
    <w:rsid w:val="008B1DFF"/>
    <w:rsid w:val="008B36EC"/>
    <w:rsid w:val="008C3D36"/>
    <w:rsid w:val="008C4859"/>
    <w:rsid w:val="008D1451"/>
    <w:rsid w:val="008E5062"/>
    <w:rsid w:val="008E5DE4"/>
    <w:rsid w:val="009022F2"/>
    <w:rsid w:val="00904BA6"/>
    <w:rsid w:val="009123D4"/>
    <w:rsid w:val="00920ABD"/>
    <w:rsid w:val="00926715"/>
    <w:rsid w:val="00933351"/>
    <w:rsid w:val="00934260"/>
    <w:rsid w:val="0093569D"/>
    <w:rsid w:val="0094732C"/>
    <w:rsid w:val="00953173"/>
    <w:rsid w:val="00974A44"/>
    <w:rsid w:val="0098146E"/>
    <w:rsid w:val="00981C26"/>
    <w:rsid w:val="009839DB"/>
    <w:rsid w:val="00983F4C"/>
    <w:rsid w:val="00984258"/>
    <w:rsid w:val="009A54AC"/>
    <w:rsid w:val="009C710C"/>
    <w:rsid w:val="009D3B90"/>
    <w:rsid w:val="009D5828"/>
    <w:rsid w:val="009F7DC4"/>
    <w:rsid w:val="00A14EEB"/>
    <w:rsid w:val="00A4599B"/>
    <w:rsid w:val="00A47E4E"/>
    <w:rsid w:val="00A72AC3"/>
    <w:rsid w:val="00A826D7"/>
    <w:rsid w:val="00A86712"/>
    <w:rsid w:val="00A9722B"/>
    <w:rsid w:val="00AD485B"/>
    <w:rsid w:val="00AD57F7"/>
    <w:rsid w:val="00AE07BC"/>
    <w:rsid w:val="00AE1366"/>
    <w:rsid w:val="00AE358D"/>
    <w:rsid w:val="00B07DC6"/>
    <w:rsid w:val="00B20A29"/>
    <w:rsid w:val="00B229A2"/>
    <w:rsid w:val="00B22DD5"/>
    <w:rsid w:val="00B56631"/>
    <w:rsid w:val="00B60B33"/>
    <w:rsid w:val="00B63422"/>
    <w:rsid w:val="00B64C4F"/>
    <w:rsid w:val="00B6506C"/>
    <w:rsid w:val="00B67049"/>
    <w:rsid w:val="00B722D4"/>
    <w:rsid w:val="00B76E9F"/>
    <w:rsid w:val="00B83277"/>
    <w:rsid w:val="00B901CE"/>
    <w:rsid w:val="00BA44FB"/>
    <w:rsid w:val="00BA6B3E"/>
    <w:rsid w:val="00BB2271"/>
    <w:rsid w:val="00BD0480"/>
    <w:rsid w:val="00BE21BD"/>
    <w:rsid w:val="00C0238B"/>
    <w:rsid w:val="00C10273"/>
    <w:rsid w:val="00C103A4"/>
    <w:rsid w:val="00C32D45"/>
    <w:rsid w:val="00C35FF6"/>
    <w:rsid w:val="00C36C69"/>
    <w:rsid w:val="00C44AF4"/>
    <w:rsid w:val="00C44D31"/>
    <w:rsid w:val="00C70670"/>
    <w:rsid w:val="00C93442"/>
    <w:rsid w:val="00C9352D"/>
    <w:rsid w:val="00C94606"/>
    <w:rsid w:val="00C958B8"/>
    <w:rsid w:val="00CD0790"/>
    <w:rsid w:val="00CD0886"/>
    <w:rsid w:val="00D14411"/>
    <w:rsid w:val="00D14595"/>
    <w:rsid w:val="00D26760"/>
    <w:rsid w:val="00D376C2"/>
    <w:rsid w:val="00D43E85"/>
    <w:rsid w:val="00D45DF5"/>
    <w:rsid w:val="00D56FC3"/>
    <w:rsid w:val="00D60DFB"/>
    <w:rsid w:val="00D64F5B"/>
    <w:rsid w:val="00D655E6"/>
    <w:rsid w:val="00D70EAD"/>
    <w:rsid w:val="00D72145"/>
    <w:rsid w:val="00D80AFD"/>
    <w:rsid w:val="00D90133"/>
    <w:rsid w:val="00D97226"/>
    <w:rsid w:val="00DA2BA2"/>
    <w:rsid w:val="00DB2DAD"/>
    <w:rsid w:val="00DC15B3"/>
    <w:rsid w:val="00DC73D8"/>
    <w:rsid w:val="00DE05ED"/>
    <w:rsid w:val="00DF580B"/>
    <w:rsid w:val="00E00C5D"/>
    <w:rsid w:val="00E11ECF"/>
    <w:rsid w:val="00E14170"/>
    <w:rsid w:val="00E14C87"/>
    <w:rsid w:val="00E2499D"/>
    <w:rsid w:val="00E32119"/>
    <w:rsid w:val="00E32BFE"/>
    <w:rsid w:val="00E43013"/>
    <w:rsid w:val="00E447E9"/>
    <w:rsid w:val="00E519F8"/>
    <w:rsid w:val="00E65E15"/>
    <w:rsid w:val="00E65E21"/>
    <w:rsid w:val="00E854F2"/>
    <w:rsid w:val="00E870FB"/>
    <w:rsid w:val="00E936E7"/>
    <w:rsid w:val="00E969B8"/>
    <w:rsid w:val="00EA4312"/>
    <w:rsid w:val="00EC5446"/>
    <w:rsid w:val="00EE108B"/>
    <w:rsid w:val="00EF0AB8"/>
    <w:rsid w:val="00F02B64"/>
    <w:rsid w:val="00F13D27"/>
    <w:rsid w:val="00F52B8A"/>
    <w:rsid w:val="00F567CC"/>
    <w:rsid w:val="00F70D2C"/>
    <w:rsid w:val="00F733E9"/>
    <w:rsid w:val="00F773A7"/>
    <w:rsid w:val="00F844A2"/>
    <w:rsid w:val="00FA509A"/>
    <w:rsid w:val="00FB31A6"/>
    <w:rsid w:val="00FB3A6B"/>
    <w:rsid w:val="00FF27B0"/>
    <w:rsid w:val="00FF349A"/>
  </w:rsids>
  <m:mathPr>
    <m:mathFont m:val="Cambria Math"/>
    <m:brkBin m:val="before"/>
    <m:brkBinSub m:val="--"/>
    <m:smallFrac m:val="0"/>
    <m:dispDef/>
    <m:lMargin m:val="0"/>
    <m:rMargin m:val="0"/>
    <m:defJc m:val="centerGroup"/>
    <m:wrapIndent m:val="1440"/>
    <m:intLim m:val="subSup"/>
    <m:naryLim m:val="undOvr"/>
  </m:mathPr>
  <w:themeFontLang w:val="nl-NL"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8B694"/>
  <w15:docId w15:val="{2F4BA203-C368-498F-922A-391E3EA3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461"/>
    <w:rPr>
      <w:rFonts w:asciiTheme="majorHAnsi" w:hAnsiTheme="majorHAnsi"/>
      <w:lang w:val="en-US"/>
    </w:rPr>
  </w:style>
  <w:style w:type="paragraph" w:styleId="Heading1">
    <w:name w:val="heading 1"/>
    <w:basedOn w:val="Normal"/>
    <w:next w:val="Normal"/>
    <w:link w:val="Heading1Char"/>
    <w:uiPriority w:val="9"/>
    <w:qFormat/>
    <w:rsid w:val="004875BA"/>
    <w:pPr>
      <w:keepNext/>
      <w:keepLines/>
      <w:pageBreakBefore/>
      <w:numPr>
        <w:numId w:val="2"/>
      </w:numPr>
      <w:spacing w:before="240" w:after="240"/>
      <w:outlineLvl w:val="0"/>
    </w:pPr>
    <w:rPr>
      <w:rFonts w:eastAsiaTheme="majorEastAsia" w:cstheme="majorBidi"/>
      <w:b/>
      <w:color w:val="E64812"/>
      <w:sz w:val="40"/>
      <w:szCs w:val="32"/>
    </w:rPr>
  </w:style>
  <w:style w:type="paragraph" w:styleId="Heading2">
    <w:name w:val="heading 2"/>
    <w:basedOn w:val="Normal"/>
    <w:next w:val="Normal"/>
    <w:link w:val="Heading2Char"/>
    <w:uiPriority w:val="9"/>
    <w:unhideWhenUsed/>
    <w:qFormat/>
    <w:rsid w:val="00876567"/>
    <w:pPr>
      <w:keepNext/>
      <w:keepLines/>
      <w:numPr>
        <w:ilvl w:val="1"/>
        <w:numId w:val="2"/>
      </w:numPr>
      <w:spacing w:before="360" w:after="0"/>
      <w:outlineLvl w:val="1"/>
    </w:pPr>
    <w:rPr>
      <w:rFonts w:eastAsiaTheme="majorEastAsia" w:cstheme="majorBidi"/>
      <w:b/>
      <w:color w:val="4F4C4D"/>
      <w:sz w:val="28"/>
      <w:szCs w:val="26"/>
    </w:rPr>
  </w:style>
  <w:style w:type="paragraph" w:styleId="Heading3">
    <w:name w:val="heading 3"/>
    <w:basedOn w:val="Normal"/>
    <w:next w:val="Normal"/>
    <w:link w:val="Heading3Char"/>
    <w:uiPriority w:val="9"/>
    <w:unhideWhenUsed/>
    <w:qFormat/>
    <w:rsid w:val="007515B6"/>
    <w:pPr>
      <w:keepNext/>
      <w:keepLines/>
      <w:numPr>
        <w:ilvl w:val="2"/>
        <w:numId w:val="2"/>
      </w:numPr>
      <w:spacing w:before="40" w:after="0"/>
      <w:outlineLvl w:val="2"/>
    </w:pPr>
    <w:rPr>
      <w:rFonts w:eastAsiaTheme="majorEastAsia" w:cstheme="majorBidi"/>
      <w:b/>
      <w:color w:val="4F4C4D"/>
      <w:sz w:val="24"/>
      <w:szCs w:val="24"/>
    </w:rPr>
  </w:style>
  <w:style w:type="paragraph" w:styleId="Heading4">
    <w:name w:val="heading 4"/>
    <w:basedOn w:val="Normal"/>
    <w:next w:val="Normal"/>
    <w:link w:val="Heading4Char"/>
    <w:uiPriority w:val="9"/>
    <w:semiHidden/>
    <w:unhideWhenUsed/>
    <w:qFormat/>
    <w:rsid w:val="00831267"/>
    <w:pPr>
      <w:keepNext/>
      <w:keepLines/>
      <w:numPr>
        <w:ilvl w:val="3"/>
        <w:numId w:val="2"/>
      </w:numPr>
      <w:spacing w:before="200" w:after="0"/>
      <w:outlineLvl w:val="3"/>
    </w:pPr>
    <w:rPr>
      <w:rFonts w:eastAsiaTheme="majorEastAsia" w:cstheme="majorBidi"/>
      <w:b/>
      <w:bCs/>
      <w:i/>
      <w:iCs/>
      <w:color w:val="5B9BD5" w:themeColor="accent1"/>
    </w:rPr>
  </w:style>
  <w:style w:type="paragraph" w:styleId="Heading5">
    <w:name w:val="heading 5"/>
    <w:basedOn w:val="Normal"/>
    <w:next w:val="Normal"/>
    <w:link w:val="Heading5Char"/>
    <w:uiPriority w:val="9"/>
    <w:semiHidden/>
    <w:unhideWhenUsed/>
    <w:qFormat/>
    <w:rsid w:val="00831267"/>
    <w:pPr>
      <w:keepNext/>
      <w:keepLines/>
      <w:numPr>
        <w:ilvl w:val="4"/>
        <w:numId w:val="2"/>
      </w:numPr>
      <w:spacing w:before="200" w:after="0"/>
      <w:outlineLvl w:val="4"/>
    </w:pPr>
    <w:rPr>
      <w:rFonts w:eastAsiaTheme="majorEastAsia" w:cstheme="majorBidi"/>
      <w:color w:val="1F4D78" w:themeColor="accent1" w:themeShade="7F"/>
    </w:rPr>
  </w:style>
  <w:style w:type="paragraph" w:styleId="Heading6">
    <w:name w:val="heading 6"/>
    <w:basedOn w:val="Normal"/>
    <w:next w:val="Normal"/>
    <w:link w:val="Heading6Char"/>
    <w:uiPriority w:val="9"/>
    <w:semiHidden/>
    <w:unhideWhenUsed/>
    <w:qFormat/>
    <w:rsid w:val="00831267"/>
    <w:pPr>
      <w:keepNext/>
      <w:keepLines/>
      <w:numPr>
        <w:ilvl w:val="5"/>
        <w:numId w:val="2"/>
      </w:numPr>
      <w:spacing w:before="200" w:after="0"/>
      <w:outlineLvl w:val="5"/>
    </w:pPr>
    <w:rPr>
      <w:rFonts w:eastAsiaTheme="majorEastAsia" w:cstheme="majorBidi"/>
      <w:i/>
      <w:iCs/>
      <w:color w:val="1F4D78" w:themeColor="accent1" w:themeShade="7F"/>
    </w:rPr>
  </w:style>
  <w:style w:type="paragraph" w:styleId="Heading7">
    <w:name w:val="heading 7"/>
    <w:basedOn w:val="Normal"/>
    <w:next w:val="Normal"/>
    <w:link w:val="Heading7Char"/>
    <w:uiPriority w:val="9"/>
    <w:semiHidden/>
    <w:unhideWhenUsed/>
    <w:qFormat/>
    <w:rsid w:val="00831267"/>
    <w:pPr>
      <w:keepNext/>
      <w:keepLines/>
      <w:numPr>
        <w:ilvl w:val="6"/>
        <w:numId w:val="2"/>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831267"/>
    <w:pPr>
      <w:keepNext/>
      <w:keepLines/>
      <w:numPr>
        <w:ilvl w:val="7"/>
        <w:numId w:val="2"/>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1267"/>
    <w:pPr>
      <w:keepNext/>
      <w:keepLines/>
      <w:numPr>
        <w:ilvl w:val="8"/>
        <w:numId w:val="2"/>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4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5446"/>
  </w:style>
  <w:style w:type="paragraph" w:styleId="Footer">
    <w:name w:val="footer"/>
    <w:basedOn w:val="Normal"/>
    <w:link w:val="FooterChar"/>
    <w:uiPriority w:val="99"/>
    <w:unhideWhenUsed/>
    <w:rsid w:val="00EC5446"/>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5446"/>
  </w:style>
  <w:style w:type="paragraph" w:customStyle="1" w:styleId="BasicParagraph">
    <w:name w:val="[Basic Paragraph]"/>
    <w:basedOn w:val="Normal"/>
    <w:link w:val="BasicParagraphChar"/>
    <w:uiPriority w:val="99"/>
    <w:rsid w:val="00DE05ED"/>
    <w:pPr>
      <w:autoSpaceDE w:val="0"/>
      <w:autoSpaceDN w:val="0"/>
      <w:adjustRightInd w:val="0"/>
      <w:spacing w:after="0" w:line="288" w:lineRule="auto"/>
      <w:textAlignment w:val="center"/>
    </w:pPr>
    <w:rPr>
      <w:rFonts w:ascii="Times New Roman" w:hAnsi="Times New Roman" w:cs="Times New Roman"/>
      <w:color w:val="000000"/>
      <w:sz w:val="24"/>
      <w:szCs w:val="24"/>
    </w:rPr>
  </w:style>
  <w:style w:type="character" w:styleId="Hyperlink">
    <w:name w:val="Hyperlink"/>
    <w:basedOn w:val="DefaultParagraphFont"/>
    <w:uiPriority w:val="99"/>
    <w:unhideWhenUsed/>
    <w:rsid w:val="001A3C82"/>
    <w:rPr>
      <w:color w:val="0563C1" w:themeColor="hyperlink"/>
      <w:u w:val="single"/>
    </w:rPr>
  </w:style>
  <w:style w:type="paragraph" w:styleId="BalloonText">
    <w:name w:val="Balloon Text"/>
    <w:basedOn w:val="Normal"/>
    <w:link w:val="BalloonTextChar"/>
    <w:uiPriority w:val="99"/>
    <w:semiHidden/>
    <w:unhideWhenUsed/>
    <w:rsid w:val="008323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2343"/>
    <w:rPr>
      <w:rFonts w:ascii="Segoe UI" w:hAnsi="Segoe UI" w:cs="Segoe UI"/>
      <w:sz w:val="18"/>
      <w:szCs w:val="18"/>
    </w:rPr>
  </w:style>
  <w:style w:type="table" w:styleId="TableGrid">
    <w:name w:val="Table Grid"/>
    <w:basedOn w:val="TableNormal"/>
    <w:uiPriority w:val="39"/>
    <w:rsid w:val="00B67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75BA"/>
    <w:rPr>
      <w:rFonts w:asciiTheme="majorHAnsi" w:eastAsiaTheme="majorEastAsia" w:hAnsiTheme="majorHAnsi" w:cstheme="majorBidi"/>
      <w:b/>
      <w:color w:val="E64812"/>
      <w:sz w:val="40"/>
      <w:szCs w:val="32"/>
      <w:lang w:val="en-US"/>
    </w:rPr>
  </w:style>
  <w:style w:type="paragraph" w:customStyle="1" w:styleId="FooterTextLeft">
    <w:name w:val="FooterText Left"/>
    <w:basedOn w:val="BasicParagraph"/>
    <w:link w:val="FooterTextLeftChar"/>
    <w:qFormat/>
    <w:rsid w:val="0076319A"/>
    <w:rPr>
      <w:rFonts w:ascii="Open Sans" w:hAnsi="Open Sans" w:cs="Open Sans"/>
      <w:color w:val="4F4C4D"/>
      <w:sz w:val="12"/>
      <w:szCs w:val="12"/>
    </w:rPr>
  </w:style>
  <w:style w:type="paragraph" w:customStyle="1" w:styleId="FooterTextRight">
    <w:name w:val="FooterText Right"/>
    <w:basedOn w:val="BasicParagraph"/>
    <w:link w:val="FooterTextRightChar"/>
    <w:qFormat/>
    <w:rsid w:val="0076319A"/>
    <w:pPr>
      <w:jc w:val="right"/>
    </w:pPr>
    <w:rPr>
      <w:rFonts w:ascii="Open Sans" w:hAnsi="Open Sans" w:cs="Open Sans"/>
      <w:color w:val="404040"/>
      <w:sz w:val="12"/>
      <w:szCs w:val="12"/>
    </w:rPr>
  </w:style>
  <w:style w:type="character" w:customStyle="1" w:styleId="BasicParagraphChar">
    <w:name w:val="[Basic Paragraph] Char"/>
    <w:basedOn w:val="DefaultParagraphFont"/>
    <w:link w:val="BasicParagraph"/>
    <w:uiPriority w:val="99"/>
    <w:rsid w:val="0076319A"/>
    <w:rPr>
      <w:rFonts w:ascii="Times New Roman" w:hAnsi="Times New Roman" w:cs="Times New Roman"/>
      <w:color w:val="000000"/>
      <w:sz w:val="24"/>
      <w:szCs w:val="24"/>
      <w:lang w:val="en-US"/>
    </w:rPr>
  </w:style>
  <w:style w:type="character" w:customStyle="1" w:styleId="FooterTextLeftChar">
    <w:name w:val="FooterText Left Char"/>
    <w:basedOn w:val="BasicParagraphChar"/>
    <w:link w:val="FooterTextLeft"/>
    <w:rsid w:val="0076319A"/>
    <w:rPr>
      <w:rFonts w:ascii="Open Sans" w:hAnsi="Open Sans" w:cs="Open Sans"/>
      <w:color w:val="4F4C4D"/>
      <w:sz w:val="12"/>
      <w:szCs w:val="12"/>
      <w:lang w:val="en-US"/>
    </w:rPr>
  </w:style>
  <w:style w:type="paragraph" w:customStyle="1" w:styleId="FooterTextSlogan">
    <w:name w:val="FooterText Slogan"/>
    <w:basedOn w:val="Header"/>
    <w:link w:val="FooterTextSloganChar"/>
    <w:qFormat/>
    <w:rsid w:val="0076319A"/>
    <w:pPr>
      <w:jc w:val="right"/>
    </w:pPr>
    <w:rPr>
      <w:rFonts w:ascii="Open Sans" w:hAnsi="Open Sans" w:cs="Open Sans"/>
      <w:color w:val="E64812"/>
      <w:sz w:val="16"/>
      <w:szCs w:val="16"/>
    </w:rPr>
  </w:style>
  <w:style w:type="character" w:customStyle="1" w:styleId="FooterTextRightChar">
    <w:name w:val="FooterText Right Char"/>
    <w:basedOn w:val="BasicParagraphChar"/>
    <w:link w:val="FooterTextRight"/>
    <w:rsid w:val="0076319A"/>
    <w:rPr>
      <w:rFonts w:ascii="Open Sans" w:hAnsi="Open Sans" w:cs="Open Sans"/>
      <w:color w:val="404040"/>
      <w:sz w:val="12"/>
      <w:szCs w:val="12"/>
      <w:lang w:val="en-US"/>
    </w:rPr>
  </w:style>
  <w:style w:type="paragraph" w:customStyle="1" w:styleId="TableTextHeader">
    <w:name w:val="TableText Header"/>
    <w:basedOn w:val="Normal"/>
    <w:link w:val="TableTextHeaderChar"/>
    <w:qFormat/>
    <w:rsid w:val="005620EA"/>
    <w:pPr>
      <w:spacing w:after="0" w:line="240" w:lineRule="auto"/>
    </w:pPr>
    <w:rPr>
      <w:b/>
      <w:color w:val="FFFFFF" w:themeColor="background1"/>
      <w:sz w:val="20"/>
    </w:rPr>
  </w:style>
  <w:style w:type="character" w:customStyle="1" w:styleId="FooterTextSloganChar">
    <w:name w:val="FooterText Slogan Char"/>
    <w:basedOn w:val="HeaderChar"/>
    <w:link w:val="FooterTextSlogan"/>
    <w:rsid w:val="0076319A"/>
    <w:rPr>
      <w:rFonts w:ascii="Open Sans" w:hAnsi="Open Sans" w:cs="Open Sans"/>
      <w:color w:val="E64812"/>
      <w:sz w:val="16"/>
      <w:szCs w:val="16"/>
      <w:lang w:val="en-US"/>
    </w:rPr>
  </w:style>
  <w:style w:type="paragraph" w:customStyle="1" w:styleId="TableTextTopic">
    <w:name w:val="TableText Topic"/>
    <w:basedOn w:val="Normal"/>
    <w:link w:val="TableTextTopicChar"/>
    <w:qFormat/>
    <w:rsid w:val="005620EA"/>
    <w:pPr>
      <w:spacing w:after="0" w:line="240" w:lineRule="auto"/>
    </w:pPr>
    <w:rPr>
      <w:b/>
      <w:sz w:val="20"/>
    </w:rPr>
  </w:style>
  <w:style w:type="character" w:customStyle="1" w:styleId="TableTextHeaderChar">
    <w:name w:val="TableText Header Char"/>
    <w:basedOn w:val="DefaultParagraphFont"/>
    <w:link w:val="TableTextHeader"/>
    <w:rsid w:val="005620EA"/>
    <w:rPr>
      <w:rFonts w:asciiTheme="majorHAnsi" w:hAnsiTheme="majorHAnsi"/>
      <w:b/>
      <w:color w:val="FFFFFF" w:themeColor="background1"/>
      <w:sz w:val="20"/>
      <w:lang w:val="en-US"/>
    </w:rPr>
  </w:style>
  <w:style w:type="paragraph" w:customStyle="1" w:styleId="TableTextContent">
    <w:name w:val="TableText Content"/>
    <w:basedOn w:val="Normal"/>
    <w:link w:val="TableTextContentChar"/>
    <w:qFormat/>
    <w:rsid w:val="005620EA"/>
    <w:pPr>
      <w:spacing w:after="0" w:line="240" w:lineRule="auto"/>
    </w:pPr>
    <w:rPr>
      <w:sz w:val="20"/>
    </w:rPr>
  </w:style>
  <w:style w:type="character" w:customStyle="1" w:styleId="TableTextTopicChar">
    <w:name w:val="TableText Topic Char"/>
    <w:basedOn w:val="DefaultParagraphFont"/>
    <w:link w:val="TableTextTopic"/>
    <w:rsid w:val="005620EA"/>
    <w:rPr>
      <w:rFonts w:asciiTheme="majorHAnsi" w:hAnsiTheme="majorHAnsi"/>
      <w:b/>
      <w:sz w:val="20"/>
      <w:lang w:val="en-US"/>
    </w:rPr>
  </w:style>
  <w:style w:type="character" w:customStyle="1" w:styleId="Heading2Char">
    <w:name w:val="Heading 2 Char"/>
    <w:basedOn w:val="DefaultParagraphFont"/>
    <w:link w:val="Heading2"/>
    <w:uiPriority w:val="9"/>
    <w:rsid w:val="00876567"/>
    <w:rPr>
      <w:rFonts w:asciiTheme="majorHAnsi" w:eastAsiaTheme="majorEastAsia" w:hAnsiTheme="majorHAnsi" w:cstheme="majorBidi"/>
      <w:b/>
      <w:color w:val="4F4C4D"/>
      <w:sz w:val="28"/>
      <w:szCs w:val="26"/>
      <w:lang w:val="en-US"/>
    </w:rPr>
  </w:style>
  <w:style w:type="character" w:customStyle="1" w:styleId="TableTextContentChar">
    <w:name w:val="TableText Content Char"/>
    <w:basedOn w:val="DefaultParagraphFont"/>
    <w:link w:val="TableTextContent"/>
    <w:rsid w:val="005620EA"/>
    <w:rPr>
      <w:rFonts w:asciiTheme="majorHAnsi" w:hAnsiTheme="majorHAnsi"/>
      <w:sz w:val="20"/>
      <w:lang w:val="en-US"/>
    </w:rPr>
  </w:style>
  <w:style w:type="character" w:customStyle="1" w:styleId="Heading3Char">
    <w:name w:val="Heading 3 Char"/>
    <w:basedOn w:val="DefaultParagraphFont"/>
    <w:link w:val="Heading3"/>
    <w:uiPriority w:val="9"/>
    <w:rsid w:val="007515B6"/>
    <w:rPr>
      <w:rFonts w:asciiTheme="majorHAnsi" w:eastAsiaTheme="majorEastAsia" w:hAnsiTheme="majorHAnsi" w:cstheme="majorBidi"/>
      <w:b/>
      <w:color w:val="4F4C4D"/>
      <w:sz w:val="24"/>
      <w:szCs w:val="24"/>
      <w:lang w:val="en-US"/>
    </w:rPr>
  </w:style>
  <w:style w:type="paragraph" w:styleId="ListParagraph">
    <w:name w:val="List Paragraph"/>
    <w:basedOn w:val="Normal"/>
    <w:uiPriority w:val="34"/>
    <w:qFormat/>
    <w:rsid w:val="007515B6"/>
    <w:pPr>
      <w:ind w:left="720"/>
      <w:contextualSpacing/>
    </w:pPr>
  </w:style>
  <w:style w:type="paragraph" w:styleId="BodyTextIndent">
    <w:name w:val="Body Text Indent"/>
    <w:basedOn w:val="Normal"/>
    <w:link w:val="BodyTextIndentChar"/>
    <w:rsid w:val="00246F97"/>
    <w:pPr>
      <w:spacing w:after="120" w:line="240" w:lineRule="auto"/>
      <w:ind w:left="283"/>
    </w:pPr>
    <w:rPr>
      <w:rFonts w:ascii="Myriad Pro" w:eastAsia="Times New Roman" w:hAnsi="Myriad Pro" w:cs="Times New Roman"/>
      <w:sz w:val="20"/>
      <w:szCs w:val="20"/>
      <w:lang w:val="nl"/>
    </w:rPr>
  </w:style>
  <w:style w:type="character" w:customStyle="1" w:styleId="BodyTextIndentChar">
    <w:name w:val="Body Text Indent Char"/>
    <w:basedOn w:val="DefaultParagraphFont"/>
    <w:link w:val="BodyTextIndent"/>
    <w:rsid w:val="00246F97"/>
    <w:rPr>
      <w:rFonts w:ascii="Myriad Pro" w:eastAsia="Times New Roman" w:hAnsi="Myriad Pro" w:cs="Times New Roman"/>
      <w:sz w:val="20"/>
      <w:szCs w:val="20"/>
      <w:lang w:val="nl"/>
    </w:rPr>
  </w:style>
  <w:style w:type="paragraph" w:styleId="NoSpacing">
    <w:name w:val="No Spacing"/>
    <w:uiPriority w:val="1"/>
    <w:qFormat/>
    <w:rsid w:val="00246F97"/>
    <w:pPr>
      <w:spacing w:after="0" w:line="240" w:lineRule="auto"/>
    </w:pPr>
    <w:rPr>
      <w:rFonts w:asciiTheme="majorHAnsi" w:hAnsiTheme="majorHAnsi"/>
      <w:lang w:val="en-US"/>
    </w:rPr>
  </w:style>
  <w:style w:type="paragraph" w:styleId="Title">
    <w:name w:val="Title"/>
    <w:basedOn w:val="Normal"/>
    <w:next w:val="Normal"/>
    <w:link w:val="TitleChar"/>
    <w:uiPriority w:val="10"/>
    <w:qFormat/>
    <w:rsid w:val="007A67B2"/>
    <w:pPr>
      <w:suppressAutoHyphens/>
      <w:spacing w:before="240" w:after="60" w:line="240" w:lineRule="auto"/>
      <w:outlineLvl w:val="0"/>
    </w:pPr>
    <w:rPr>
      <w:rFonts w:ascii="Calibri" w:eastAsia="Times New Roman" w:hAnsi="Calibri" w:cs="Times New Roman"/>
      <w:b/>
      <w:bCs/>
      <w:color w:val="E64812"/>
      <w:kern w:val="28"/>
      <w:sz w:val="72"/>
      <w:szCs w:val="32"/>
      <w:lang w:val="da-DK" w:eastAsia="ar-SA"/>
    </w:rPr>
  </w:style>
  <w:style w:type="character" w:customStyle="1" w:styleId="TitleChar">
    <w:name w:val="Title Char"/>
    <w:basedOn w:val="DefaultParagraphFont"/>
    <w:link w:val="Title"/>
    <w:uiPriority w:val="10"/>
    <w:rsid w:val="007A67B2"/>
    <w:rPr>
      <w:rFonts w:ascii="Calibri" w:eastAsia="Times New Roman" w:hAnsi="Calibri" w:cs="Times New Roman"/>
      <w:b/>
      <w:bCs/>
      <w:color w:val="E64812"/>
      <w:kern w:val="28"/>
      <w:sz w:val="72"/>
      <w:szCs w:val="32"/>
      <w:lang w:val="da-DK" w:eastAsia="ar-SA"/>
    </w:rPr>
  </w:style>
  <w:style w:type="paragraph" w:styleId="Subtitle">
    <w:name w:val="Subtitle"/>
    <w:basedOn w:val="Normal"/>
    <w:next w:val="Normal"/>
    <w:link w:val="SubtitleChar"/>
    <w:uiPriority w:val="11"/>
    <w:qFormat/>
    <w:rsid w:val="00D70EAD"/>
    <w:pPr>
      <w:suppressAutoHyphens/>
      <w:spacing w:before="120" w:after="60" w:line="240" w:lineRule="auto"/>
      <w:jc w:val="center"/>
      <w:outlineLvl w:val="1"/>
    </w:pPr>
    <w:rPr>
      <w:rFonts w:ascii="Adobe Garamond Pro" w:eastAsia="Times New Roman" w:hAnsi="Adobe Garamond Pro" w:cs="Times New Roman"/>
      <w:i/>
      <w:color w:val="262626"/>
      <w:sz w:val="36"/>
      <w:szCs w:val="24"/>
      <w:lang w:val="da-DK" w:eastAsia="ar-SA"/>
    </w:rPr>
  </w:style>
  <w:style w:type="character" w:customStyle="1" w:styleId="SubtitleChar">
    <w:name w:val="Subtitle Char"/>
    <w:basedOn w:val="DefaultParagraphFont"/>
    <w:link w:val="Subtitle"/>
    <w:uiPriority w:val="11"/>
    <w:rsid w:val="00D70EAD"/>
    <w:rPr>
      <w:rFonts w:ascii="Adobe Garamond Pro" w:eastAsia="Times New Roman" w:hAnsi="Adobe Garamond Pro" w:cs="Times New Roman"/>
      <w:i/>
      <w:color w:val="262626"/>
      <w:sz w:val="36"/>
      <w:szCs w:val="24"/>
      <w:lang w:val="da-DK" w:eastAsia="ar-SA"/>
    </w:rPr>
  </w:style>
  <w:style w:type="character" w:styleId="SubtleReference">
    <w:name w:val="Subtle Reference"/>
    <w:basedOn w:val="DefaultParagraphFont"/>
    <w:uiPriority w:val="31"/>
    <w:qFormat/>
    <w:rsid w:val="00D70EAD"/>
    <w:rPr>
      <w:smallCaps/>
      <w:color w:val="ED7D31" w:themeColor="accent2"/>
      <w:u w:val="single"/>
    </w:rPr>
  </w:style>
  <w:style w:type="character" w:styleId="Strong">
    <w:name w:val="Strong"/>
    <w:basedOn w:val="DefaultParagraphFont"/>
    <w:uiPriority w:val="22"/>
    <w:qFormat/>
    <w:rsid w:val="00D70EAD"/>
    <w:rPr>
      <w:b/>
      <w:bCs/>
    </w:rPr>
  </w:style>
  <w:style w:type="character" w:styleId="BookTitle">
    <w:name w:val="Book Title"/>
    <w:basedOn w:val="DefaultParagraphFont"/>
    <w:uiPriority w:val="33"/>
    <w:qFormat/>
    <w:rsid w:val="00D70EAD"/>
    <w:rPr>
      <w:b/>
      <w:bCs/>
      <w:smallCaps/>
      <w:spacing w:val="5"/>
    </w:rPr>
  </w:style>
  <w:style w:type="character" w:styleId="Emphasis">
    <w:name w:val="Emphasis"/>
    <w:basedOn w:val="DefaultParagraphFont"/>
    <w:uiPriority w:val="20"/>
    <w:qFormat/>
    <w:rsid w:val="00D70EAD"/>
    <w:rPr>
      <w:i/>
      <w:iCs/>
    </w:rPr>
  </w:style>
  <w:style w:type="paragraph" w:styleId="Quote">
    <w:name w:val="Quote"/>
    <w:basedOn w:val="Normal"/>
    <w:next w:val="Normal"/>
    <w:link w:val="QuoteChar"/>
    <w:uiPriority w:val="29"/>
    <w:qFormat/>
    <w:rsid w:val="00D70EAD"/>
    <w:rPr>
      <w:i/>
      <w:iCs/>
      <w:color w:val="000000" w:themeColor="text1"/>
    </w:rPr>
  </w:style>
  <w:style w:type="character" w:customStyle="1" w:styleId="QuoteChar">
    <w:name w:val="Quote Char"/>
    <w:basedOn w:val="DefaultParagraphFont"/>
    <w:link w:val="Quote"/>
    <w:uiPriority w:val="29"/>
    <w:rsid w:val="00D70EAD"/>
    <w:rPr>
      <w:rFonts w:asciiTheme="majorHAnsi" w:hAnsiTheme="majorHAnsi"/>
      <w:i/>
      <w:iCs/>
      <w:color w:val="000000" w:themeColor="text1"/>
      <w:lang w:val="en-US"/>
    </w:rPr>
  </w:style>
  <w:style w:type="character" w:styleId="SubtleEmphasis">
    <w:name w:val="Subtle Emphasis"/>
    <w:basedOn w:val="DefaultParagraphFont"/>
    <w:uiPriority w:val="19"/>
    <w:qFormat/>
    <w:rsid w:val="00D70EAD"/>
    <w:rPr>
      <w:i/>
      <w:iCs/>
      <w:color w:val="808080" w:themeColor="text1" w:themeTint="7F"/>
    </w:rPr>
  </w:style>
  <w:style w:type="paragraph" w:styleId="TOCHeading">
    <w:name w:val="TOC Heading"/>
    <w:basedOn w:val="Heading1"/>
    <w:next w:val="Normal"/>
    <w:uiPriority w:val="39"/>
    <w:unhideWhenUsed/>
    <w:qFormat/>
    <w:rsid w:val="00D70EAD"/>
    <w:pPr>
      <w:spacing w:before="480" w:after="0" w:line="276" w:lineRule="auto"/>
      <w:outlineLvl w:val="9"/>
    </w:pPr>
    <w:rPr>
      <w:bCs/>
      <w:color w:val="2E74B5" w:themeColor="accent1" w:themeShade="BF"/>
      <w:sz w:val="28"/>
      <w:szCs w:val="28"/>
      <w:lang w:val="nl-NL" w:eastAsia="nl-NL"/>
    </w:rPr>
  </w:style>
  <w:style w:type="paragraph" w:styleId="TOC2">
    <w:name w:val="toc 2"/>
    <w:basedOn w:val="Normal"/>
    <w:next w:val="Normal"/>
    <w:link w:val="TOC2Char"/>
    <w:autoRedefine/>
    <w:uiPriority w:val="39"/>
    <w:unhideWhenUsed/>
    <w:qFormat/>
    <w:rsid w:val="00F52B8A"/>
    <w:pPr>
      <w:tabs>
        <w:tab w:val="right" w:leader="dot" w:pos="9060"/>
      </w:tabs>
      <w:spacing w:after="80" w:line="264" w:lineRule="auto"/>
    </w:pPr>
    <w:rPr>
      <w:rFonts w:eastAsiaTheme="minorEastAsia"/>
      <w:noProof/>
      <w:sz w:val="24"/>
      <w:szCs w:val="24"/>
      <w:lang w:val="nl-NL" w:eastAsia="nl-NL"/>
    </w:rPr>
  </w:style>
  <w:style w:type="paragraph" w:styleId="TOC1">
    <w:name w:val="toc 1"/>
    <w:basedOn w:val="Normal"/>
    <w:next w:val="Normal"/>
    <w:link w:val="TOC1Char"/>
    <w:autoRedefine/>
    <w:uiPriority w:val="39"/>
    <w:unhideWhenUsed/>
    <w:qFormat/>
    <w:rsid w:val="00D26760"/>
    <w:pPr>
      <w:tabs>
        <w:tab w:val="right" w:leader="dot" w:pos="9060"/>
      </w:tabs>
      <w:spacing w:after="100"/>
    </w:pPr>
    <w:rPr>
      <w:rFonts w:eastAsiaTheme="minorEastAsia"/>
      <w:b/>
      <w:noProof/>
      <w:sz w:val="28"/>
      <w:lang w:val="nl-NL" w:eastAsia="nl-NL"/>
    </w:rPr>
  </w:style>
  <w:style w:type="paragraph" w:styleId="TOC3">
    <w:name w:val="toc 3"/>
    <w:basedOn w:val="Normal"/>
    <w:next w:val="Normal"/>
    <w:link w:val="TOC3Char"/>
    <w:autoRedefine/>
    <w:uiPriority w:val="39"/>
    <w:unhideWhenUsed/>
    <w:qFormat/>
    <w:rsid w:val="00D70EAD"/>
    <w:pPr>
      <w:spacing w:after="100" w:line="276" w:lineRule="auto"/>
      <w:ind w:left="440"/>
    </w:pPr>
    <w:rPr>
      <w:rFonts w:asciiTheme="minorHAnsi" w:eastAsiaTheme="minorEastAsia" w:hAnsiTheme="minorHAnsi"/>
      <w:lang w:val="nl-NL" w:eastAsia="nl-NL"/>
    </w:rPr>
  </w:style>
  <w:style w:type="character" w:customStyle="1" w:styleId="TOC1Char">
    <w:name w:val="TOC 1 Char"/>
    <w:basedOn w:val="DefaultParagraphFont"/>
    <w:link w:val="TOC1"/>
    <w:uiPriority w:val="39"/>
    <w:rsid w:val="00D26760"/>
    <w:rPr>
      <w:rFonts w:asciiTheme="majorHAnsi" w:eastAsiaTheme="minorEastAsia" w:hAnsiTheme="majorHAnsi"/>
      <w:b/>
      <w:noProof/>
      <w:sz w:val="28"/>
      <w:lang w:eastAsia="nl-NL"/>
    </w:rPr>
  </w:style>
  <w:style w:type="paragraph" w:customStyle="1" w:styleId="inhoud11">
    <w:name w:val="inhoud 1.1"/>
    <w:basedOn w:val="TOC2"/>
    <w:link w:val="inhoud11Char"/>
    <w:rsid w:val="00E32BFE"/>
    <w:pPr>
      <w:ind w:left="340"/>
    </w:pPr>
  </w:style>
  <w:style w:type="paragraph" w:styleId="TOAHeading">
    <w:name w:val="toa heading"/>
    <w:basedOn w:val="Normal"/>
    <w:next w:val="Normal"/>
    <w:uiPriority w:val="99"/>
    <w:semiHidden/>
    <w:unhideWhenUsed/>
    <w:rsid w:val="00E32BFE"/>
    <w:pPr>
      <w:spacing w:before="120"/>
    </w:pPr>
    <w:rPr>
      <w:rFonts w:eastAsiaTheme="majorEastAsia" w:cstheme="majorBidi"/>
      <w:b/>
      <w:bCs/>
      <w:sz w:val="24"/>
      <w:szCs w:val="24"/>
    </w:rPr>
  </w:style>
  <w:style w:type="paragraph" w:styleId="TableofAuthorities">
    <w:name w:val="table of authorities"/>
    <w:basedOn w:val="Normal"/>
    <w:next w:val="Normal"/>
    <w:uiPriority w:val="99"/>
    <w:semiHidden/>
    <w:unhideWhenUsed/>
    <w:rsid w:val="00E32BFE"/>
    <w:pPr>
      <w:spacing w:after="0"/>
      <w:ind w:left="334" w:hanging="221"/>
    </w:pPr>
  </w:style>
  <w:style w:type="paragraph" w:styleId="TOC6">
    <w:name w:val="toc 6"/>
    <w:basedOn w:val="Normal"/>
    <w:next w:val="Normal"/>
    <w:autoRedefine/>
    <w:uiPriority w:val="39"/>
    <w:semiHidden/>
    <w:unhideWhenUsed/>
    <w:rsid w:val="00E32BFE"/>
    <w:pPr>
      <w:spacing w:after="100"/>
      <w:ind w:left="1416"/>
    </w:pPr>
  </w:style>
  <w:style w:type="paragraph" w:styleId="TOC7">
    <w:name w:val="toc 7"/>
    <w:basedOn w:val="Normal"/>
    <w:next w:val="Normal"/>
    <w:autoRedefine/>
    <w:uiPriority w:val="39"/>
    <w:semiHidden/>
    <w:unhideWhenUsed/>
    <w:rsid w:val="00E32BFE"/>
    <w:pPr>
      <w:spacing w:after="100"/>
      <w:ind w:left="2124"/>
    </w:pPr>
  </w:style>
  <w:style w:type="paragraph" w:customStyle="1" w:styleId="Inhoud111">
    <w:name w:val="Inhoud 1.1.1."/>
    <w:basedOn w:val="TOC3"/>
    <w:link w:val="Inhoud111Char"/>
    <w:rsid w:val="00E32BFE"/>
    <w:pPr>
      <w:tabs>
        <w:tab w:val="right" w:leader="dot" w:pos="9060"/>
      </w:tabs>
      <w:ind w:left="737"/>
    </w:pPr>
    <w:rPr>
      <w:noProof/>
    </w:rPr>
  </w:style>
  <w:style w:type="character" w:customStyle="1" w:styleId="TOC2Char">
    <w:name w:val="TOC 2 Char"/>
    <w:basedOn w:val="DefaultParagraphFont"/>
    <w:link w:val="TOC2"/>
    <w:uiPriority w:val="39"/>
    <w:rsid w:val="00F52B8A"/>
    <w:rPr>
      <w:rFonts w:asciiTheme="majorHAnsi" w:eastAsiaTheme="minorEastAsia" w:hAnsiTheme="majorHAnsi"/>
      <w:noProof/>
      <w:sz w:val="24"/>
      <w:szCs w:val="24"/>
      <w:lang w:eastAsia="nl-NL"/>
    </w:rPr>
  </w:style>
  <w:style w:type="character" w:customStyle="1" w:styleId="inhoud11Char">
    <w:name w:val="inhoud 1.1 Char"/>
    <w:basedOn w:val="TOC2Char"/>
    <w:link w:val="inhoud11"/>
    <w:rsid w:val="00E32BFE"/>
    <w:rPr>
      <w:rFonts w:asciiTheme="majorHAnsi" w:eastAsiaTheme="minorEastAsia" w:hAnsiTheme="majorHAnsi"/>
      <w:noProof/>
      <w:sz w:val="24"/>
      <w:szCs w:val="24"/>
      <w:lang w:eastAsia="nl-NL"/>
    </w:rPr>
  </w:style>
  <w:style w:type="paragraph" w:customStyle="1" w:styleId="Inhoud1">
    <w:name w:val="Inhoud 1"/>
    <w:basedOn w:val="TOC1"/>
    <w:link w:val="Inhoud1Char"/>
    <w:rsid w:val="00E32BFE"/>
  </w:style>
  <w:style w:type="character" w:customStyle="1" w:styleId="TOC3Char">
    <w:name w:val="TOC 3 Char"/>
    <w:basedOn w:val="DefaultParagraphFont"/>
    <w:link w:val="TOC3"/>
    <w:uiPriority w:val="39"/>
    <w:rsid w:val="00E32BFE"/>
    <w:rPr>
      <w:rFonts w:eastAsiaTheme="minorEastAsia"/>
      <w:lang w:eastAsia="nl-NL"/>
    </w:rPr>
  </w:style>
  <w:style w:type="character" w:customStyle="1" w:styleId="Inhoud111Char">
    <w:name w:val="Inhoud 1.1.1. Char"/>
    <w:basedOn w:val="TOC3Char"/>
    <w:link w:val="Inhoud111"/>
    <w:rsid w:val="00E32BFE"/>
    <w:rPr>
      <w:rFonts w:eastAsiaTheme="minorEastAsia"/>
      <w:noProof/>
      <w:lang w:eastAsia="nl-NL"/>
    </w:rPr>
  </w:style>
  <w:style w:type="paragraph" w:customStyle="1" w:styleId="1Inhoud">
    <w:name w:val="1. Inhoud"/>
    <w:basedOn w:val="TOC1"/>
    <w:link w:val="1InhoudChar"/>
    <w:qFormat/>
    <w:rsid w:val="00017BA6"/>
    <w:pPr>
      <w:numPr>
        <w:numId w:val="1"/>
      </w:numPr>
    </w:pPr>
    <w:rPr>
      <w:szCs w:val="28"/>
      <w:lang w:val="en-US"/>
    </w:rPr>
  </w:style>
  <w:style w:type="character" w:customStyle="1" w:styleId="Inhoud1Char">
    <w:name w:val="Inhoud 1 Char"/>
    <w:basedOn w:val="TOC1Char"/>
    <w:link w:val="Inhoud1"/>
    <w:rsid w:val="00E32BFE"/>
    <w:rPr>
      <w:rFonts w:asciiTheme="majorHAnsi" w:eastAsiaTheme="minorEastAsia" w:hAnsiTheme="majorHAnsi"/>
      <w:b/>
      <w:noProof/>
      <w:sz w:val="28"/>
      <w:lang w:eastAsia="nl-NL"/>
    </w:rPr>
  </w:style>
  <w:style w:type="paragraph" w:customStyle="1" w:styleId="11Inhoud">
    <w:name w:val="1.1 Inhoud"/>
    <w:basedOn w:val="TOC2"/>
    <w:link w:val="11InhoudChar"/>
    <w:qFormat/>
    <w:rsid w:val="00017BA6"/>
    <w:pPr>
      <w:spacing w:line="259" w:lineRule="auto"/>
      <w:ind w:left="828" w:hanging="431"/>
    </w:pPr>
    <w:rPr>
      <w:lang w:val="en-US"/>
    </w:rPr>
  </w:style>
  <w:style w:type="character" w:customStyle="1" w:styleId="1InhoudChar">
    <w:name w:val="1. Inhoud Char"/>
    <w:basedOn w:val="TOC1Char"/>
    <w:link w:val="1Inhoud"/>
    <w:rsid w:val="00017BA6"/>
    <w:rPr>
      <w:rFonts w:asciiTheme="majorHAnsi" w:eastAsiaTheme="minorEastAsia" w:hAnsiTheme="majorHAnsi"/>
      <w:b/>
      <w:noProof/>
      <w:sz w:val="28"/>
      <w:szCs w:val="28"/>
      <w:lang w:val="en-US" w:eastAsia="nl-NL"/>
    </w:rPr>
  </w:style>
  <w:style w:type="paragraph" w:customStyle="1" w:styleId="111Inhoud">
    <w:name w:val="1.1.1. Inhoud"/>
    <w:basedOn w:val="TOC3"/>
    <w:link w:val="111InhoudChar"/>
    <w:qFormat/>
    <w:rsid w:val="00017BA6"/>
    <w:pPr>
      <w:numPr>
        <w:ilvl w:val="2"/>
        <w:numId w:val="1"/>
      </w:numPr>
      <w:tabs>
        <w:tab w:val="right" w:leader="dot" w:pos="9060"/>
      </w:tabs>
      <w:spacing w:line="259" w:lineRule="auto"/>
    </w:pPr>
    <w:rPr>
      <w:rFonts w:asciiTheme="majorHAnsi" w:hAnsiTheme="majorHAnsi"/>
      <w:lang w:val="en-US"/>
    </w:rPr>
  </w:style>
  <w:style w:type="character" w:customStyle="1" w:styleId="11InhoudChar">
    <w:name w:val="1.1 Inhoud Char"/>
    <w:basedOn w:val="TOC2Char"/>
    <w:link w:val="11Inhoud"/>
    <w:rsid w:val="00017BA6"/>
    <w:rPr>
      <w:rFonts w:asciiTheme="majorHAnsi" w:eastAsiaTheme="minorEastAsia" w:hAnsiTheme="majorHAnsi"/>
      <w:noProof/>
      <w:sz w:val="24"/>
      <w:szCs w:val="24"/>
      <w:lang w:val="en-US" w:eastAsia="nl-NL"/>
    </w:rPr>
  </w:style>
  <w:style w:type="character" w:customStyle="1" w:styleId="111InhoudChar">
    <w:name w:val="1.1.1. Inhoud Char"/>
    <w:basedOn w:val="TOC3Char"/>
    <w:link w:val="111Inhoud"/>
    <w:rsid w:val="00017BA6"/>
    <w:rPr>
      <w:rFonts w:asciiTheme="majorHAnsi" w:eastAsiaTheme="minorEastAsia" w:hAnsiTheme="majorHAnsi"/>
      <w:lang w:val="en-US" w:eastAsia="nl-NL"/>
    </w:rPr>
  </w:style>
  <w:style w:type="character" w:customStyle="1" w:styleId="Heading4Char">
    <w:name w:val="Heading 4 Char"/>
    <w:basedOn w:val="DefaultParagraphFont"/>
    <w:link w:val="Heading4"/>
    <w:uiPriority w:val="9"/>
    <w:semiHidden/>
    <w:rsid w:val="00831267"/>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831267"/>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uiPriority w:val="9"/>
    <w:semiHidden/>
    <w:rsid w:val="00831267"/>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831267"/>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83126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831267"/>
    <w:rPr>
      <w:rFonts w:asciiTheme="majorHAnsi" w:eastAsiaTheme="majorEastAsia" w:hAnsiTheme="majorHAnsi" w:cstheme="majorBidi"/>
      <w:i/>
      <w:iCs/>
      <w:color w:val="404040" w:themeColor="text1" w:themeTint="BF"/>
      <w:sz w:val="20"/>
      <w:szCs w:val="20"/>
      <w:lang w:val="en-US"/>
    </w:rPr>
  </w:style>
  <w:style w:type="paragraph" w:customStyle="1" w:styleId="inhoud10">
    <w:name w:val="inhoud...........1"/>
    <w:basedOn w:val="111Inhoud"/>
    <w:link w:val="inhoud1Char0"/>
    <w:rsid w:val="00AD57F7"/>
    <w:rPr>
      <w:noProof/>
    </w:rPr>
  </w:style>
  <w:style w:type="character" w:customStyle="1" w:styleId="inhoud1Char0">
    <w:name w:val="inhoud...........1 Char"/>
    <w:basedOn w:val="111InhoudChar"/>
    <w:link w:val="inhoud10"/>
    <w:rsid w:val="00AD57F7"/>
    <w:rPr>
      <w:rFonts w:asciiTheme="majorHAnsi" w:eastAsiaTheme="minorEastAsia" w:hAnsiTheme="majorHAnsi"/>
      <w:noProof/>
      <w:lang w:val="en-US" w:eastAsia="nl-NL"/>
    </w:rPr>
  </w:style>
  <w:style w:type="paragraph" w:customStyle="1" w:styleId="ToDo">
    <w:name w:val="ToDo"/>
    <w:basedOn w:val="Normal"/>
    <w:qFormat/>
    <w:rsid w:val="003250F2"/>
    <w:rPr>
      <w:rFonts w:ascii="Hack" w:hAnsi="Hack"/>
      <w:b/>
      <w:color w:val="808080" w:themeColor="background1" w:themeShade="80"/>
    </w:rPr>
  </w:style>
  <w:style w:type="character" w:customStyle="1" w:styleId="Menuoption">
    <w:name w:val="Menu option"/>
    <w:basedOn w:val="DefaultParagraphFont"/>
    <w:uiPriority w:val="1"/>
    <w:qFormat/>
    <w:rsid w:val="00276461"/>
    <w:rPr>
      <w:i/>
    </w:rPr>
  </w:style>
  <w:style w:type="paragraph" w:styleId="FootnoteText">
    <w:name w:val="footnote text"/>
    <w:basedOn w:val="Normal"/>
    <w:link w:val="FootnoteTextChar"/>
    <w:uiPriority w:val="99"/>
    <w:semiHidden/>
    <w:unhideWhenUsed/>
    <w:rsid w:val="000D5A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5A3B"/>
    <w:rPr>
      <w:rFonts w:asciiTheme="majorHAnsi" w:hAnsiTheme="majorHAnsi"/>
      <w:sz w:val="20"/>
      <w:szCs w:val="20"/>
      <w:lang w:val="en-US"/>
    </w:rPr>
  </w:style>
  <w:style w:type="character" w:styleId="FootnoteReference">
    <w:name w:val="footnote reference"/>
    <w:basedOn w:val="DefaultParagraphFont"/>
    <w:uiPriority w:val="99"/>
    <w:semiHidden/>
    <w:unhideWhenUsed/>
    <w:rsid w:val="000D5A3B"/>
    <w:rPr>
      <w:vertAlign w:val="superscript"/>
    </w:rPr>
  </w:style>
  <w:style w:type="paragraph" w:customStyle="1" w:styleId="DFCode">
    <w:name w:val="DFCode"/>
    <w:basedOn w:val="Normal"/>
    <w:qFormat/>
    <w:rsid w:val="0047204E"/>
    <w:pPr>
      <w:keepLines/>
      <w:spacing w:after="240"/>
      <w:contextualSpacing/>
    </w:pPr>
    <w:rPr>
      <w:rFonts w:ascii="Hack" w:hAnsi="Hack"/>
      <w:noProof/>
      <w:sz w:val="18"/>
    </w:rPr>
  </w:style>
  <w:style w:type="character" w:styleId="LineNumber">
    <w:name w:val="line number"/>
    <w:basedOn w:val="DefaultParagraphFont"/>
    <w:uiPriority w:val="99"/>
    <w:semiHidden/>
    <w:unhideWhenUsed/>
    <w:rsid w:val="0070564D"/>
  </w:style>
  <w:style w:type="character" w:styleId="CommentReference">
    <w:name w:val="annotation reference"/>
    <w:basedOn w:val="DefaultParagraphFont"/>
    <w:uiPriority w:val="99"/>
    <w:semiHidden/>
    <w:unhideWhenUsed/>
    <w:rsid w:val="006F4707"/>
    <w:rPr>
      <w:sz w:val="16"/>
      <w:szCs w:val="16"/>
    </w:rPr>
  </w:style>
  <w:style w:type="paragraph" w:styleId="CommentText">
    <w:name w:val="annotation text"/>
    <w:basedOn w:val="Normal"/>
    <w:link w:val="CommentTextChar"/>
    <w:uiPriority w:val="99"/>
    <w:semiHidden/>
    <w:unhideWhenUsed/>
    <w:rsid w:val="006F4707"/>
    <w:pPr>
      <w:spacing w:line="240" w:lineRule="auto"/>
    </w:pPr>
    <w:rPr>
      <w:sz w:val="20"/>
      <w:szCs w:val="20"/>
    </w:rPr>
  </w:style>
  <w:style w:type="character" w:customStyle="1" w:styleId="CommentTextChar">
    <w:name w:val="Comment Text Char"/>
    <w:basedOn w:val="DefaultParagraphFont"/>
    <w:link w:val="CommentText"/>
    <w:uiPriority w:val="99"/>
    <w:semiHidden/>
    <w:rsid w:val="006F4707"/>
    <w:rPr>
      <w:rFonts w:asciiTheme="majorHAnsi" w:hAnsiTheme="majorHAnsi"/>
      <w:sz w:val="20"/>
      <w:szCs w:val="20"/>
      <w:lang w:val="en-US"/>
    </w:rPr>
  </w:style>
  <w:style w:type="paragraph" w:styleId="CommentSubject">
    <w:name w:val="annotation subject"/>
    <w:basedOn w:val="CommentText"/>
    <w:next w:val="CommentText"/>
    <w:link w:val="CommentSubjectChar"/>
    <w:uiPriority w:val="99"/>
    <w:semiHidden/>
    <w:unhideWhenUsed/>
    <w:rsid w:val="006F4707"/>
    <w:rPr>
      <w:b/>
      <w:bCs/>
    </w:rPr>
  </w:style>
  <w:style w:type="character" w:customStyle="1" w:styleId="CommentSubjectChar">
    <w:name w:val="Comment Subject Char"/>
    <w:basedOn w:val="CommentTextChar"/>
    <w:link w:val="CommentSubject"/>
    <w:uiPriority w:val="99"/>
    <w:semiHidden/>
    <w:rsid w:val="006F4707"/>
    <w:rPr>
      <w:rFonts w:asciiTheme="majorHAnsi" w:hAnsiTheme="majorHAnsi"/>
      <w:b/>
      <w:bCs/>
      <w:sz w:val="20"/>
      <w:szCs w:val="20"/>
      <w:lang w:val="en-US"/>
    </w:rPr>
  </w:style>
  <w:style w:type="table" w:styleId="PlainTable3">
    <w:name w:val="Plain Table 3"/>
    <w:basedOn w:val="TableNormal"/>
    <w:uiPriority w:val="43"/>
    <w:rsid w:val="002D24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24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D24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2D24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731198">
      <w:bodyDiv w:val="1"/>
      <w:marLeft w:val="0"/>
      <w:marRight w:val="0"/>
      <w:marTop w:val="0"/>
      <w:marBottom w:val="0"/>
      <w:divBdr>
        <w:top w:val="none" w:sz="0" w:space="0" w:color="auto"/>
        <w:left w:val="none" w:sz="0" w:space="0" w:color="auto"/>
        <w:bottom w:val="none" w:sz="0" w:space="0" w:color="auto"/>
        <w:right w:val="none" w:sz="0" w:space="0" w:color="auto"/>
      </w:divBdr>
    </w:div>
    <w:div w:id="1105882393">
      <w:bodyDiv w:val="1"/>
      <w:marLeft w:val="0"/>
      <w:marRight w:val="0"/>
      <w:marTop w:val="0"/>
      <w:marBottom w:val="0"/>
      <w:divBdr>
        <w:top w:val="none" w:sz="0" w:space="0" w:color="auto"/>
        <w:left w:val="none" w:sz="0" w:space="0" w:color="auto"/>
        <w:bottom w:val="none" w:sz="0" w:space="0" w:color="auto"/>
        <w:right w:val="none" w:sz="0" w:space="0" w:color="auto"/>
      </w:divBdr>
      <w:divsChild>
        <w:div w:id="318461176">
          <w:marLeft w:val="0"/>
          <w:marRight w:val="0"/>
          <w:marTop w:val="0"/>
          <w:marBottom w:val="0"/>
          <w:divBdr>
            <w:top w:val="none" w:sz="0" w:space="0" w:color="auto"/>
            <w:left w:val="none" w:sz="0" w:space="0" w:color="auto"/>
            <w:bottom w:val="none" w:sz="0" w:space="0" w:color="auto"/>
            <w:right w:val="none" w:sz="0" w:space="0" w:color="auto"/>
          </w:divBdr>
        </w:div>
      </w:divsChild>
    </w:div>
    <w:div w:id="1315573375">
      <w:bodyDiv w:val="1"/>
      <w:marLeft w:val="0"/>
      <w:marRight w:val="0"/>
      <w:marTop w:val="0"/>
      <w:marBottom w:val="0"/>
      <w:divBdr>
        <w:top w:val="none" w:sz="0" w:space="0" w:color="auto"/>
        <w:left w:val="none" w:sz="0" w:space="0" w:color="auto"/>
        <w:bottom w:val="none" w:sz="0" w:space="0" w:color="auto"/>
        <w:right w:val="none" w:sz="0" w:space="0" w:color="auto"/>
      </w:divBdr>
      <w:divsChild>
        <w:div w:id="1852141037">
          <w:marLeft w:val="0"/>
          <w:marRight w:val="0"/>
          <w:marTop w:val="0"/>
          <w:marBottom w:val="0"/>
          <w:divBdr>
            <w:top w:val="none" w:sz="0" w:space="0" w:color="auto"/>
            <w:left w:val="none" w:sz="0" w:space="0" w:color="auto"/>
            <w:bottom w:val="none" w:sz="0" w:space="0" w:color="auto"/>
            <w:right w:val="none" w:sz="0" w:space="0" w:color="auto"/>
          </w:divBdr>
        </w:div>
      </w:divsChild>
    </w:div>
    <w:div w:id="1341392366">
      <w:bodyDiv w:val="1"/>
      <w:marLeft w:val="0"/>
      <w:marRight w:val="0"/>
      <w:marTop w:val="0"/>
      <w:marBottom w:val="0"/>
      <w:divBdr>
        <w:top w:val="none" w:sz="0" w:space="0" w:color="auto"/>
        <w:left w:val="none" w:sz="0" w:space="0" w:color="auto"/>
        <w:bottom w:val="none" w:sz="0" w:space="0" w:color="auto"/>
        <w:right w:val="none" w:sz="0" w:space="0" w:color="auto"/>
      </w:divBdr>
    </w:div>
    <w:div w:id="191273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M:\Usr\Jeroen\Templates\2014-09-12%20Data%20Access%20Europe%20Template%20Defitnitiestudio(A4)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6"/>
</file>

<file path=customXml/itemProps1.xml><?xml version="1.0" encoding="utf-8"?>
<ds:datastoreItem xmlns:ds="http://schemas.openxmlformats.org/officeDocument/2006/customXml" ds:itemID="{E98820D3-C7F4-4E5D-95EB-295FFA90E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2014-09-12 Data Access Europe Template Defitnitiestudio(A4)template.dotx</Template>
  <TotalTime>51</TotalTime>
  <Pages>22</Pages>
  <Words>5392</Words>
  <Characters>30736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DataFlex Security Library Manual</vt:lpstr>
    </vt:vector>
  </TitlesOfParts>
  <Company>Data Access Worldwide</Company>
  <LinksUpToDate>false</LinksUpToDate>
  <CharactersWithSpaces>36056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DataFlex Security Library Manual</dc:title>
  <dc:creator>Jeroen Steehouder</dc:creator>
  <cp:lastModifiedBy>Marcia Booth</cp:lastModifiedBy>
  <cp:revision>168</cp:revision>
  <cp:lastPrinted>2025-08-11T21:59:00Z</cp:lastPrinted>
  <dcterms:created xsi:type="dcterms:W3CDTF">2017-05-23T13:32:00Z</dcterms:created>
  <dcterms:modified xsi:type="dcterms:W3CDTF">2025-08-11T21:59:00Z</dcterms:modified>
</cp:coreProperties>
</file>